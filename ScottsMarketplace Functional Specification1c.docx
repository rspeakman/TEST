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B8C" w:rsidRDefault="00485B8C" w:rsidP="00485B8C"/>
    <w:p w:rsidR="00485B8C" w:rsidRPr="00715E13" w:rsidRDefault="00485B8C" w:rsidP="00485B8C">
      <w:pPr>
        <w:pStyle w:val="HeaderPage"/>
        <w:outlineLvl w:val="0"/>
      </w:pPr>
    </w:p>
    <w:p w:rsidR="00485B8C" w:rsidRPr="00715E13" w:rsidRDefault="00485B8C" w:rsidP="00485B8C">
      <w:pPr>
        <w:pStyle w:val="BodyText"/>
      </w:pPr>
    </w:p>
    <w:p w:rsidR="00485B8C" w:rsidRPr="00715E13" w:rsidRDefault="00485B8C" w:rsidP="00485B8C">
      <w:pPr>
        <w:pStyle w:val="HeaderPage"/>
        <w:outlineLvl w:val="0"/>
      </w:pPr>
    </w:p>
    <w:p w:rsidR="00485B8C" w:rsidRPr="00715E13" w:rsidRDefault="00485B8C" w:rsidP="00485B8C">
      <w:pPr>
        <w:pStyle w:val="HeaderPage"/>
        <w:outlineLvl w:val="0"/>
      </w:pPr>
    </w:p>
    <w:p w:rsidR="00485B8C" w:rsidRPr="00715E13" w:rsidRDefault="0090452C" w:rsidP="00485B8C">
      <w:pPr>
        <w:pStyle w:val="HeaderPage"/>
        <w:outlineLvl w:val="0"/>
      </w:pPr>
      <w:r>
        <w:rPr>
          <w:b/>
          <w:bCs/>
          <w:noProof/>
          <w:sz w:val="48"/>
        </w:rPr>
        <w:drawing>
          <wp:inline distT="0" distB="0" distL="0" distR="0">
            <wp:extent cx="1704975" cy="361950"/>
            <wp:effectExtent l="19050" t="0" r="9525" b="0"/>
            <wp:docPr id="12" name="Picture 12" descr="neublo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ubloc_logo"/>
                    <pic:cNvPicPr>
                      <a:picLocks noChangeAspect="1" noChangeArrowheads="1"/>
                    </pic:cNvPicPr>
                  </pic:nvPicPr>
                  <pic:blipFill>
                    <a:blip r:embed="rId8" cstate="print"/>
                    <a:srcRect/>
                    <a:stretch>
                      <a:fillRect/>
                    </a:stretch>
                  </pic:blipFill>
                  <pic:spPr bwMode="auto">
                    <a:xfrm>
                      <a:off x="0" y="0"/>
                      <a:ext cx="1704975" cy="361950"/>
                    </a:xfrm>
                    <a:prstGeom prst="rect">
                      <a:avLst/>
                    </a:prstGeom>
                    <a:noFill/>
                  </pic:spPr>
                </pic:pic>
              </a:graphicData>
            </a:graphic>
          </wp:inline>
        </w:drawing>
      </w:r>
      <w:r w:rsidR="00485B8C" w:rsidRPr="00715E13">
        <w:t xml:space="preserve"> </w:t>
      </w:r>
    </w:p>
    <w:p w:rsidR="00485B8C" w:rsidRPr="00715E13" w:rsidRDefault="00485B8C" w:rsidP="00485B8C">
      <w:pPr>
        <w:pStyle w:val="HeaderPage"/>
      </w:pPr>
    </w:p>
    <w:p w:rsidR="00485B8C" w:rsidRDefault="00485B8C" w:rsidP="00485B8C">
      <w:pPr>
        <w:pStyle w:val="HeaderTitle"/>
      </w:pPr>
    </w:p>
    <w:p w:rsidR="00485B8C" w:rsidRDefault="002D5575" w:rsidP="00485B8C">
      <w:pPr>
        <w:pStyle w:val="HeaderTitle"/>
      </w:pPr>
      <w:r>
        <w:t>ScottsMarketPlace.com Functional</w:t>
      </w:r>
    </w:p>
    <w:p w:rsidR="00485B8C" w:rsidRDefault="00171A4B" w:rsidP="00485B8C">
      <w:pPr>
        <w:pStyle w:val="HeaderTitle"/>
      </w:pPr>
      <w:r>
        <w:t>Specification</w:t>
      </w:r>
    </w:p>
    <w:p w:rsidR="00485B8C" w:rsidRDefault="00485B8C" w:rsidP="00485B8C">
      <w:pPr>
        <w:pStyle w:val="HeaderPage"/>
      </w:pPr>
    </w:p>
    <w:p w:rsidR="00485B8C" w:rsidRDefault="00485B8C" w:rsidP="00485B8C">
      <w:pPr>
        <w:pStyle w:val="HeaderPage"/>
      </w:pPr>
    </w:p>
    <w:p w:rsidR="00485B8C" w:rsidRDefault="00485B8C" w:rsidP="00485B8C">
      <w:pPr>
        <w:pStyle w:val="HeaderPage"/>
      </w:pPr>
    </w:p>
    <w:p w:rsidR="00485B8C" w:rsidRDefault="00485B8C" w:rsidP="00485B8C">
      <w:pPr>
        <w:pStyle w:val="HeaderPage"/>
      </w:pPr>
    </w:p>
    <w:p w:rsidR="00485B8C" w:rsidRDefault="00E7014F" w:rsidP="00485B8C">
      <w:pPr>
        <w:pStyle w:val="HeaderPage"/>
        <w:outlineLvl w:val="0"/>
        <w:rPr>
          <w:iCs/>
        </w:rPr>
      </w:pPr>
      <w:r>
        <w:rPr>
          <w:iCs/>
        </w:rPr>
        <w:t xml:space="preserve">Version – </w:t>
      </w:r>
      <w:r w:rsidR="00A55A9B">
        <w:rPr>
          <w:iCs/>
        </w:rPr>
        <w:t>1</w:t>
      </w:r>
      <w:r>
        <w:rPr>
          <w:iCs/>
        </w:rPr>
        <w:t>.</w:t>
      </w:r>
      <w:r w:rsidR="002D5575">
        <w:rPr>
          <w:iCs/>
        </w:rPr>
        <w:t>0</w:t>
      </w:r>
      <w:r w:rsidR="008A62A2">
        <w:rPr>
          <w:iCs/>
        </w:rPr>
        <w:t>c</w:t>
      </w:r>
      <w:r w:rsidR="00485B8C">
        <w:rPr>
          <w:iCs/>
        </w:rPr>
        <w:t xml:space="preserve"> </w:t>
      </w:r>
    </w:p>
    <w:p w:rsidR="00485B8C" w:rsidRDefault="00485B8C" w:rsidP="00485B8C">
      <w:pPr>
        <w:pStyle w:val="HeaderPage"/>
        <w:rPr>
          <w:iCs/>
        </w:rPr>
      </w:pPr>
    </w:p>
    <w:p w:rsidR="00485B8C" w:rsidRDefault="008A62A2" w:rsidP="00485B8C">
      <w:pPr>
        <w:pStyle w:val="HeaderPage"/>
        <w:rPr>
          <w:iCs/>
        </w:rPr>
      </w:pPr>
      <w:r>
        <w:rPr>
          <w:iCs/>
        </w:rPr>
        <w:t>March 21</w:t>
      </w:r>
      <w:r w:rsidR="00D866EA">
        <w:rPr>
          <w:iCs/>
        </w:rPr>
        <w:t>, 2012</w:t>
      </w:r>
    </w:p>
    <w:p w:rsidR="00485B8C" w:rsidRDefault="00485B8C" w:rsidP="00485B8C">
      <w:pPr>
        <w:pStyle w:val="HeaderPage"/>
        <w:rPr>
          <w:iCs/>
        </w:rPr>
      </w:pPr>
    </w:p>
    <w:p w:rsidR="00485B8C" w:rsidRDefault="00485B8C" w:rsidP="00485B8C">
      <w:pPr>
        <w:pStyle w:val="HeaderPage"/>
        <w:rPr>
          <w:iCs/>
        </w:rPr>
      </w:pPr>
    </w:p>
    <w:p w:rsidR="00485B8C" w:rsidRDefault="00485B8C" w:rsidP="00485B8C">
      <w:pPr>
        <w:pStyle w:val="HeaderPage"/>
        <w:rPr>
          <w:iCs/>
        </w:rPr>
      </w:pPr>
      <w:r>
        <w:rPr>
          <w:iCs/>
        </w:rPr>
        <w:t>Prepared by</w:t>
      </w:r>
    </w:p>
    <w:p w:rsidR="00485B8C" w:rsidRDefault="002D5575" w:rsidP="00485B8C">
      <w:pPr>
        <w:pStyle w:val="HeaderPage"/>
      </w:pPr>
      <w:r>
        <w:rPr>
          <w:iCs/>
        </w:rPr>
        <w:t>Richard Speakman</w:t>
      </w:r>
      <w:r w:rsidR="00485B8C">
        <w:rPr>
          <w:iCs/>
        </w:rPr>
        <w:t xml:space="preserve"> &amp; Patrick Howell</w:t>
      </w:r>
    </w:p>
    <w:p w:rsidR="00485B8C" w:rsidRDefault="00485B8C" w:rsidP="00485B8C"/>
    <w:p w:rsidR="00485B8C" w:rsidRDefault="00485B8C" w:rsidP="00485B8C">
      <w:pPr>
        <w:sectPr w:rsidR="00485B8C" w:rsidSect="00485B8C">
          <w:headerReference w:type="default" r:id="rId9"/>
          <w:footerReference w:type="default" r:id="rId10"/>
          <w:type w:val="continuous"/>
          <w:pgSz w:w="12240" w:h="15840" w:code="1"/>
          <w:pgMar w:top="1440" w:right="1440" w:bottom="1440" w:left="1440" w:header="720" w:footer="720" w:gutter="0"/>
          <w:pgNumType w:fmt="lowerRoman"/>
          <w:cols w:space="720"/>
          <w:titlePg/>
          <w:docGrid w:linePitch="360"/>
        </w:sect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610"/>
        <w:gridCol w:w="4590"/>
      </w:tblGrid>
      <w:tr w:rsidR="00485B8C" w:rsidRPr="004E40A5">
        <w:trPr>
          <w:tblHeader/>
        </w:trPr>
        <w:tc>
          <w:tcPr>
            <w:tcW w:w="9360" w:type="dxa"/>
            <w:gridSpan w:val="3"/>
            <w:tcBorders>
              <w:top w:val="single" w:sz="4" w:space="0" w:color="auto"/>
              <w:left w:val="single" w:sz="4" w:space="0" w:color="auto"/>
              <w:bottom w:val="single" w:sz="4" w:space="0" w:color="auto"/>
              <w:right w:val="single" w:sz="4" w:space="0" w:color="auto"/>
            </w:tcBorders>
            <w:shd w:val="clear" w:color="auto" w:fill="00CCFF"/>
          </w:tcPr>
          <w:p w:rsidR="00485B8C" w:rsidRPr="004E40A5" w:rsidRDefault="00485B8C" w:rsidP="00485B8C">
            <w:pPr>
              <w:pStyle w:val="TableHeaderWhiteFont"/>
              <w:rPr>
                <w:sz w:val="20"/>
                <w:szCs w:val="20"/>
              </w:rPr>
            </w:pPr>
            <w:r w:rsidRPr="004E40A5">
              <w:rPr>
                <w:sz w:val="20"/>
                <w:szCs w:val="20"/>
              </w:rPr>
              <w:lastRenderedPageBreak/>
              <w:t>REVISION HISTORY</w:t>
            </w:r>
          </w:p>
        </w:tc>
      </w:tr>
      <w:tr w:rsidR="00485B8C" w:rsidRPr="004E40A5">
        <w:trPr>
          <w:tblHeader/>
        </w:trPr>
        <w:tc>
          <w:tcPr>
            <w:tcW w:w="2160" w:type="dxa"/>
            <w:tcBorders>
              <w:top w:val="single" w:sz="4" w:space="0" w:color="auto"/>
              <w:left w:val="single" w:sz="4" w:space="0" w:color="auto"/>
              <w:bottom w:val="single" w:sz="4" w:space="0" w:color="auto"/>
              <w:right w:val="single" w:sz="4" w:space="0" w:color="auto"/>
            </w:tcBorders>
            <w:shd w:val="pct10" w:color="auto" w:fill="FFFFFF"/>
          </w:tcPr>
          <w:p w:rsidR="00485B8C" w:rsidRPr="004E40A5" w:rsidRDefault="00485B8C" w:rsidP="00485B8C">
            <w:pPr>
              <w:jc w:val="center"/>
              <w:rPr>
                <w:sz w:val="20"/>
                <w:szCs w:val="20"/>
              </w:rPr>
            </w:pPr>
            <w:r w:rsidRPr="004E40A5">
              <w:rPr>
                <w:sz w:val="20"/>
                <w:szCs w:val="20"/>
              </w:rPr>
              <w:t>Date</w:t>
            </w:r>
          </w:p>
        </w:tc>
        <w:tc>
          <w:tcPr>
            <w:tcW w:w="2610" w:type="dxa"/>
            <w:tcBorders>
              <w:top w:val="single" w:sz="4" w:space="0" w:color="auto"/>
              <w:left w:val="single" w:sz="4" w:space="0" w:color="auto"/>
              <w:bottom w:val="single" w:sz="4" w:space="0" w:color="auto"/>
              <w:right w:val="single" w:sz="4" w:space="0" w:color="auto"/>
            </w:tcBorders>
            <w:shd w:val="pct10" w:color="auto" w:fill="FFFFFF"/>
          </w:tcPr>
          <w:p w:rsidR="00485B8C" w:rsidRPr="004E40A5" w:rsidRDefault="00485B8C" w:rsidP="00485B8C">
            <w:pPr>
              <w:jc w:val="center"/>
              <w:rPr>
                <w:sz w:val="20"/>
                <w:szCs w:val="20"/>
              </w:rPr>
            </w:pPr>
            <w:r w:rsidRPr="004E40A5">
              <w:rPr>
                <w:sz w:val="20"/>
                <w:szCs w:val="20"/>
              </w:rPr>
              <w:t>Author(s)</w:t>
            </w:r>
          </w:p>
        </w:tc>
        <w:tc>
          <w:tcPr>
            <w:tcW w:w="4590" w:type="dxa"/>
            <w:tcBorders>
              <w:top w:val="single" w:sz="4" w:space="0" w:color="auto"/>
              <w:left w:val="single" w:sz="4" w:space="0" w:color="auto"/>
              <w:bottom w:val="single" w:sz="4" w:space="0" w:color="auto"/>
              <w:right w:val="single" w:sz="4" w:space="0" w:color="auto"/>
            </w:tcBorders>
            <w:shd w:val="pct10" w:color="auto" w:fill="FFFFFF"/>
          </w:tcPr>
          <w:p w:rsidR="00485B8C" w:rsidRPr="004E40A5" w:rsidRDefault="00485B8C" w:rsidP="00485B8C">
            <w:pPr>
              <w:rPr>
                <w:sz w:val="20"/>
                <w:szCs w:val="20"/>
              </w:rPr>
            </w:pPr>
            <w:r w:rsidRPr="004E40A5">
              <w:rPr>
                <w:sz w:val="20"/>
                <w:szCs w:val="20"/>
              </w:rPr>
              <w:t>Description of Change</w:t>
            </w:r>
          </w:p>
        </w:tc>
      </w:tr>
      <w:tr w:rsidR="00485B8C" w:rsidRPr="004E40A5">
        <w:tc>
          <w:tcPr>
            <w:tcW w:w="2160" w:type="dxa"/>
            <w:tcBorders>
              <w:top w:val="single" w:sz="4" w:space="0" w:color="auto"/>
              <w:bottom w:val="single" w:sz="4" w:space="0" w:color="auto"/>
            </w:tcBorders>
          </w:tcPr>
          <w:p w:rsidR="00485B8C" w:rsidRPr="004E40A5" w:rsidRDefault="00D866EA" w:rsidP="00485B8C">
            <w:pPr>
              <w:pStyle w:val="tabletext12"/>
              <w:jc w:val="center"/>
              <w:rPr>
                <w:iCs/>
                <w:sz w:val="20"/>
                <w:szCs w:val="20"/>
              </w:rPr>
            </w:pPr>
            <w:r>
              <w:rPr>
                <w:iCs/>
                <w:sz w:val="20"/>
                <w:szCs w:val="20"/>
              </w:rPr>
              <w:t>2/10/2012-3/5/2012</w:t>
            </w:r>
          </w:p>
        </w:tc>
        <w:tc>
          <w:tcPr>
            <w:tcW w:w="2610" w:type="dxa"/>
            <w:tcBorders>
              <w:top w:val="single" w:sz="4" w:space="0" w:color="auto"/>
              <w:bottom w:val="single" w:sz="4" w:space="0" w:color="auto"/>
            </w:tcBorders>
          </w:tcPr>
          <w:p w:rsidR="00485B8C" w:rsidRPr="004E40A5" w:rsidRDefault="002D5575" w:rsidP="00485B8C">
            <w:pPr>
              <w:pStyle w:val="tabletext12"/>
              <w:jc w:val="center"/>
              <w:rPr>
                <w:iCs/>
                <w:sz w:val="20"/>
                <w:szCs w:val="20"/>
              </w:rPr>
            </w:pPr>
            <w:r>
              <w:rPr>
                <w:iCs/>
                <w:sz w:val="20"/>
                <w:szCs w:val="20"/>
              </w:rPr>
              <w:t>Richard Speakman</w:t>
            </w:r>
          </w:p>
        </w:tc>
        <w:tc>
          <w:tcPr>
            <w:tcW w:w="4590" w:type="dxa"/>
            <w:tcBorders>
              <w:top w:val="single" w:sz="4" w:space="0" w:color="auto"/>
              <w:bottom w:val="single" w:sz="4" w:space="0" w:color="auto"/>
            </w:tcBorders>
          </w:tcPr>
          <w:p w:rsidR="00485B8C" w:rsidRPr="004E40A5" w:rsidRDefault="002D5575" w:rsidP="00485B8C">
            <w:pPr>
              <w:pStyle w:val="tabletext12"/>
              <w:rPr>
                <w:sz w:val="20"/>
                <w:szCs w:val="20"/>
              </w:rPr>
            </w:pPr>
            <w:r>
              <w:rPr>
                <w:sz w:val="20"/>
                <w:szCs w:val="20"/>
              </w:rPr>
              <w:t>Initial Specification</w:t>
            </w:r>
          </w:p>
        </w:tc>
      </w:tr>
      <w:tr w:rsidR="00485B8C" w:rsidRPr="004E40A5">
        <w:tc>
          <w:tcPr>
            <w:tcW w:w="2160" w:type="dxa"/>
            <w:tcBorders>
              <w:top w:val="single" w:sz="4" w:space="0" w:color="auto"/>
              <w:bottom w:val="single" w:sz="4" w:space="0" w:color="auto"/>
            </w:tcBorders>
          </w:tcPr>
          <w:p w:rsidR="00485B8C" w:rsidRPr="004E40A5" w:rsidRDefault="00150067" w:rsidP="00485B8C">
            <w:pPr>
              <w:pStyle w:val="tabletext12"/>
              <w:jc w:val="center"/>
              <w:rPr>
                <w:iCs/>
                <w:sz w:val="20"/>
                <w:szCs w:val="20"/>
              </w:rPr>
            </w:pPr>
            <w:r>
              <w:rPr>
                <w:iCs/>
                <w:sz w:val="20"/>
                <w:szCs w:val="20"/>
              </w:rPr>
              <w:t>3/12/2012 – 3/22/2012</w:t>
            </w:r>
          </w:p>
        </w:tc>
        <w:tc>
          <w:tcPr>
            <w:tcW w:w="2610" w:type="dxa"/>
            <w:tcBorders>
              <w:top w:val="single" w:sz="4" w:space="0" w:color="auto"/>
              <w:bottom w:val="single" w:sz="4" w:space="0" w:color="auto"/>
            </w:tcBorders>
          </w:tcPr>
          <w:p w:rsidR="00485B8C" w:rsidRPr="004E40A5" w:rsidRDefault="00150067" w:rsidP="00485B8C">
            <w:pPr>
              <w:pStyle w:val="tabletext12"/>
              <w:jc w:val="center"/>
              <w:rPr>
                <w:iCs/>
                <w:sz w:val="20"/>
                <w:szCs w:val="20"/>
              </w:rPr>
            </w:pPr>
            <w:r>
              <w:rPr>
                <w:iCs/>
                <w:sz w:val="20"/>
                <w:szCs w:val="20"/>
              </w:rPr>
              <w:t>Richard Speakman</w:t>
            </w:r>
          </w:p>
        </w:tc>
        <w:tc>
          <w:tcPr>
            <w:tcW w:w="4590" w:type="dxa"/>
            <w:tcBorders>
              <w:top w:val="single" w:sz="4" w:space="0" w:color="auto"/>
              <w:bottom w:val="single" w:sz="4" w:space="0" w:color="auto"/>
            </w:tcBorders>
          </w:tcPr>
          <w:p w:rsidR="00485B8C" w:rsidRPr="004E40A5" w:rsidRDefault="00150067" w:rsidP="00485B8C">
            <w:pPr>
              <w:pStyle w:val="tabletext12"/>
              <w:rPr>
                <w:sz w:val="20"/>
                <w:szCs w:val="20"/>
              </w:rPr>
            </w:pPr>
            <w:r>
              <w:rPr>
                <w:sz w:val="20"/>
                <w:szCs w:val="20"/>
              </w:rPr>
              <w:t>Updates to section 3, 4,5, 6 &amp; 7</w:t>
            </w:r>
          </w:p>
        </w:tc>
      </w:tr>
      <w:tr w:rsidR="00485B8C" w:rsidRPr="004E40A5">
        <w:tc>
          <w:tcPr>
            <w:tcW w:w="2160" w:type="dxa"/>
            <w:tcBorders>
              <w:top w:val="single" w:sz="4" w:space="0" w:color="auto"/>
              <w:bottom w:val="single" w:sz="4" w:space="0" w:color="auto"/>
            </w:tcBorders>
          </w:tcPr>
          <w:p w:rsidR="00485B8C" w:rsidRPr="004E40A5" w:rsidRDefault="00C25F6C" w:rsidP="00485B8C">
            <w:pPr>
              <w:pStyle w:val="tabletext12"/>
              <w:jc w:val="center"/>
              <w:rPr>
                <w:iCs/>
                <w:sz w:val="20"/>
                <w:szCs w:val="20"/>
              </w:rPr>
            </w:pPr>
            <w:r>
              <w:rPr>
                <w:iCs/>
                <w:sz w:val="20"/>
                <w:szCs w:val="20"/>
              </w:rPr>
              <w:t>3/27/2012</w:t>
            </w:r>
          </w:p>
        </w:tc>
        <w:tc>
          <w:tcPr>
            <w:tcW w:w="2610" w:type="dxa"/>
            <w:tcBorders>
              <w:top w:val="single" w:sz="4" w:space="0" w:color="auto"/>
              <w:bottom w:val="single" w:sz="4" w:space="0" w:color="auto"/>
            </w:tcBorders>
          </w:tcPr>
          <w:p w:rsidR="00485B8C" w:rsidRPr="004E40A5" w:rsidRDefault="00C25F6C" w:rsidP="0022668B">
            <w:pPr>
              <w:pStyle w:val="tabletext12"/>
              <w:jc w:val="center"/>
              <w:rPr>
                <w:iCs/>
                <w:sz w:val="20"/>
                <w:szCs w:val="20"/>
              </w:rPr>
            </w:pPr>
            <w:r>
              <w:rPr>
                <w:iCs/>
                <w:sz w:val="20"/>
                <w:szCs w:val="20"/>
              </w:rPr>
              <w:t>Richard Speakman</w:t>
            </w:r>
          </w:p>
        </w:tc>
        <w:tc>
          <w:tcPr>
            <w:tcW w:w="4590" w:type="dxa"/>
            <w:tcBorders>
              <w:top w:val="single" w:sz="4" w:space="0" w:color="auto"/>
              <w:bottom w:val="single" w:sz="4" w:space="0" w:color="auto"/>
            </w:tcBorders>
          </w:tcPr>
          <w:p w:rsidR="00485B8C" w:rsidRPr="004E40A5" w:rsidRDefault="00C25F6C" w:rsidP="00485B8C">
            <w:pPr>
              <w:pStyle w:val="tabletext12"/>
              <w:rPr>
                <w:sz w:val="20"/>
                <w:szCs w:val="20"/>
              </w:rPr>
            </w:pPr>
            <w:r>
              <w:rPr>
                <w:sz w:val="20"/>
                <w:szCs w:val="20"/>
              </w:rPr>
              <w:t xml:space="preserve">Updates 4.10, </w:t>
            </w:r>
          </w:p>
        </w:tc>
      </w:tr>
      <w:tr w:rsidR="00485B8C" w:rsidRPr="004E40A5">
        <w:tc>
          <w:tcPr>
            <w:tcW w:w="2160" w:type="dxa"/>
            <w:tcBorders>
              <w:top w:val="single" w:sz="4" w:space="0" w:color="auto"/>
              <w:bottom w:val="single" w:sz="4" w:space="0" w:color="auto"/>
            </w:tcBorders>
          </w:tcPr>
          <w:p w:rsidR="00485B8C" w:rsidRPr="004E40A5" w:rsidRDefault="00937C7A" w:rsidP="00485B8C">
            <w:pPr>
              <w:pStyle w:val="tabletext12"/>
              <w:jc w:val="center"/>
              <w:rPr>
                <w:iCs/>
                <w:sz w:val="20"/>
                <w:szCs w:val="20"/>
              </w:rPr>
            </w:pPr>
            <w:r>
              <w:rPr>
                <w:iCs/>
                <w:sz w:val="20"/>
                <w:szCs w:val="20"/>
              </w:rPr>
              <w:t>4/2/2012</w:t>
            </w:r>
          </w:p>
        </w:tc>
        <w:tc>
          <w:tcPr>
            <w:tcW w:w="2610" w:type="dxa"/>
            <w:tcBorders>
              <w:top w:val="single" w:sz="4" w:space="0" w:color="auto"/>
              <w:bottom w:val="single" w:sz="4" w:space="0" w:color="auto"/>
            </w:tcBorders>
          </w:tcPr>
          <w:p w:rsidR="00485B8C" w:rsidRPr="004E40A5" w:rsidRDefault="00937C7A" w:rsidP="00485B8C">
            <w:pPr>
              <w:pStyle w:val="tabletext12"/>
              <w:jc w:val="center"/>
              <w:rPr>
                <w:iCs/>
                <w:sz w:val="20"/>
                <w:szCs w:val="20"/>
              </w:rPr>
            </w:pPr>
            <w:r>
              <w:rPr>
                <w:iCs/>
                <w:sz w:val="20"/>
                <w:szCs w:val="20"/>
              </w:rPr>
              <w:t>Richard Speakman</w:t>
            </w: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621C73" w:rsidP="00485B8C">
            <w:pPr>
              <w:pStyle w:val="tabletext12"/>
              <w:jc w:val="center"/>
              <w:rPr>
                <w:iCs/>
                <w:sz w:val="20"/>
                <w:szCs w:val="20"/>
              </w:rPr>
            </w:pPr>
            <w:r>
              <w:rPr>
                <w:iCs/>
                <w:sz w:val="20"/>
                <w:szCs w:val="20"/>
              </w:rPr>
              <w:t>4/3/2012</w:t>
            </w:r>
          </w:p>
        </w:tc>
        <w:tc>
          <w:tcPr>
            <w:tcW w:w="2610" w:type="dxa"/>
            <w:tcBorders>
              <w:top w:val="single" w:sz="4" w:space="0" w:color="auto"/>
              <w:bottom w:val="single" w:sz="4" w:space="0" w:color="auto"/>
            </w:tcBorders>
          </w:tcPr>
          <w:p w:rsidR="00485B8C" w:rsidRPr="004E40A5" w:rsidRDefault="00621C73" w:rsidP="00485B8C">
            <w:pPr>
              <w:pStyle w:val="tabletext12"/>
              <w:jc w:val="center"/>
              <w:rPr>
                <w:iCs/>
                <w:sz w:val="20"/>
                <w:szCs w:val="20"/>
              </w:rPr>
            </w:pPr>
            <w:r>
              <w:rPr>
                <w:iCs/>
                <w:sz w:val="20"/>
                <w:szCs w:val="20"/>
              </w:rPr>
              <w:t>Richard Speakman</w:t>
            </w:r>
          </w:p>
        </w:tc>
        <w:tc>
          <w:tcPr>
            <w:tcW w:w="4590" w:type="dxa"/>
            <w:tcBorders>
              <w:top w:val="single" w:sz="4" w:space="0" w:color="auto"/>
              <w:bottom w:val="single" w:sz="4" w:space="0" w:color="auto"/>
            </w:tcBorders>
          </w:tcPr>
          <w:p w:rsidR="00485B8C" w:rsidRPr="004E40A5" w:rsidRDefault="00621C73" w:rsidP="00485B8C">
            <w:pPr>
              <w:pStyle w:val="tabletext12"/>
              <w:rPr>
                <w:sz w:val="20"/>
                <w:szCs w:val="20"/>
              </w:rPr>
            </w:pPr>
            <w:r>
              <w:rPr>
                <w:sz w:val="20"/>
                <w:szCs w:val="20"/>
              </w:rPr>
              <w:t xml:space="preserve">Updates to </w:t>
            </w:r>
          </w:p>
        </w:tc>
      </w:tr>
      <w:tr w:rsidR="00151AFD" w:rsidRPr="004E40A5" w:rsidTr="000D2CB3">
        <w:tc>
          <w:tcPr>
            <w:tcW w:w="2160" w:type="dxa"/>
            <w:tcBorders>
              <w:top w:val="single" w:sz="4" w:space="0" w:color="auto"/>
              <w:bottom w:val="single" w:sz="4" w:space="0" w:color="auto"/>
            </w:tcBorders>
          </w:tcPr>
          <w:p w:rsidR="00151AFD" w:rsidRPr="004E40A5" w:rsidRDefault="00151AFD" w:rsidP="000D2CB3">
            <w:pPr>
              <w:pStyle w:val="tabletext12"/>
              <w:jc w:val="center"/>
              <w:rPr>
                <w:iCs/>
                <w:sz w:val="20"/>
                <w:szCs w:val="20"/>
              </w:rPr>
            </w:pPr>
          </w:p>
        </w:tc>
        <w:tc>
          <w:tcPr>
            <w:tcW w:w="2610" w:type="dxa"/>
            <w:tcBorders>
              <w:top w:val="single" w:sz="4" w:space="0" w:color="auto"/>
              <w:bottom w:val="single" w:sz="4" w:space="0" w:color="auto"/>
            </w:tcBorders>
          </w:tcPr>
          <w:p w:rsidR="00151AFD" w:rsidRPr="004E40A5" w:rsidRDefault="00151AFD" w:rsidP="000D2CB3">
            <w:pPr>
              <w:pStyle w:val="tabletext12"/>
              <w:jc w:val="center"/>
              <w:rPr>
                <w:iCs/>
                <w:sz w:val="20"/>
                <w:szCs w:val="20"/>
              </w:rPr>
            </w:pPr>
          </w:p>
        </w:tc>
        <w:tc>
          <w:tcPr>
            <w:tcW w:w="4590" w:type="dxa"/>
            <w:tcBorders>
              <w:top w:val="single" w:sz="4" w:space="0" w:color="auto"/>
              <w:bottom w:val="single" w:sz="4" w:space="0" w:color="auto"/>
            </w:tcBorders>
          </w:tcPr>
          <w:p w:rsidR="00151AFD" w:rsidRPr="004E40A5" w:rsidRDefault="00151AFD" w:rsidP="00151AFD">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AA2318">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D80DBF">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191987" w:rsidRPr="004E40A5" w:rsidTr="00FC607B">
        <w:tc>
          <w:tcPr>
            <w:tcW w:w="2160" w:type="dxa"/>
            <w:tcBorders>
              <w:top w:val="single" w:sz="4" w:space="0" w:color="auto"/>
              <w:bottom w:val="single" w:sz="4" w:space="0" w:color="auto"/>
            </w:tcBorders>
          </w:tcPr>
          <w:p w:rsidR="00191987" w:rsidRPr="004E40A5" w:rsidRDefault="00191987" w:rsidP="00FC607B">
            <w:pPr>
              <w:pStyle w:val="tabletext12"/>
              <w:jc w:val="center"/>
              <w:rPr>
                <w:iCs/>
                <w:sz w:val="20"/>
                <w:szCs w:val="20"/>
              </w:rPr>
            </w:pPr>
          </w:p>
        </w:tc>
        <w:tc>
          <w:tcPr>
            <w:tcW w:w="2610" w:type="dxa"/>
            <w:tcBorders>
              <w:top w:val="single" w:sz="4" w:space="0" w:color="auto"/>
              <w:bottom w:val="single" w:sz="4" w:space="0" w:color="auto"/>
            </w:tcBorders>
          </w:tcPr>
          <w:p w:rsidR="00191987" w:rsidRPr="004E40A5" w:rsidRDefault="00191987" w:rsidP="00FC607B">
            <w:pPr>
              <w:pStyle w:val="tabletext12"/>
              <w:jc w:val="center"/>
              <w:rPr>
                <w:iCs/>
                <w:sz w:val="20"/>
                <w:szCs w:val="20"/>
              </w:rPr>
            </w:pPr>
          </w:p>
        </w:tc>
        <w:tc>
          <w:tcPr>
            <w:tcW w:w="4590" w:type="dxa"/>
            <w:tcBorders>
              <w:top w:val="single" w:sz="4" w:space="0" w:color="auto"/>
              <w:bottom w:val="single" w:sz="4" w:space="0" w:color="auto"/>
            </w:tcBorders>
          </w:tcPr>
          <w:p w:rsidR="00191987" w:rsidRPr="004E40A5" w:rsidRDefault="00191987" w:rsidP="00FC607B">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r w:rsidR="00A55A9B" w:rsidRPr="004E40A5" w:rsidTr="004A279D">
        <w:tc>
          <w:tcPr>
            <w:tcW w:w="2160" w:type="dxa"/>
            <w:tcBorders>
              <w:top w:val="single" w:sz="4" w:space="0" w:color="auto"/>
              <w:bottom w:val="single" w:sz="4" w:space="0" w:color="auto"/>
            </w:tcBorders>
          </w:tcPr>
          <w:p w:rsidR="00A55A9B" w:rsidRPr="005C37DE" w:rsidRDefault="00A55A9B" w:rsidP="004A279D">
            <w:pPr>
              <w:pStyle w:val="tabletext12"/>
              <w:jc w:val="center"/>
              <w:rPr>
                <w:iCs/>
                <w:sz w:val="18"/>
                <w:szCs w:val="18"/>
              </w:rPr>
            </w:pPr>
          </w:p>
        </w:tc>
        <w:tc>
          <w:tcPr>
            <w:tcW w:w="2610" w:type="dxa"/>
            <w:tcBorders>
              <w:top w:val="single" w:sz="4" w:space="0" w:color="auto"/>
              <w:bottom w:val="single" w:sz="4" w:space="0" w:color="auto"/>
            </w:tcBorders>
          </w:tcPr>
          <w:p w:rsidR="00A55A9B" w:rsidRPr="005C37DE" w:rsidRDefault="00A55A9B" w:rsidP="004A279D">
            <w:pPr>
              <w:pStyle w:val="tabletext12"/>
              <w:jc w:val="center"/>
              <w:rPr>
                <w:iCs/>
                <w:sz w:val="18"/>
                <w:szCs w:val="18"/>
              </w:rPr>
            </w:pPr>
          </w:p>
        </w:tc>
        <w:tc>
          <w:tcPr>
            <w:tcW w:w="4590" w:type="dxa"/>
            <w:tcBorders>
              <w:top w:val="single" w:sz="4" w:space="0" w:color="auto"/>
              <w:bottom w:val="single" w:sz="4" w:space="0" w:color="auto"/>
            </w:tcBorders>
          </w:tcPr>
          <w:p w:rsidR="00A55A9B" w:rsidRPr="005C37DE" w:rsidRDefault="00A55A9B" w:rsidP="004A279D">
            <w:pPr>
              <w:pStyle w:val="tabletext12"/>
              <w:rPr>
                <w:sz w:val="18"/>
                <w:szCs w:val="18"/>
              </w:rPr>
            </w:pPr>
          </w:p>
        </w:tc>
      </w:tr>
      <w:tr w:rsidR="00840B25" w:rsidRPr="004E40A5" w:rsidTr="005D71CB">
        <w:tc>
          <w:tcPr>
            <w:tcW w:w="2160" w:type="dxa"/>
            <w:tcBorders>
              <w:top w:val="single" w:sz="4" w:space="0" w:color="auto"/>
              <w:bottom w:val="single" w:sz="4" w:space="0" w:color="auto"/>
            </w:tcBorders>
          </w:tcPr>
          <w:p w:rsidR="00840B25" w:rsidRPr="004E40A5" w:rsidRDefault="00840B25" w:rsidP="005D71CB">
            <w:pPr>
              <w:pStyle w:val="tabletext12"/>
              <w:jc w:val="center"/>
              <w:rPr>
                <w:iCs/>
                <w:sz w:val="20"/>
                <w:szCs w:val="20"/>
              </w:rPr>
            </w:pPr>
          </w:p>
        </w:tc>
        <w:tc>
          <w:tcPr>
            <w:tcW w:w="2610" w:type="dxa"/>
            <w:tcBorders>
              <w:top w:val="single" w:sz="4" w:space="0" w:color="auto"/>
              <w:bottom w:val="single" w:sz="4" w:space="0" w:color="auto"/>
            </w:tcBorders>
          </w:tcPr>
          <w:p w:rsidR="00840B25" w:rsidRPr="004E40A5" w:rsidRDefault="00840B25" w:rsidP="005D71CB">
            <w:pPr>
              <w:pStyle w:val="tabletext12"/>
              <w:jc w:val="center"/>
              <w:rPr>
                <w:iCs/>
                <w:sz w:val="20"/>
                <w:szCs w:val="20"/>
              </w:rPr>
            </w:pPr>
          </w:p>
        </w:tc>
        <w:tc>
          <w:tcPr>
            <w:tcW w:w="4590" w:type="dxa"/>
            <w:tcBorders>
              <w:top w:val="single" w:sz="4" w:space="0" w:color="auto"/>
              <w:bottom w:val="single" w:sz="4" w:space="0" w:color="auto"/>
            </w:tcBorders>
          </w:tcPr>
          <w:p w:rsidR="00840B25" w:rsidRPr="004E40A5" w:rsidRDefault="00840B25" w:rsidP="005D71CB">
            <w:pPr>
              <w:pStyle w:val="tabletext12"/>
              <w:rPr>
                <w:sz w:val="20"/>
                <w:szCs w:val="20"/>
              </w:rPr>
            </w:pPr>
          </w:p>
        </w:tc>
      </w:tr>
      <w:tr w:rsidR="00813313" w:rsidRPr="004E40A5" w:rsidTr="00A60B71">
        <w:tc>
          <w:tcPr>
            <w:tcW w:w="2160" w:type="dxa"/>
            <w:tcBorders>
              <w:top w:val="single" w:sz="4" w:space="0" w:color="auto"/>
              <w:bottom w:val="single" w:sz="4" w:space="0" w:color="auto"/>
            </w:tcBorders>
          </w:tcPr>
          <w:p w:rsidR="00813313" w:rsidRPr="004E40A5" w:rsidRDefault="00813313" w:rsidP="00A60B71">
            <w:pPr>
              <w:pStyle w:val="tabletext12"/>
              <w:jc w:val="center"/>
              <w:rPr>
                <w:iCs/>
                <w:sz w:val="20"/>
                <w:szCs w:val="20"/>
              </w:rPr>
            </w:pPr>
          </w:p>
        </w:tc>
        <w:tc>
          <w:tcPr>
            <w:tcW w:w="2610" w:type="dxa"/>
            <w:tcBorders>
              <w:top w:val="single" w:sz="4" w:space="0" w:color="auto"/>
              <w:bottom w:val="single" w:sz="4" w:space="0" w:color="auto"/>
            </w:tcBorders>
          </w:tcPr>
          <w:p w:rsidR="00813313" w:rsidRPr="004E40A5" w:rsidRDefault="00813313" w:rsidP="00A60B71">
            <w:pPr>
              <w:pStyle w:val="tabletext12"/>
              <w:jc w:val="center"/>
              <w:rPr>
                <w:iCs/>
                <w:sz w:val="20"/>
                <w:szCs w:val="20"/>
              </w:rPr>
            </w:pPr>
          </w:p>
        </w:tc>
        <w:tc>
          <w:tcPr>
            <w:tcW w:w="4590" w:type="dxa"/>
            <w:tcBorders>
              <w:top w:val="single" w:sz="4" w:space="0" w:color="auto"/>
              <w:bottom w:val="single" w:sz="4" w:space="0" w:color="auto"/>
            </w:tcBorders>
          </w:tcPr>
          <w:p w:rsidR="00813313" w:rsidRPr="004E40A5" w:rsidRDefault="00813313" w:rsidP="00A60B71">
            <w:pPr>
              <w:pStyle w:val="tabletext12"/>
              <w:rPr>
                <w:sz w:val="20"/>
                <w:szCs w:val="20"/>
              </w:rPr>
            </w:pPr>
          </w:p>
        </w:tc>
      </w:tr>
      <w:tr w:rsidR="00B905D2" w:rsidRPr="004E40A5" w:rsidTr="004A2489">
        <w:tc>
          <w:tcPr>
            <w:tcW w:w="2160" w:type="dxa"/>
            <w:tcBorders>
              <w:top w:val="single" w:sz="4" w:space="0" w:color="auto"/>
              <w:bottom w:val="single" w:sz="4" w:space="0" w:color="auto"/>
            </w:tcBorders>
          </w:tcPr>
          <w:p w:rsidR="00B905D2" w:rsidRDefault="00B905D2" w:rsidP="004A2489">
            <w:pPr>
              <w:pStyle w:val="tabletext12"/>
              <w:jc w:val="center"/>
              <w:rPr>
                <w:iCs/>
                <w:sz w:val="18"/>
                <w:szCs w:val="18"/>
              </w:rPr>
            </w:pPr>
          </w:p>
        </w:tc>
        <w:tc>
          <w:tcPr>
            <w:tcW w:w="2610" w:type="dxa"/>
            <w:tcBorders>
              <w:top w:val="single" w:sz="4" w:space="0" w:color="auto"/>
              <w:bottom w:val="single" w:sz="4" w:space="0" w:color="auto"/>
            </w:tcBorders>
          </w:tcPr>
          <w:p w:rsidR="00B905D2" w:rsidRDefault="00B905D2" w:rsidP="004A2489">
            <w:pPr>
              <w:pStyle w:val="tabletext12"/>
              <w:jc w:val="center"/>
              <w:rPr>
                <w:iCs/>
                <w:sz w:val="18"/>
                <w:szCs w:val="18"/>
              </w:rPr>
            </w:pPr>
          </w:p>
        </w:tc>
        <w:tc>
          <w:tcPr>
            <w:tcW w:w="4590" w:type="dxa"/>
            <w:tcBorders>
              <w:top w:val="single" w:sz="4" w:space="0" w:color="auto"/>
              <w:bottom w:val="single" w:sz="4" w:space="0" w:color="auto"/>
            </w:tcBorders>
          </w:tcPr>
          <w:p w:rsidR="00B905D2" w:rsidRDefault="00B905D2" w:rsidP="004A2489">
            <w:pPr>
              <w:pStyle w:val="tabletext12"/>
              <w:rPr>
                <w:sz w:val="18"/>
                <w:szCs w:val="18"/>
              </w:rPr>
            </w:pPr>
          </w:p>
        </w:tc>
      </w:tr>
      <w:tr w:rsidR="00485B8C" w:rsidRPr="004E40A5">
        <w:tc>
          <w:tcPr>
            <w:tcW w:w="216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2610" w:type="dxa"/>
            <w:tcBorders>
              <w:top w:val="single" w:sz="4" w:space="0" w:color="auto"/>
              <w:bottom w:val="single" w:sz="4" w:space="0" w:color="auto"/>
            </w:tcBorders>
          </w:tcPr>
          <w:p w:rsidR="00485B8C" w:rsidRPr="004E40A5" w:rsidRDefault="00485B8C" w:rsidP="00485B8C">
            <w:pPr>
              <w:pStyle w:val="tabletext12"/>
              <w:jc w:val="center"/>
              <w:rPr>
                <w:iCs/>
                <w:sz w:val="20"/>
                <w:szCs w:val="20"/>
              </w:rPr>
            </w:pPr>
          </w:p>
        </w:tc>
        <w:tc>
          <w:tcPr>
            <w:tcW w:w="4590" w:type="dxa"/>
            <w:tcBorders>
              <w:top w:val="single" w:sz="4" w:space="0" w:color="auto"/>
              <w:bottom w:val="single" w:sz="4" w:space="0" w:color="auto"/>
            </w:tcBorders>
          </w:tcPr>
          <w:p w:rsidR="00485B8C" w:rsidRPr="004E40A5" w:rsidRDefault="00485B8C" w:rsidP="00485B8C">
            <w:pPr>
              <w:pStyle w:val="tabletext12"/>
              <w:rPr>
                <w:sz w:val="20"/>
                <w:szCs w:val="20"/>
              </w:rPr>
            </w:pPr>
          </w:p>
        </w:tc>
      </w:tr>
    </w:tbl>
    <w:p w:rsidR="00485B8C" w:rsidRPr="00C40EE7" w:rsidRDefault="00485B8C" w:rsidP="00485B8C">
      <w:pPr>
        <w:rPr>
          <w:sz w:val="20"/>
          <w:szCs w:val="20"/>
        </w:rPr>
      </w:pPr>
    </w:p>
    <w:p w:rsidR="00485B8C" w:rsidRDefault="00485B8C" w:rsidP="00485B8C">
      <w:pPr>
        <w:sectPr w:rsidR="00485B8C">
          <w:pgSz w:w="12240" w:h="15840"/>
          <w:pgMar w:top="1440" w:right="1440" w:bottom="1440" w:left="1440" w:header="720" w:footer="720" w:gutter="0"/>
          <w:pgNumType w:fmt="lowerRoman"/>
          <w:cols w:space="720"/>
          <w:docGrid w:linePitch="360"/>
        </w:sectPr>
      </w:pPr>
    </w:p>
    <w:p w:rsidR="00485B8C" w:rsidRDefault="00485B8C" w:rsidP="00485B8C">
      <w:pPr>
        <w:pStyle w:val="TableHdr"/>
        <w:outlineLvl w:val="0"/>
      </w:pPr>
      <w:bookmarkStart w:id="0" w:name="_Toc116782392"/>
      <w:r>
        <w:lastRenderedPageBreak/>
        <w:t>Table of Contents</w:t>
      </w:r>
      <w:bookmarkEnd w:id="0"/>
    </w:p>
    <w:p w:rsidR="00D866EA" w:rsidRDefault="00485B8C">
      <w:pPr>
        <w:pStyle w:val="TOC1"/>
        <w:tabs>
          <w:tab w:val="left" w:pos="480"/>
          <w:tab w:val="right" w:leader="dot" w:pos="9350"/>
        </w:tabs>
        <w:rPr>
          <w:rFonts w:asciiTheme="minorHAnsi" w:eastAsiaTheme="minorEastAsia" w:hAnsiTheme="minorHAnsi" w:cstheme="minorBidi"/>
          <w:noProof/>
          <w:szCs w:val="22"/>
        </w:rPr>
      </w:pPr>
      <w:r w:rsidRPr="00703D50">
        <w:rPr>
          <w:rFonts w:cs="Arial"/>
          <w:sz w:val="16"/>
          <w:szCs w:val="16"/>
        </w:rPr>
        <w:fldChar w:fldCharType="begin"/>
      </w:r>
      <w:r w:rsidRPr="00703D50">
        <w:rPr>
          <w:rFonts w:cs="Arial"/>
          <w:sz w:val="16"/>
          <w:szCs w:val="16"/>
        </w:rPr>
        <w:instrText xml:space="preserve"> TOC \t "Heading 1,1,Heading 2,2,Heading 3,3" </w:instrText>
      </w:r>
      <w:r w:rsidRPr="00703D50">
        <w:rPr>
          <w:rFonts w:cs="Arial"/>
          <w:sz w:val="16"/>
          <w:szCs w:val="16"/>
        </w:rPr>
        <w:fldChar w:fldCharType="separate"/>
      </w:r>
      <w:r w:rsidR="00D866EA">
        <w:rPr>
          <w:noProof/>
        </w:rPr>
        <w:t>1</w:t>
      </w:r>
      <w:r w:rsidR="00D866EA">
        <w:rPr>
          <w:rFonts w:asciiTheme="minorHAnsi" w:eastAsiaTheme="minorEastAsia" w:hAnsiTheme="minorHAnsi" w:cstheme="minorBidi"/>
          <w:noProof/>
          <w:szCs w:val="22"/>
        </w:rPr>
        <w:tab/>
      </w:r>
      <w:r w:rsidR="00D866EA">
        <w:rPr>
          <w:noProof/>
        </w:rPr>
        <w:t>Overview</w:t>
      </w:r>
      <w:r w:rsidR="00D866EA">
        <w:rPr>
          <w:noProof/>
        </w:rPr>
        <w:tab/>
      </w:r>
      <w:r w:rsidR="00D866EA">
        <w:rPr>
          <w:noProof/>
        </w:rPr>
        <w:fldChar w:fldCharType="begin"/>
      </w:r>
      <w:r w:rsidR="00D866EA">
        <w:rPr>
          <w:noProof/>
        </w:rPr>
        <w:instrText xml:space="preserve"> PAGEREF _Toc318728316 \h </w:instrText>
      </w:r>
      <w:r w:rsidR="00D866EA">
        <w:rPr>
          <w:noProof/>
        </w:rPr>
      </w:r>
      <w:r w:rsidR="00D866EA">
        <w:rPr>
          <w:noProof/>
        </w:rPr>
        <w:fldChar w:fldCharType="separate"/>
      </w:r>
      <w:r w:rsidR="00D866EA">
        <w:rPr>
          <w:noProof/>
        </w:rPr>
        <w:t>5</w:t>
      </w:r>
      <w:r w:rsidR="00D866EA">
        <w:rPr>
          <w:noProof/>
        </w:rPr>
        <w:fldChar w:fldCharType="end"/>
      </w:r>
    </w:p>
    <w:p w:rsidR="00D866EA" w:rsidRDefault="00D866EA">
      <w:pPr>
        <w:pStyle w:val="TOC1"/>
        <w:tabs>
          <w:tab w:val="left" w:pos="480"/>
          <w:tab w:val="right" w:leader="dot" w:pos="9350"/>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noProof/>
        </w:rPr>
        <w:t>High-Level Requirements</w:t>
      </w:r>
      <w:r>
        <w:rPr>
          <w:noProof/>
        </w:rPr>
        <w:tab/>
      </w:r>
      <w:r>
        <w:rPr>
          <w:noProof/>
        </w:rPr>
        <w:fldChar w:fldCharType="begin"/>
      </w:r>
      <w:r>
        <w:rPr>
          <w:noProof/>
        </w:rPr>
        <w:instrText xml:space="preserve"> PAGEREF _Toc318728317 \h </w:instrText>
      </w:r>
      <w:r>
        <w:rPr>
          <w:noProof/>
        </w:rPr>
      </w:r>
      <w:r>
        <w:rPr>
          <w:noProof/>
        </w:rPr>
        <w:fldChar w:fldCharType="separate"/>
      </w:r>
      <w:r>
        <w:rPr>
          <w:noProof/>
        </w:rPr>
        <w:t>6</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User Account &amp; General Requirements</w:t>
      </w:r>
      <w:r>
        <w:rPr>
          <w:noProof/>
        </w:rPr>
        <w:tab/>
      </w:r>
      <w:r>
        <w:rPr>
          <w:noProof/>
        </w:rPr>
        <w:fldChar w:fldCharType="begin"/>
      </w:r>
      <w:r>
        <w:rPr>
          <w:noProof/>
        </w:rPr>
        <w:instrText xml:space="preserve"> PAGEREF _Toc318728318 \h </w:instrText>
      </w:r>
      <w:r>
        <w:rPr>
          <w:noProof/>
        </w:rPr>
      </w:r>
      <w:r>
        <w:rPr>
          <w:noProof/>
        </w:rPr>
        <w:fldChar w:fldCharType="separate"/>
      </w:r>
      <w:r>
        <w:rPr>
          <w:noProof/>
        </w:rPr>
        <w:t>6</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Admin Requirements</w:t>
      </w:r>
      <w:r>
        <w:rPr>
          <w:noProof/>
        </w:rPr>
        <w:tab/>
      </w:r>
      <w:r>
        <w:rPr>
          <w:noProof/>
        </w:rPr>
        <w:fldChar w:fldCharType="begin"/>
      </w:r>
      <w:r>
        <w:rPr>
          <w:noProof/>
        </w:rPr>
        <w:instrText xml:space="preserve"> PAGEREF _Toc318728319 \h </w:instrText>
      </w:r>
      <w:r>
        <w:rPr>
          <w:noProof/>
        </w:rPr>
      </w:r>
      <w:r>
        <w:rPr>
          <w:noProof/>
        </w:rPr>
        <w:fldChar w:fldCharType="separate"/>
      </w:r>
      <w:r>
        <w:rPr>
          <w:noProof/>
        </w:rPr>
        <w:t>6</w:t>
      </w:r>
      <w:r>
        <w:rPr>
          <w:noProof/>
        </w:rPr>
        <w:fldChar w:fldCharType="end"/>
      </w:r>
    </w:p>
    <w:p w:rsidR="00D866EA" w:rsidRDefault="00D866EA">
      <w:pPr>
        <w:pStyle w:val="TOC1"/>
        <w:tabs>
          <w:tab w:val="left" w:pos="480"/>
          <w:tab w:val="right" w:leader="dot" w:pos="9350"/>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noProof/>
        </w:rPr>
        <w:t>General Requirements</w:t>
      </w:r>
      <w:r>
        <w:rPr>
          <w:noProof/>
        </w:rPr>
        <w:tab/>
      </w:r>
      <w:r>
        <w:rPr>
          <w:noProof/>
        </w:rPr>
        <w:fldChar w:fldCharType="begin"/>
      </w:r>
      <w:r>
        <w:rPr>
          <w:noProof/>
        </w:rPr>
        <w:instrText xml:space="preserve"> PAGEREF _Toc318728320 \h </w:instrText>
      </w:r>
      <w:r>
        <w:rPr>
          <w:noProof/>
        </w:rPr>
      </w:r>
      <w:r>
        <w:rPr>
          <w:noProof/>
        </w:rPr>
        <w:fldChar w:fldCharType="separate"/>
      </w:r>
      <w:r>
        <w:rPr>
          <w:noProof/>
        </w:rPr>
        <w:t>10</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Top Level Navigation Requirements</w:t>
      </w:r>
      <w:r>
        <w:rPr>
          <w:noProof/>
        </w:rPr>
        <w:tab/>
      </w:r>
      <w:r>
        <w:rPr>
          <w:noProof/>
        </w:rPr>
        <w:fldChar w:fldCharType="begin"/>
      </w:r>
      <w:r>
        <w:rPr>
          <w:noProof/>
        </w:rPr>
        <w:instrText xml:space="preserve"> PAGEREF _Toc318728321 \h </w:instrText>
      </w:r>
      <w:r>
        <w:rPr>
          <w:noProof/>
        </w:rPr>
      </w:r>
      <w:r>
        <w:rPr>
          <w:noProof/>
        </w:rPr>
        <w:fldChar w:fldCharType="separate"/>
      </w:r>
      <w:r>
        <w:rPr>
          <w:noProof/>
        </w:rPr>
        <w:t>10</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Left Navigation (Edit My Site) Requirements</w:t>
      </w:r>
      <w:r>
        <w:rPr>
          <w:noProof/>
        </w:rPr>
        <w:tab/>
      </w:r>
      <w:r>
        <w:rPr>
          <w:noProof/>
        </w:rPr>
        <w:fldChar w:fldCharType="begin"/>
      </w:r>
      <w:r>
        <w:rPr>
          <w:noProof/>
        </w:rPr>
        <w:instrText xml:space="preserve"> PAGEREF _Toc318728322 \h </w:instrText>
      </w:r>
      <w:r>
        <w:rPr>
          <w:noProof/>
        </w:rPr>
      </w:r>
      <w:r>
        <w:rPr>
          <w:noProof/>
        </w:rPr>
        <w:fldChar w:fldCharType="separate"/>
      </w:r>
      <w:r>
        <w:rPr>
          <w:noProof/>
        </w:rPr>
        <w:t>12</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Left Navigation (Account Settings) Requirements</w:t>
      </w:r>
      <w:r>
        <w:rPr>
          <w:noProof/>
        </w:rPr>
        <w:tab/>
      </w:r>
      <w:r>
        <w:rPr>
          <w:noProof/>
        </w:rPr>
        <w:fldChar w:fldCharType="begin"/>
      </w:r>
      <w:r>
        <w:rPr>
          <w:noProof/>
        </w:rPr>
        <w:instrText xml:space="preserve"> PAGEREF _Toc318728323 \h </w:instrText>
      </w:r>
      <w:r>
        <w:rPr>
          <w:noProof/>
        </w:rPr>
      </w:r>
      <w:r>
        <w:rPr>
          <w:noProof/>
        </w:rPr>
        <w:fldChar w:fldCharType="separate"/>
      </w:r>
      <w:r>
        <w:rPr>
          <w:noProof/>
        </w:rPr>
        <w:t>12</w:t>
      </w:r>
      <w:r>
        <w:rPr>
          <w:noProof/>
        </w:rPr>
        <w:fldChar w:fldCharType="end"/>
      </w:r>
    </w:p>
    <w:p w:rsidR="00D866EA" w:rsidRDefault="00D866EA">
      <w:pPr>
        <w:pStyle w:val="TOC1"/>
        <w:tabs>
          <w:tab w:val="left" w:pos="480"/>
          <w:tab w:val="right" w:leader="dot" w:pos="9350"/>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noProof/>
        </w:rPr>
        <w:t>Business Owner Requirements</w:t>
      </w:r>
      <w:r>
        <w:rPr>
          <w:noProof/>
        </w:rPr>
        <w:tab/>
      </w:r>
      <w:r>
        <w:rPr>
          <w:noProof/>
        </w:rPr>
        <w:fldChar w:fldCharType="begin"/>
      </w:r>
      <w:r>
        <w:rPr>
          <w:noProof/>
        </w:rPr>
        <w:instrText xml:space="preserve"> PAGEREF _Toc318728324 \h </w:instrText>
      </w:r>
      <w:r>
        <w:rPr>
          <w:noProof/>
        </w:rPr>
      </w:r>
      <w:r>
        <w:rPr>
          <w:noProof/>
        </w:rPr>
        <w:fldChar w:fldCharType="separate"/>
      </w:r>
      <w:r>
        <w:rPr>
          <w:noProof/>
        </w:rPr>
        <w:t>14</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Business Owner Dashboard Page Requirements</w:t>
      </w:r>
      <w:r>
        <w:rPr>
          <w:noProof/>
        </w:rPr>
        <w:tab/>
      </w:r>
      <w:r>
        <w:rPr>
          <w:noProof/>
        </w:rPr>
        <w:fldChar w:fldCharType="begin"/>
      </w:r>
      <w:r>
        <w:rPr>
          <w:noProof/>
        </w:rPr>
        <w:instrText xml:space="preserve"> PAGEREF _Toc318728325 \h </w:instrText>
      </w:r>
      <w:r>
        <w:rPr>
          <w:noProof/>
        </w:rPr>
      </w:r>
      <w:r>
        <w:rPr>
          <w:noProof/>
        </w:rPr>
        <w:fldChar w:fldCharType="separate"/>
      </w:r>
      <w:r>
        <w:rPr>
          <w:noProof/>
        </w:rPr>
        <w:t>14</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About Page Requirements</w:t>
      </w:r>
      <w:r>
        <w:rPr>
          <w:noProof/>
        </w:rPr>
        <w:tab/>
      </w:r>
      <w:r>
        <w:rPr>
          <w:noProof/>
        </w:rPr>
        <w:fldChar w:fldCharType="begin"/>
      </w:r>
      <w:r>
        <w:rPr>
          <w:noProof/>
        </w:rPr>
        <w:instrText xml:space="preserve"> PAGEREF _Toc318728326 \h </w:instrText>
      </w:r>
      <w:r>
        <w:rPr>
          <w:noProof/>
        </w:rPr>
      </w:r>
      <w:r>
        <w:rPr>
          <w:noProof/>
        </w:rPr>
        <w:fldChar w:fldCharType="separate"/>
      </w:r>
      <w:r>
        <w:rPr>
          <w:noProof/>
        </w:rPr>
        <w:t>15</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Contact Us Page Requirements</w:t>
      </w:r>
      <w:r>
        <w:rPr>
          <w:noProof/>
        </w:rPr>
        <w:tab/>
      </w:r>
      <w:r>
        <w:rPr>
          <w:noProof/>
        </w:rPr>
        <w:fldChar w:fldCharType="begin"/>
      </w:r>
      <w:r>
        <w:rPr>
          <w:noProof/>
        </w:rPr>
        <w:instrText xml:space="preserve"> PAGEREF _Toc318728327 \h </w:instrText>
      </w:r>
      <w:r>
        <w:rPr>
          <w:noProof/>
        </w:rPr>
      </w:r>
      <w:r>
        <w:rPr>
          <w:noProof/>
        </w:rPr>
        <w:fldChar w:fldCharType="separate"/>
      </w:r>
      <w:r>
        <w:rPr>
          <w:noProof/>
        </w:rPr>
        <w:t>16</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 xml:space="preserve">Layout Page Requirements </w:t>
      </w:r>
      <w:r w:rsidRPr="004C49B3">
        <w:rPr>
          <w:i/>
          <w:noProof/>
          <w:color w:val="FF0000"/>
        </w:rPr>
        <w:t>New</w:t>
      </w:r>
      <w:r>
        <w:rPr>
          <w:noProof/>
        </w:rPr>
        <w:tab/>
      </w:r>
      <w:r>
        <w:rPr>
          <w:noProof/>
        </w:rPr>
        <w:fldChar w:fldCharType="begin"/>
      </w:r>
      <w:r>
        <w:rPr>
          <w:noProof/>
        </w:rPr>
        <w:instrText xml:space="preserve"> PAGEREF _Toc318728328 \h </w:instrText>
      </w:r>
      <w:r>
        <w:rPr>
          <w:noProof/>
        </w:rPr>
      </w:r>
      <w:r>
        <w:rPr>
          <w:noProof/>
        </w:rPr>
        <w:fldChar w:fldCharType="separate"/>
      </w:r>
      <w:r>
        <w:rPr>
          <w:noProof/>
        </w:rPr>
        <w:t>17</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Pr>
          <w:noProof/>
        </w:rPr>
        <w:t>Store Page Requirements</w:t>
      </w:r>
      <w:r>
        <w:rPr>
          <w:noProof/>
        </w:rPr>
        <w:tab/>
      </w:r>
      <w:r>
        <w:rPr>
          <w:noProof/>
        </w:rPr>
        <w:fldChar w:fldCharType="begin"/>
      </w:r>
      <w:r>
        <w:rPr>
          <w:noProof/>
        </w:rPr>
        <w:instrText xml:space="preserve"> PAGEREF _Toc318728329 \h </w:instrText>
      </w:r>
      <w:r>
        <w:rPr>
          <w:noProof/>
        </w:rPr>
      </w:r>
      <w:r>
        <w:rPr>
          <w:noProof/>
        </w:rPr>
        <w:fldChar w:fldCharType="separate"/>
      </w:r>
      <w:r>
        <w:rPr>
          <w:noProof/>
        </w:rPr>
        <w:t>18</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Pr>
          <w:noProof/>
        </w:rPr>
        <w:t>Social Media Updates Page Requirements</w:t>
      </w:r>
      <w:r>
        <w:rPr>
          <w:noProof/>
        </w:rPr>
        <w:tab/>
      </w:r>
      <w:r>
        <w:rPr>
          <w:noProof/>
        </w:rPr>
        <w:fldChar w:fldCharType="begin"/>
      </w:r>
      <w:r>
        <w:rPr>
          <w:noProof/>
        </w:rPr>
        <w:instrText xml:space="preserve"> PAGEREF _Toc318728330 \h </w:instrText>
      </w:r>
      <w:r>
        <w:rPr>
          <w:noProof/>
        </w:rPr>
      </w:r>
      <w:r>
        <w:rPr>
          <w:noProof/>
        </w:rPr>
        <w:fldChar w:fldCharType="separate"/>
      </w:r>
      <w:r>
        <w:rPr>
          <w:noProof/>
        </w:rPr>
        <w:t>21</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Pr>
          <w:noProof/>
        </w:rPr>
        <w:t>Social Media Settings Page Requirements</w:t>
      </w:r>
      <w:r>
        <w:rPr>
          <w:noProof/>
        </w:rPr>
        <w:tab/>
      </w:r>
      <w:r>
        <w:rPr>
          <w:noProof/>
        </w:rPr>
        <w:fldChar w:fldCharType="begin"/>
      </w:r>
      <w:r>
        <w:rPr>
          <w:noProof/>
        </w:rPr>
        <w:instrText xml:space="preserve"> PAGEREF _Toc318728331 \h </w:instrText>
      </w:r>
      <w:r>
        <w:rPr>
          <w:noProof/>
        </w:rPr>
      </w:r>
      <w:r>
        <w:rPr>
          <w:noProof/>
        </w:rPr>
        <w:fldChar w:fldCharType="separate"/>
      </w:r>
      <w:r>
        <w:rPr>
          <w:noProof/>
        </w:rPr>
        <w:t>22</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Pr>
          <w:noProof/>
        </w:rPr>
        <w:t>eCommerce Settings Page Requirements</w:t>
      </w:r>
      <w:r>
        <w:rPr>
          <w:noProof/>
        </w:rPr>
        <w:tab/>
      </w:r>
      <w:r>
        <w:rPr>
          <w:noProof/>
        </w:rPr>
        <w:fldChar w:fldCharType="begin"/>
      </w:r>
      <w:r>
        <w:rPr>
          <w:noProof/>
        </w:rPr>
        <w:instrText xml:space="preserve"> PAGEREF _Toc318728332 \h </w:instrText>
      </w:r>
      <w:r>
        <w:rPr>
          <w:noProof/>
        </w:rPr>
      </w:r>
      <w:r>
        <w:rPr>
          <w:noProof/>
        </w:rPr>
        <w:fldChar w:fldCharType="separate"/>
      </w:r>
      <w:r>
        <w:rPr>
          <w:noProof/>
        </w:rPr>
        <w:t>22</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Pr>
          <w:noProof/>
        </w:rPr>
        <w:t>General Settings Page Requirements</w:t>
      </w:r>
      <w:r>
        <w:rPr>
          <w:noProof/>
        </w:rPr>
        <w:tab/>
      </w:r>
      <w:r>
        <w:rPr>
          <w:noProof/>
        </w:rPr>
        <w:fldChar w:fldCharType="begin"/>
      </w:r>
      <w:r>
        <w:rPr>
          <w:noProof/>
        </w:rPr>
        <w:instrText xml:space="preserve"> PAGEREF _Toc318728333 \h </w:instrText>
      </w:r>
      <w:r>
        <w:rPr>
          <w:noProof/>
        </w:rPr>
      </w:r>
      <w:r>
        <w:rPr>
          <w:noProof/>
        </w:rPr>
        <w:fldChar w:fldCharType="separate"/>
      </w:r>
      <w:r>
        <w:rPr>
          <w:noProof/>
        </w:rPr>
        <w:t>22</w:t>
      </w:r>
      <w:r>
        <w:rPr>
          <w:noProof/>
        </w:rPr>
        <w:fldChar w:fldCharType="end"/>
      </w:r>
    </w:p>
    <w:p w:rsidR="00D866EA" w:rsidRDefault="00D866EA">
      <w:pPr>
        <w:pStyle w:val="TOC2"/>
        <w:tabs>
          <w:tab w:val="left" w:pos="1000"/>
          <w:tab w:val="right" w:leader="dot" w:pos="9350"/>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Pr>
          <w:noProof/>
        </w:rPr>
        <w:t xml:space="preserve">Video and Image Library Requirements </w:t>
      </w:r>
      <w:r w:rsidRPr="004C49B3">
        <w:rPr>
          <w:i/>
          <w:noProof/>
          <w:color w:val="FF0000"/>
        </w:rPr>
        <w:t>New</w:t>
      </w:r>
      <w:r>
        <w:rPr>
          <w:noProof/>
        </w:rPr>
        <w:tab/>
      </w:r>
      <w:r>
        <w:rPr>
          <w:noProof/>
        </w:rPr>
        <w:fldChar w:fldCharType="begin"/>
      </w:r>
      <w:r>
        <w:rPr>
          <w:noProof/>
        </w:rPr>
        <w:instrText xml:space="preserve"> PAGEREF _Toc318728334 \h </w:instrText>
      </w:r>
      <w:r>
        <w:rPr>
          <w:noProof/>
        </w:rPr>
      </w:r>
      <w:r>
        <w:rPr>
          <w:noProof/>
        </w:rPr>
        <w:fldChar w:fldCharType="separate"/>
      </w:r>
      <w:r>
        <w:rPr>
          <w:noProof/>
        </w:rPr>
        <w:t>23</w:t>
      </w:r>
      <w:r>
        <w:rPr>
          <w:noProof/>
        </w:rPr>
        <w:fldChar w:fldCharType="end"/>
      </w:r>
    </w:p>
    <w:p w:rsidR="00D866EA" w:rsidRDefault="00D866EA">
      <w:pPr>
        <w:pStyle w:val="TOC2"/>
        <w:tabs>
          <w:tab w:val="left" w:pos="1000"/>
          <w:tab w:val="right" w:leader="dot" w:pos="9350"/>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noProof/>
        </w:rPr>
        <w:t>Blog (Business Owner) Requirements</w:t>
      </w:r>
      <w:r>
        <w:rPr>
          <w:noProof/>
        </w:rPr>
        <w:tab/>
      </w:r>
      <w:r>
        <w:rPr>
          <w:noProof/>
        </w:rPr>
        <w:fldChar w:fldCharType="begin"/>
      </w:r>
      <w:r>
        <w:rPr>
          <w:noProof/>
        </w:rPr>
        <w:instrText xml:space="preserve"> PAGEREF _Toc318728335 \h </w:instrText>
      </w:r>
      <w:r>
        <w:rPr>
          <w:noProof/>
        </w:rPr>
      </w:r>
      <w:r>
        <w:rPr>
          <w:noProof/>
        </w:rPr>
        <w:fldChar w:fldCharType="separate"/>
      </w:r>
      <w:r>
        <w:rPr>
          <w:noProof/>
        </w:rPr>
        <w:t>25</w:t>
      </w:r>
      <w:r>
        <w:rPr>
          <w:noProof/>
        </w:rPr>
        <w:fldChar w:fldCharType="end"/>
      </w:r>
    </w:p>
    <w:p w:rsidR="00D866EA" w:rsidRDefault="00D866EA">
      <w:pPr>
        <w:pStyle w:val="TOC2"/>
        <w:tabs>
          <w:tab w:val="left" w:pos="1000"/>
          <w:tab w:val="right" w:leader="dot" w:pos="9350"/>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Pr>
          <w:noProof/>
        </w:rPr>
        <w:t>User Accounts Requirements</w:t>
      </w:r>
      <w:r>
        <w:rPr>
          <w:noProof/>
        </w:rPr>
        <w:tab/>
      </w:r>
      <w:r>
        <w:rPr>
          <w:noProof/>
        </w:rPr>
        <w:fldChar w:fldCharType="begin"/>
      </w:r>
      <w:r>
        <w:rPr>
          <w:noProof/>
        </w:rPr>
        <w:instrText xml:space="preserve"> PAGEREF _Toc318728336 \h </w:instrText>
      </w:r>
      <w:r>
        <w:rPr>
          <w:noProof/>
        </w:rPr>
      </w:r>
      <w:r>
        <w:rPr>
          <w:noProof/>
        </w:rPr>
        <w:fldChar w:fldCharType="separate"/>
      </w:r>
      <w:r>
        <w:rPr>
          <w:noProof/>
        </w:rPr>
        <w:t>25</w:t>
      </w:r>
      <w:r>
        <w:rPr>
          <w:noProof/>
        </w:rPr>
        <w:fldChar w:fldCharType="end"/>
      </w:r>
    </w:p>
    <w:p w:rsidR="00D866EA" w:rsidRDefault="00D866EA">
      <w:pPr>
        <w:pStyle w:val="TOC2"/>
        <w:tabs>
          <w:tab w:val="left" w:pos="1000"/>
          <w:tab w:val="right" w:leader="dot" w:pos="9350"/>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Pr>
          <w:noProof/>
        </w:rPr>
        <w:t>Billing Requirements</w:t>
      </w:r>
      <w:r>
        <w:rPr>
          <w:noProof/>
        </w:rPr>
        <w:tab/>
      </w:r>
      <w:r>
        <w:rPr>
          <w:noProof/>
        </w:rPr>
        <w:fldChar w:fldCharType="begin"/>
      </w:r>
      <w:r>
        <w:rPr>
          <w:noProof/>
        </w:rPr>
        <w:instrText xml:space="preserve"> PAGEREF _Toc318728337 \h </w:instrText>
      </w:r>
      <w:r>
        <w:rPr>
          <w:noProof/>
        </w:rPr>
      </w:r>
      <w:r>
        <w:rPr>
          <w:noProof/>
        </w:rPr>
        <w:fldChar w:fldCharType="separate"/>
      </w:r>
      <w:r>
        <w:rPr>
          <w:noProof/>
        </w:rPr>
        <w:t>26</w:t>
      </w:r>
      <w:r>
        <w:rPr>
          <w:noProof/>
        </w:rPr>
        <w:fldChar w:fldCharType="end"/>
      </w:r>
    </w:p>
    <w:p w:rsidR="00D866EA" w:rsidRDefault="00D866EA">
      <w:pPr>
        <w:pStyle w:val="TOC2"/>
        <w:tabs>
          <w:tab w:val="left" w:pos="1000"/>
          <w:tab w:val="right" w:leader="dot" w:pos="9350"/>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noProof/>
        </w:rPr>
        <w:t>Shopping Preferences Requirements</w:t>
      </w:r>
      <w:r>
        <w:rPr>
          <w:noProof/>
        </w:rPr>
        <w:tab/>
      </w:r>
      <w:r>
        <w:rPr>
          <w:noProof/>
        </w:rPr>
        <w:fldChar w:fldCharType="begin"/>
      </w:r>
      <w:r>
        <w:rPr>
          <w:noProof/>
        </w:rPr>
        <w:instrText xml:space="preserve"> PAGEREF _Toc318728338 \h </w:instrText>
      </w:r>
      <w:r>
        <w:rPr>
          <w:noProof/>
        </w:rPr>
      </w:r>
      <w:r>
        <w:rPr>
          <w:noProof/>
        </w:rPr>
        <w:fldChar w:fldCharType="separate"/>
      </w:r>
      <w:r>
        <w:rPr>
          <w:noProof/>
        </w:rPr>
        <w:t>26</w:t>
      </w:r>
      <w:r>
        <w:rPr>
          <w:noProof/>
        </w:rPr>
        <w:fldChar w:fldCharType="end"/>
      </w:r>
    </w:p>
    <w:p w:rsidR="00D866EA" w:rsidRDefault="00D866EA">
      <w:pPr>
        <w:pStyle w:val="TOC1"/>
        <w:tabs>
          <w:tab w:val="left" w:pos="480"/>
          <w:tab w:val="right" w:leader="dot" w:pos="9350"/>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noProof/>
        </w:rPr>
        <w:t>Shopper Requirements</w:t>
      </w:r>
      <w:r>
        <w:rPr>
          <w:noProof/>
        </w:rPr>
        <w:tab/>
      </w:r>
      <w:r>
        <w:rPr>
          <w:noProof/>
        </w:rPr>
        <w:fldChar w:fldCharType="begin"/>
      </w:r>
      <w:r>
        <w:rPr>
          <w:noProof/>
        </w:rPr>
        <w:instrText xml:space="preserve"> PAGEREF _Toc318728339 \h </w:instrText>
      </w:r>
      <w:r>
        <w:rPr>
          <w:noProof/>
        </w:rPr>
      </w:r>
      <w:r>
        <w:rPr>
          <w:noProof/>
        </w:rPr>
        <w:fldChar w:fldCharType="separate"/>
      </w:r>
      <w:r>
        <w:rPr>
          <w:noProof/>
        </w:rPr>
        <w:t>27</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Shopper Home Page Requirements</w:t>
      </w:r>
      <w:r>
        <w:rPr>
          <w:noProof/>
        </w:rPr>
        <w:tab/>
      </w:r>
      <w:r>
        <w:rPr>
          <w:noProof/>
        </w:rPr>
        <w:fldChar w:fldCharType="begin"/>
      </w:r>
      <w:r>
        <w:rPr>
          <w:noProof/>
        </w:rPr>
        <w:instrText xml:space="preserve"> PAGEREF _Toc318728340 \h </w:instrText>
      </w:r>
      <w:r>
        <w:rPr>
          <w:noProof/>
        </w:rPr>
      </w:r>
      <w:r>
        <w:rPr>
          <w:noProof/>
        </w:rPr>
        <w:fldChar w:fldCharType="separate"/>
      </w:r>
      <w:r>
        <w:rPr>
          <w:noProof/>
        </w:rPr>
        <w:t>27</w:t>
      </w:r>
      <w:r>
        <w:rPr>
          <w:noProof/>
        </w:rPr>
        <w:fldChar w:fldCharType="end"/>
      </w:r>
    </w:p>
    <w:p w:rsidR="00D866EA" w:rsidRDefault="00D866EA">
      <w:pPr>
        <w:pStyle w:val="TOC1"/>
        <w:tabs>
          <w:tab w:val="left" w:pos="480"/>
          <w:tab w:val="right" w:leader="dot" w:pos="9350"/>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Pr>
          <w:noProof/>
        </w:rPr>
        <w:t>Public Pages Requirements</w:t>
      </w:r>
      <w:r>
        <w:rPr>
          <w:noProof/>
        </w:rPr>
        <w:tab/>
      </w:r>
      <w:r>
        <w:rPr>
          <w:noProof/>
        </w:rPr>
        <w:fldChar w:fldCharType="begin"/>
      </w:r>
      <w:r>
        <w:rPr>
          <w:noProof/>
        </w:rPr>
        <w:instrText xml:space="preserve"> PAGEREF _Toc318728341 \h </w:instrText>
      </w:r>
      <w:r>
        <w:rPr>
          <w:noProof/>
        </w:rPr>
      </w:r>
      <w:r>
        <w:rPr>
          <w:noProof/>
        </w:rPr>
        <w:fldChar w:fldCharType="separate"/>
      </w:r>
      <w:r>
        <w:rPr>
          <w:noProof/>
        </w:rPr>
        <w:t>28</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Home Page Requirements</w:t>
      </w:r>
      <w:r>
        <w:rPr>
          <w:noProof/>
        </w:rPr>
        <w:tab/>
      </w:r>
      <w:r>
        <w:rPr>
          <w:noProof/>
        </w:rPr>
        <w:fldChar w:fldCharType="begin"/>
      </w:r>
      <w:r>
        <w:rPr>
          <w:noProof/>
        </w:rPr>
        <w:instrText xml:space="preserve"> PAGEREF _Toc318728342 \h </w:instrText>
      </w:r>
      <w:r>
        <w:rPr>
          <w:noProof/>
        </w:rPr>
      </w:r>
      <w:r>
        <w:rPr>
          <w:noProof/>
        </w:rPr>
        <w:fldChar w:fldCharType="separate"/>
      </w:r>
      <w:r>
        <w:rPr>
          <w:noProof/>
        </w:rPr>
        <w:t>28</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Search Results (Wall View) Requirements</w:t>
      </w:r>
      <w:r>
        <w:rPr>
          <w:noProof/>
        </w:rPr>
        <w:tab/>
      </w:r>
      <w:r>
        <w:rPr>
          <w:noProof/>
        </w:rPr>
        <w:fldChar w:fldCharType="begin"/>
      </w:r>
      <w:r>
        <w:rPr>
          <w:noProof/>
        </w:rPr>
        <w:instrText xml:space="preserve"> PAGEREF _Toc318728343 \h </w:instrText>
      </w:r>
      <w:r>
        <w:rPr>
          <w:noProof/>
        </w:rPr>
      </w:r>
      <w:r>
        <w:rPr>
          <w:noProof/>
        </w:rPr>
        <w:fldChar w:fldCharType="separate"/>
      </w:r>
      <w:r>
        <w:rPr>
          <w:noProof/>
        </w:rPr>
        <w:t>28</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Search Results (List View) Requirements</w:t>
      </w:r>
      <w:r>
        <w:rPr>
          <w:noProof/>
        </w:rPr>
        <w:tab/>
      </w:r>
      <w:r>
        <w:rPr>
          <w:noProof/>
        </w:rPr>
        <w:fldChar w:fldCharType="begin"/>
      </w:r>
      <w:r>
        <w:rPr>
          <w:noProof/>
        </w:rPr>
        <w:instrText xml:space="preserve"> PAGEREF _Toc318728344 \h </w:instrText>
      </w:r>
      <w:r>
        <w:rPr>
          <w:noProof/>
        </w:rPr>
      </w:r>
      <w:r>
        <w:rPr>
          <w:noProof/>
        </w:rPr>
        <w:fldChar w:fldCharType="separate"/>
      </w:r>
      <w:r>
        <w:rPr>
          <w:noProof/>
        </w:rPr>
        <w:t>28</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Best Sellers Page Requirements</w:t>
      </w:r>
      <w:r>
        <w:rPr>
          <w:noProof/>
        </w:rPr>
        <w:tab/>
      </w:r>
      <w:r>
        <w:rPr>
          <w:noProof/>
        </w:rPr>
        <w:fldChar w:fldCharType="begin"/>
      </w:r>
      <w:r>
        <w:rPr>
          <w:noProof/>
        </w:rPr>
        <w:instrText xml:space="preserve"> PAGEREF _Toc318728345 \h </w:instrText>
      </w:r>
      <w:r>
        <w:rPr>
          <w:noProof/>
        </w:rPr>
      </w:r>
      <w:r>
        <w:rPr>
          <w:noProof/>
        </w:rPr>
        <w:fldChar w:fldCharType="separate"/>
      </w:r>
      <w:r>
        <w:rPr>
          <w:noProof/>
        </w:rPr>
        <w:t>29</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Stuff We Love Page Requirements</w:t>
      </w:r>
      <w:r>
        <w:rPr>
          <w:noProof/>
        </w:rPr>
        <w:tab/>
      </w:r>
      <w:r>
        <w:rPr>
          <w:noProof/>
        </w:rPr>
        <w:fldChar w:fldCharType="begin"/>
      </w:r>
      <w:r>
        <w:rPr>
          <w:noProof/>
        </w:rPr>
        <w:instrText xml:space="preserve"> PAGEREF _Toc318728346 \h </w:instrText>
      </w:r>
      <w:r>
        <w:rPr>
          <w:noProof/>
        </w:rPr>
      </w:r>
      <w:r>
        <w:rPr>
          <w:noProof/>
        </w:rPr>
        <w:fldChar w:fldCharType="separate"/>
      </w:r>
      <w:r>
        <w:rPr>
          <w:noProof/>
        </w:rPr>
        <w:t>29</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Newest Page Requirements</w:t>
      </w:r>
      <w:r>
        <w:rPr>
          <w:noProof/>
        </w:rPr>
        <w:tab/>
      </w:r>
      <w:r>
        <w:rPr>
          <w:noProof/>
        </w:rPr>
        <w:fldChar w:fldCharType="begin"/>
      </w:r>
      <w:r>
        <w:rPr>
          <w:noProof/>
        </w:rPr>
        <w:instrText xml:space="preserve"> PAGEREF _Toc318728347 \h </w:instrText>
      </w:r>
      <w:r>
        <w:rPr>
          <w:noProof/>
        </w:rPr>
      </w:r>
      <w:r>
        <w:rPr>
          <w:noProof/>
        </w:rPr>
        <w:fldChar w:fldCharType="separate"/>
      </w:r>
      <w:r>
        <w:rPr>
          <w:noProof/>
        </w:rPr>
        <w:t>29</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6.7</w:t>
      </w:r>
      <w:r>
        <w:rPr>
          <w:rFonts w:asciiTheme="minorHAnsi" w:eastAsiaTheme="minorEastAsia" w:hAnsiTheme="minorHAnsi" w:cstheme="minorBidi"/>
          <w:noProof/>
          <w:szCs w:val="22"/>
        </w:rPr>
        <w:tab/>
      </w:r>
      <w:r>
        <w:rPr>
          <w:noProof/>
        </w:rPr>
        <w:t>Deals &amp; Steals Page Requirements</w:t>
      </w:r>
      <w:r>
        <w:rPr>
          <w:noProof/>
        </w:rPr>
        <w:tab/>
      </w:r>
      <w:r>
        <w:rPr>
          <w:noProof/>
        </w:rPr>
        <w:fldChar w:fldCharType="begin"/>
      </w:r>
      <w:r>
        <w:rPr>
          <w:noProof/>
        </w:rPr>
        <w:instrText xml:space="preserve"> PAGEREF _Toc318728348 \h </w:instrText>
      </w:r>
      <w:r>
        <w:rPr>
          <w:noProof/>
        </w:rPr>
      </w:r>
      <w:r>
        <w:rPr>
          <w:noProof/>
        </w:rPr>
        <w:fldChar w:fldCharType="separate"/>
      </w:r>
      <w:r>
        <w:rPr>
          <w:noProof/>
        </w:rPr>
        <w:t>30</w:t>
      </w:r>
      <w:r>
        <w:rPr>
          <w:noProof/>
        </w:rPr>
        <w:fldChar w:fldCharType="end"/>
      </w:r>
    </w:p>
    <w:p w:rsidR="00D866EA" w:rsidRDefault="00D866EA">
      <w:pPr>
        <w:pStyle w:val="TOC1"/>
        <w:tabs>
          <w:tab w:val="left" w:pos="480"/>
          <w:tab w:val="right" w:leader="dot" w:pos="9350"/>
        </w:tabs>
        <w:rPr>
          <w:rFonts w:asciiTheme="minorHAnsi" w:eastAsiaTheme="minorEastAsia" w:hAnsiTheme="minorHAnsi" w:cstheme="minorBidi"/>
          <w:noProof/>
          <w:szCs w:val="22"/>
        </w:rPr>
      </w:pPr>
      <w:r>
        <w:rPr>
          <w:noProof/>
        </w:rPr>
        <w:lastRenderedPageBreak/>
        <w:t>7</w:t>
      </w:r>
      <w:r>
        <w:rPr>
          <w:rFonts w:asciiTheme="minorHAnsi" w:eastAsiaTheme="minorEastAsia" w:hAnsiTheme="minorHAnsi" w:cstheme="minorBidi"/>
          <w:noProof/>
          <w:szCs w:val="22"/>
        </w:rPr>
        <w:tab/>
      </w:r>
      <w:r>
        <w:rPr>
          <w:noProof/>
        </w:rPr>
        <w:t>Public Business Owner Page Requirements</w:t>
      </w:r>
      <w:r>
        <w:rPr>
          <w:noProof/>
        </w:rPr>
        <w:tab/>
      </w:r>
      <w:r>
        <w:rPr>
          <w:noProof/>
        </w:rPr>
        <w:fldChar w:fldCharType="begin"/>
      </w:r>
      <w:r>
        <w:rPr>
          <w:noProof/>
        </w:rPr>
        <w:instrText xml:space="preserve"> PAGEREF _Toc318728349 \h </w:instrText>
      </w:r>
      <w:r>
        <w:rPr>
          <w:noProof/>
        </w:rPr>
      </w:r>
      <w:r>
        <w:rPr>
          <w:noProof/>
        </w:rPr>
        <w:fldChar w:fldCharType="separate"/>
      </w:r>
      <w:r>
        <w:rPr>
          <w:noProof/>
        </w:rPr>
        <w:t>31</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Catalog/Gallery Page Requirements</w:t>
      </w:r>
      <w:r>
        <w:rPr>
          <w:noProof/>
        </w:rPr>
        <w:tab/>
      </w:r>
      <w:r>
        <w:rPr>
          <w:noProof/>
        </w:rPr>
        <w:fldChar w:fldCharType="begin"/>
      </w:r>
      <w:r>
        <w:rPr>
          <w:noProof/>
        </w:rPr>
        <w:instrText xml:space="preserve"> PAGEREF _Toc318728350 \h </w:instrText>
      </w:r>
      <w:r>
        <w:rPr>
          <w:noProof/>
        </w:rPr>
      </w:r>
      <w:r>
        <w:rPr>
          <w:noProof/>
        </w:rPr>
        <w:fldChar w:fldCharType="separate"/>
      </w:r>
      <w:r>
        <w:rPr>
          <w:noProof/>
        </w:rPr>
        <w:t>31</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List View Page Requirements</w:t>
      </w:r>
      <w:r>
        <w:rPr>
          <w:noProof/>
        </w:rPr>
        <w:tab/>
      </w:r>
      <w:r>
        <w:rPr>
          <w:noProof/>
        </w:rPr>
        <w:fldChar w:fldCharType="begin"/>
      </w:r>
      <w:r>
        <w:rPr>
          <w:noProof/>
        </w:rPr>
        <w:instrText xml:space="preserve"> PAGEREF _Toc318728351 \h </w:instrText>
      </w:r>
      <w:r>
        <w:rPr>
          <w:noProof/>
        </w:rPr>
      </w:r>
      <w:r>
        <w:rPr>
          <w:noProof/>
        </w:rPr>
        <w:fldChar w:fldCharType="separate"/>
      </w:r>
      <w:r>
        <w:rPr>
          <w:noProof/>
        </w:rPr>
        <w:t>31</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Blog (Business Owner) Requirements</w:t>
      </w:r>
      <w:r>
        <w:rPr>
          <w:noProof/>
        </w:rPr>
        <w:tab/>
      </w:r>
      <w:r>
        <w:rPr>
          <w:noProof/>
        </w:rPr>
        <w:fldChar w:fldCharType="begin"/>
      </w:r>
      <w:r>
        <w:rPr>
          <w:noProof/>
        </w:rPr>
        <w:instrText xml:space="preserve"> PAGEREF _Toc318728352 \h </w:instrText>
      </w:r>
      <w:r>
        <w:rPr>
          <w:noProof/>
        </w:rPr>
      </w:r>
      <w:r>
        <w:rPr>
          <w:noProof/>
        </w:rPr>
        <w:fldChar w:fldCharType="separate"/>
      </w:r>
      <w:r>
        <w:rPr>
          <w:noProof/>
        </w:rPr>
        <w:t>31</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About Page (business owner) Requirements</w:t>
      </w:r>
      <w:r>
        <w:rPr>
          <w:noProof/>
        </w:rPr>
        <w:tab/>
      </w:r>
      <w:r>
        <w:rPr>
          <w:noProof/>
        </w:rPr>
        <w:fldChar w:fldCharType="begin"/>
      </w:r>
      <w:r>
        <w:rPr>
          <w:noProof/>
        </w:rPr>
        <w:instrText xml:space="preserve"> PAGEREF _Toc318728353 \h </w:instrText>
      </w:r>
      <w:r>
        <w:rPr>
          <w:noProof/>
        </w:rPr>
      </w:r>
      <w:r>
        <w:rPr>
          <w:noProof/>
        </w:rPr>
        <w:fldChar w:fldCharType="separate"/>
      </w:r>
      <w:r>
        <w:rPr>
          <w:noProof/>
        </w:rPr>
        <w:t>32</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7.5</w:t>
      </w:r>
      <w:r>
        <w:rPr>
          <w:rFonts w:asciiTheme="minorHAnsi" w:eastAsiaTheme="minorEastAsia" w:hAnsiTheme="minorHAnsi" w:cstheme="minorBidi"/>
          <w:noProof/>
          <w:szCs w:val="22"/>
        </w:rPr>
        <w:tab/>
      </w:r>
      <w:r>
        <w:rPr>
          <w:noProof/>
        </w:rPr>
        <w:t>Contact Us (business owner) Requirements</w:t>
      </w:r>
      <w:r>
        <w:rPr>
          <w:noProof/>
        </w:rPr>
        <w:tab/>
      </w:r>
      <w:r>
        <w:rPr>
          <w:noProof/>
        </w:rPr>
        <w:fldChar w:fldCharType="begin"/>
      </w:r>
      <w:r>
        <w:rPr>
          <w:noProof/>
        </w:rPr>
        <w:instrText xml:space="preserve"> PAGEREF _Toc318728354 \h </w:instrText>
      </w:r>
      <w:r>
        <w:rPr>
          <w:noProof/>
        </w:rPr>
      </w:r>
      <w:r>
        <w:rPr>
          <w:noProof/>
        </w:rPr>
        <w:fldChar w:fldCharType="separate"/>
      </w:r>
      <w:r>
        <w:rPr>
          <w:noProof/>
        </w:rPr>
        <w:t>32</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7.6</w:t>
      </w:r>
      <w:r>
        <w:rPr>
          <w:rFonts w:asciiTheme="minorHAnsi" w:eastAsiaTheme="minorEastAsia" w:hAnsiTheme="minorHAnsi" w:cstheme="minorBidi"/>
          <w:noProof/>
          <w:szCs w:val="22"/>
        </w:rPr>
        <w:tab/>
      </w:r>
      <w:r>
        <w:rPr>
          <w:noProof/>
        </w:rPr>
        <w:t>Slide Show View (business owner) Requirements</w:t>
      </w:r>
      <w:r>
        <w:rPr>
          <w:noProof/>
        </w:rPr>
        <w:tab/>
      </w:r>
      <w:r>
        <w:rPr>
          <w:noProof/>
        </w:rPr>
        <w:fldChar w:fldCharType="begin"/>
      </w:r>
      <w:r>
        <w:rPr>
          <w:noProof/>
        </w:rPr>
        <w:instrText xml:space="preserve"> PAGEREF _Toc318728355 \h </w:instrText>
      </w:r>
      <w:r>
        <w:rPr>
          <w:noProof/>
        </w:rPr>
      </w:r>
      <w:r>
        <w:rPr>
          <w:noProof/>
        </w:rPr>
        <w:fldChar w:fldCharType="separate"/>
      </w:r>
      <w:r>
        <w:rPr>
          <w:noProof/>
        </w:rPr>
        <w:t>32</w:t>
      </w:r>
      <w:r>
        <w:rPr>
          <w:noProof/>
        </w:rPr>
        <w:fldChar w:fldCharType="end"/>
      </w:r>
    </w:p>
    <w:p w:rsidR="00D866EA" w:rsidRDefault="00D866EA">
      <w:pPr>
        <w:pStyle w:val="TOC1"/>
        <w:tabs>
          <w:tab w:val="left" w:pos="480"/>
          <w:tab w:val="right" w:leader="dot" w:pos="9350"/>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Pr>
          <w:noProof/>
        </w:rPr>
        <w:t>Comment Module Page Requirements</w:t>
      </w:r>
      <w:r>
        <w:rPr>
          <w:noProof/>
        </w:rPr>
        <w:tab/>
      </w:r>
      <w:r>
        <w:rPr>
          <w:noProof/>
        </w:rPr>
        <w:fldChar w:fldCharType="begin"/>
      </w:r>
      <w:r>
        <w:rPr>
          <w:noProof/>
        </w:rPr>
        <w:instrText xml:space="preserve"> PAGEREF _Toc318728356 \h </w:instrText>
      </w:r>
      <w:r>
        <w:rPr>
          <w:noProof/>
        </w:rPr>
      </w:r>
      <w:r>
        <w:rPr>
          <w:noProof/>
        </w:rPr>
        <w:fldChar w:fldCharType="separate"/>
      </w:r>
      <w:r>
        <w:rPr>
          <w:noProof/>
        </w:rPr>
        <w:t>33</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noProof/>
        </w:rPr>
        <w:t>General Comment Requirements</w:t>
      </w:r>
      <w:r>
        <w:rPr>
          <w:noProof/>
        </w:rPr>
        <w:tab/>
      </w:r>
      <w:r>
        <w:rPr>
          <w:noProof/>
        </w:rPr>
        <w:fldChar w:fldCharType="begin"/>
      </w:r>
      <w:r>
        <w:rPr>
          <w:noProof/>
        </w:rPr>
        <w:instrText xml:space="preserve"> PAGEREF _Toc318728357 \h </w:instrText>
      </w:r>
      <w:r>
        <w:rPr>
          <w:noProof/>
        </w:rPr>
      </w:r>
      <w:r>
        <w:rPr>
          <w:noProof/>
        </w:rPr>
        <w:fldChar w:fldCharType="separate"/>
      </w:r>
      <w:r>
        <w:rPr>
          <w:noProof/>
        </w:rPr>
        <w:t>33</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noProof/>
        </w:rPr>
        <w:t>Company Comments Requirements</w:t>
      </w:r>
      <w:r>
        <w:rPr>
          <w:noProof/>
        </w:rPr>
        <w:tab/>
      </w:r>
      <w:r>
        <w:rPr>
          <w:noProof/>
        </w:rPr>
        <w:fldChar w:fldCharType="begin"/>
      </w:r>
      <w:r>
        <w:rPr>
          <w:noProof/>
        </w:rPr>
        <w:instrText xml:space="preserve"> PAGEREF _Toc318728358 \h </w:instrText>
      </w:r>
      <w:r>
        <w:rPr>
          <w:noProof/>
        </w:rPr>
      </w:r>
      <w:r>
        <w:rPr>
          <w:noProof/>
        </w:rPr>
        <w:fldChar w:fldCharType="separate"/>
      </w:r>
      <w:r>
        <w:rPr>
          <w:noProof/>
        </w:rPr>
        <w:t>33</w:t>
      </w:r>
      <w:r>
        <w:rPr>
          <w:noProof/>
        </w:rPr>
        <w:fldChar w:fldCharType="end"/>
      </w:r>
    </w:p>
    <w:p w:rsidR="00D866EA" w:rsidRDefault="00D866EA">
      <w:pPr>
        <w:pStyle w:val="TOC2"/>
        <w:tabs>
          <w:tab w:val="left" w:pos="800"/>
          <w:tab w:val="right" w:leader="dot" w:pos="9350"/>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noProof/>
        </w:rPr>
        <w:t>Product Comments Requirements</w:t>
      </w:r>
      <w:r>
        <w:rPr>
          <w:noProof/>
        </w:rPr>
        <w:tab/>
      </w:r>
      <w:r>
        <w:rPr>
          <w:noProof/>
        </w:rPr>
        <w:fldChar w:fldCharType="begin"/>
      </w:r>
      <w:r>
        <w:rPr>
          <w:noProof/>
        </w:rPr>
        <w:instrText xml:space="preserve"> PAGEREF _Toc318728359 \h </w:instrText>
      </w:r>
      <w:r>
        <w:rPr>
          <w:noProof/>
        </w:rPr>
      </w:r>
      <w:r>
        <w:rPr>
          <w:noProof/>
        </w:rPr>
        <w:fldChar w:fldCharType="separate"/>
      </w:r>
      <w:r>
        <w:rPr>
          <w:noProof/>
        </w:rPr>
        <w:t>33</w:t>
      </w:r>
      <w:r>
        <w:rPr>
          <w:noProof/>
        </w:rPr>
        <w:fldChar w:fldCharType="end"/>
      </w:r>
    </w:p>
    <w:p w:rsidR="00485B8C" w:rsidRDefault="00485B8C" w:rsidP="00485B8C">
      <w:pPr>
        <w:pStyle w:val="TOC4"/>
      </w:pPr>
      <w:r w:rsidRPr="00703D50">
        <w:rPr>
          <w:rFonts w:ascii="Arial" w:hAnsi="Arial" w:cs="Arial"/>
          <w:sz w:val="16"/>
          <w:szCs w:val="16"/>
        </w:rPr>
        <w:fldChar w:fldCharType="end"/>
      </w:r>
    </w:p>
    <w:p w:rsidR="00485B8C" w:rsidRPr="004569C5" w:rsidRDefault="00485B8C" w:rsidP="00485B8C">
      <w:pPr>
        <w:sectPr w:rsidR="00485B8C" w:rsidRPr="004569C5">
          <w:footerReference w:type="default" r:id="rId11"/>
          <w:pgSz w:w="12240" w:h="15840"/>
          <w:pgMar w:top="1440" w:right="1440" w:bottom="1440" w:left="1440" w:header="720" w:footer="720" w:gutter="0"/>
          <w:pgNumType w:fmt="lowerRoman"/>
          <w:cols w:space="720"/>
          <w:docGrid w:linePitch="360"/>
        </w:sectPr>
      </w:pPr>
    </w:p>
    <w:p w:rsidR="00485B8C" w:rsidRDefault="00485B8C" w:rsidP="00485B8C">
      <w:pPr>
        <w:pStyle w:val="Heading1"/>
      </w:pPr>
      <w:bookmarkStart w:id="1" w:name="_Toc318728316"/>
      <w:r>
        <w:lastRenderedPageBreak/>
        <w:t>Overview</w:t>
      </w:r>
      <w:bookmarkEnd w:id="1"/>
    </w:p>
    <w:p w:rsidR="00A96C24" w:rsidRDefault="00A96C24" w:rsidP="00A96C24">
      <w:pPr>
        <w:pStyle w:val="BodyText"/>
      </w:pPr>
      <w:r>
        <w:t xml:space="preserve">This document serves as a functional specification for ScottsMarketPlace.com.  ScottsMarketPlace.com is a transformation of bizznesscard.com from a business oriented application to a </w:t>
      </w:r>
      <w:r w:rsidR="007321EF">
        <w:t xml:space="preserve">consumer </w:t>
      </w:r>
      <w:r>
        <w:t>product and service focused marketplace.   Neubloc will utilize as much of the existing application as possible of the business card application as possible.  It is acknowledged that the changes to bizznesscard towards ScottsMarketplace.com will be more substantive than just a rebranding effort.</w:t>
      </w:r>
    </w:p>
    <w:p w:rsidR="00A96C24" w:rsidRDefault="00A96C24" w:rsidP="00A96C24">
      <w:pPr>
        <w:pStyle w:val="BodyText"/>
      </w:pPr>
    </w:p>
    <w:p w:rsidR="00A96C24" w:rsidRPr="00A96C24" w:rsidRDefault="00A96C24" w:rsidP="00A96C24">
      <w:pPr>
        <w:pStyle w:val="BodyText"/>
      </w:pPr>
      <w:r>
        <w:t>This document will describe changes to existing bizznesscard.com functionality as well as new functionality.  This document will not describe detail functionality where there are no changes required.</w:t>
      </w:r>
    </w:p>
    <w:p w:rsidR="00171A4B" w:rsidRDefault="00171A4B" w:rsidP="00485B8C">
      <w:pPr>
        <w:pStyle w:val="Heading1"/>
      </w:pPr>
      <w:bookmarkStart w:id="2" w:name="_Toc232415326"/>
      <w:bookmarkStart w:id="3" w:name="_Toc232415329"/>
      <w:bookmarkStart w:id="4" w:name="_Toc318728317"/>
      <w:bookmarkEnd w:id="2"/>
      <w:bookmarkEnd w:id="3"/>
      <w:r>
        <w:lastRenderedPageBreak/>
        <w:t>High-Level Requirements</w:t>
      </w:r>
      <w:bookmarkEnd w:id="4"/>
    </w:p>
    <w:p w:rsidR="00485B8C" w:rsidRDefault="002D5575" w:rsidP="00171A4B">
      <w:pPr>
        <w:pStyle w:val="Heading2"/>
      </w:pPr>
      <w:bookmarkStart w:id="5" w:name="_Toc231873386"/>
      <w:bookmarkStart w:id="6" w:name="_Toc231878190"/>
      <w:bookmarkStart w:id="7" w:name="_Toc318728318"/>
      <w:bookmarkEnd w:id="5"/>
      <w:bookmarkEnd w:id="6"/>
      <w:r>
        <w:t>User Account</w:t>
      </w:r>
      <w:r w:rsidR="0045088B">
        <w:t xml:space="preserve"> &amp; General</w:t>
      </w:r>
      <w:r w:rsidR="00D77BA0">
        <w:t xml:space="preserve"> </w:t>
      </w:r>
      <w:r w:rsidR="00485B8C">
        <w:t>Requirements</w:t>
      </w:r>
      <w:bookmarkEnd w:id="7"/>
    </w:p>
    <w:p w:rsidR="00485B8C" w:rsidRDefault="00485B8C" w:rsidP="00485B8C">
      <w:pPr>
        <w:pStyle w:val="BodyText"/>
      </w:pPr>
      <w:r>
        <w:t>The fol</w:t>
      </w:r>
      <w:r w:rsidR="002D5575">
        <w:t>lowing are requirements for user accounts:</w:t>
      </w:r>
      <w:r w:rsidR="002D5575">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B507AA" w:rsidRPr="00F72A12" w:rsidTr="00B507AA">
        <w:tc>
          <w:tcPr>
            <w:tcW w:w="661" w:type="dxa"/>
            <w:shd w:val="clear" w:color="auto" w:fill="000000"/>
          </w:tcPr>
          <w:p w:rsidR="00B507AA" w:rsidRPr="00F72A12" w:rsidRDefault="00B507AA" w:rsidP="00485B8C">
            <w:pPr>
              <w:pStyle w:val="BodyText"/>
              <w:spacing w:after="0"/>
              <w:jc w:val="center"/>
              <w:rPr>
                <w:b/>
                <w:sz w:val="20"/>
                <w:szCs w:val="20"/>
              </w:rPr>
            </w:pPr>
            <w:r w:rsidRPr="00F72A12">
              <w:rPr>
                <w:b/>
                <w:sz w:val="20"/>
                <w:szCs w:val="20"/>
              </w:rPr>
              <w:t>ID</w:t>
            </w:r>
          </w:p>
        </w:tc>
        <w:tc>
          <w:tcPr>
            <w:tcW w:w="6629" w:type="dxa"/>
            <w:shd w:val="clear" w:color="auto" w:fill="000000"/>
          </w:tcPr>
          <w:p w:rsidR="00B507AA" w:rsidRPr="00F72A12" w:rsidRDefault="00B507AA" w:rsidP="00485B8C">
            <w:pPr>
              <w:pStyle w:val="BodyText"/>
              <w:spacing w:after="0"/>
              <w:rPr>
                <w:b/>
                <w:sz w:val="20"/>
                <w:szCs w:val="20"/>
              </w:rPr>
            </w:pPr>
            <w:r w:rsidRPr="00F72A12">
              <w:rPr>
                <w:b/>
                <w:sz w:val="20"/>
                <w:szCs w:val="20"/>
              </w:rPr>
              <w:t>Description</w:t>
            </w:r>
          </w:p>
        </w:tc>
        <w:tc>
          <w:tcPr>
            <w:tcW w:w="2160" w:type="dxa"/>
            <w:shd w:val="clear" w:color="auto" w:fill="000000"/>
          </w:tcPr>
          <w:p w:rsidR="00B507AA" w:rsidRPr="00F72A12" w:rsidRDefault="00B507AA" w:rsidP="00485B8C">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B507AA" w:rsidRPr="00F72A12" w:rsidTr="00B507AA">
        <w:tc>
          <w:tcPr>
            <w:tcW w:w="661" w:type="dxa"/>
          </w:tcPr>
          <w:p w:rsidR="00B507AA" w:rsidRPr="00F72A12" w:rsidRDefault="002D5575" w:rsidP="00485B8C">
            <w:pPr>
              <w:pStyle w:val="BodyText"/>
              <w:spacing w:after="0"/>
              <w:jc w:val="center"/>
              <w:rPr>
                <w:sz w:val="20"/>
                <w:szCs w:val="20"/>
              </w:rPr>
            </w:pPr>
            <w:r>
              <w:rPr>
                <w:sz w:val="20"/>
                <w:szCs w:val="20"/>
              </w:rPr>
              <w:t>2.1.1</w:t>
            </w:r>
          </w:p>
        </w:tc>
        <w:tc>
          <w:tcPr>
            <w:tcW w:w="6629" w:type="dxa"/>
          </w:tcPr>
          <w:p w:rsidR="00917BFA" w:rsidRPr="002D5575" w:rsidRDefault="002D5575" w:rsidP="00917BFA">
            <w:pPr>
              <w:pStyle w:val="BodyTable"/>
              <w:rPr>
                <w:b/>
              </w:rPr>
            </w:pPr>
            <w:r w:rsidRPr="002D5575">
              <w:rPr>
                <w:b/>
              </w:rPr>
              <w:t>Account Types:</w:t>
            </w:r>
          </w:p>
          <w:p w:rsidR="002D5575" w:rsidRDefault="002D5575" w:rsidP="00917BFA">
            <w:pPr>
              <w:pStyle w:val="BodyTable"/>
            </w:pPr>
            <w:r>
              <w:t>The system will have two account types:</w:t>
            </w:r>
          </w:p>
          <w:p w:rsidR="002D5575" w:rsidRDefault="002D5575" w:rsidP="002D5575">
            <w:pPr>
              <w:pStyle w:val="BodyTable"/>
              <w:numPr>
                <w:ilvl w:val="0"/>
                <w:numId w:val="18"/>
              </w:numPr>
            </w:pPr>
            <w:r w:rsidRPr="002D5575">
              <w:rPr>
                <w:b/>
              </w:rPr>
              <w:t>Shoppers</w:t>
            </w:r>
            <w:r>
              <w:t xml:space="preserve"> – Shopper accounts operate as buyers only</w:t>
            </w:r>
          </w:p>
          <w:p w:rsidR="002D5575" w:rsidRDefault="002D5575" w:rsidP="002D5575">
            <w:pPr>
              <w:pStyle w:val="BodyTable"/>
              <w:numPr>
                <w:ilvl w:val="0"/>
                <w:numId w:val="18"/>
              </w:numPr>
            </w:pPr>
            <w:r w:rsidRPr="002D5575">
              <w:rPr>
                <w:b/>
              </w:rPr>
              <w:t>Business Owners</w:t>
            </w:r>
            <w:r>
              <w:t xml:space="preserve"> – business owners join the market place and can buy or sell.</w:t>
            </w:r>
          </w:p>
          <w:p w:rsidR="002D5575" w:rsidRDefault="002D5575" w:rsidP="00917BFA">
            <w:pPr>
              <w:pStyle w:val="BodyTable"/>
            </w:pPr>
          </w:p>
          <w:p w:rsidR="002D5575" w:rsidRPr="00F72A12" w:rsidRDefault="002D5575" w:rsidP="00917BFA">
            <w:pPr>
              <w:pStyle w:val="BodyTable"/>
            </w:pPr>
            <w:r>
              <w:t>Note – These account types are like the original account types from bizznesscard</w:t>
            </w:r>
          </w:p>
        </w:tc>
        <w:tc>
          <w:tcPr>
            <w:tcW w:w="2160" w:type="dxa"/>
          </w:tcPr>
          <w:p w:rsidR="00B507AA" w:rsidRPr="00F72A12" w:rsidRDefault="00B507AA" w:rsidP="00485B8C">
            <w:pPr>
              <w:pStyle w:val="BodyText"/>
              <w:spacing w:after="0"/>
              <w:jc w:val="center"/>
              <w:rPr>
                <w:sz w:val="20"/>
                <w:szCs w:val="20"/>
              </w:rPr>
            </w:pPr>
          </w:p>
        </w:tc>
      </w:tr>
      <w:tr w:rsidR="00B507AA" w:rsidRPr="00F72A12" w:rsidTr="00B507AA">
        <w:tc>
          <w:tcPr>
            <w:tcW w:w="661" w:type="dxa"/>
          </w:tcPr>
          <w:p w:rsidR="00B507AA" w:rsidRPr="00F72A12" w:rsidRDefault="002D5575" w:rsidP="00485B8C">
            <w:pPr>
              <w:pStyle w:val="BodyText"/>
              <w:spacing w:after="0"/>
              <w:jc w:val="center"/>
              <w:rPr>
                <w:sz w:val="20"/>
                <w:szCs w:val="20"/>
              </w:rPr>
            </w:pPr>
            <w:r>
              <w:rPr>
                <w:sz w:val="20"/>
                <w:szCs w:val="20"/>
              </w:rPr>
              <w:t>2.1.2</w:t>
            </w:r>
          </w:p>
        </w:tc>
        <w:tc>
          <w:tcPr>
            <w:tcW w:w="6629" w:type="dxa"/>
          </w:tcPr>
          <w:p w:rsidR="00B507AA" w:rsidRDefault="002D5575" w:rsidP="00C77CA9">
            <w:pPr>
              <w:pStyle w:val="BodyText"/>
              <w:spacing w:after="0"/>
              <w:rPr>
                <w:sz w:val="20"/>
                <w:szCs w:val="20"/>
              </w:rPr>
            </w:pPr>
            <w:r w:rsidRPr="002D5575">
              <w:rPr>
                <w:b/>
                <w:sz w:val="20"/>
                <w:szCs w:val="20"/>
              </w:rPr>
              <w:t>Account Levels</w:t>
            </w:r>
            <w:r>
              <w:rPr>
                <w:sz w:val="20"/>
                <w:szCs w:val="20"/>
              </w:rPr>
              <w:t>:</w:t>
            </w:r>
          </w:p>
          <w:p w:rsidR="002D5575" w:rsidRDefault="002D5575" w:rsidP="00C77CA9">
            <w:pPr>
              <w:pStyle w:val="BodyText"/>
              <w:spacing w:after="0"/>
              <w:rPr>
                <w:sz w:val="20"/>
                <w:szCs w:val="20"/>
              </w:rPr>
            </w:pPr>
            <w:r>
              <w:rPr>
                <w:sz w:val="20"/>
                <w:szCs w:val="20"/>
              </w:rPr>
              <w:t>The application will have the following account levels for business owners:</w:t>
            </w:r>
          </w:p>
          <w:p w:rsidR="002D5575" w:rsidRDefault="002D5575" w:rsidP="002D5575">
            <w:pPr>
              <w:pStyle w:val="BodyText"/>
              <w:numPr>
                <w:ilvl w:val="0"/>
                <w:numId w:val="19"/>
              </w:numPr>
              <w:spacing w:after="0"/>
              <w:rPr>
                <w:sz w:val="20"/>
                <w:szCs w:val="20"/>
              </w:rPr>
            </w:pPr>
            <w:r>
              <w:rPr>
                <w:sz w:val="20"/>
                <w:szCs w:val="20"/>
              </w:rPr>
              <w:t>Free</w:t>
            </w:r>
          </w:p>
          <w:p w:rsidR="002D5575" w:rsidRDefault="002D5575" w:rsidP="002D5575">
            <w:pPr>
              <w:pStyle w:val="BodyText"/>
              <w:numPr>
                <w:ilvl w:val="0"/>
                <w:numId w:val="19"/>
              </w:numPr>
              <w:spacing w:after="0"/>
              <w:rPr>
                <w:sz w:val="20"/>
                <w:szCs w:val="20"/>
              </w:rPr>
            </w:pPr>
            <w:r>
              <w:rPr>
                <w:sz w:val="20"/>
                <w:szCs w:val="20"/>
              </w:rPr>
              <w:t>Standard – 14.99</w:t>
            </w:r>
            <w:r w:rsidR="00FB3888">
              <w:rPr>
                <w:sz w:val="20"/>
                <w:szCs w:val="20"/>
              </w:rPr>
              <w:t>/month</w:t>
            </w:r>
          </w:p>
          <w:p w:rsidR="002D5575" w:rsidRDefault="002D5575" w:rsidP="002D5575">
            <w:pPr>
              <w:pStyle w:val="BodyText"/>
              <w:numPr>
                <w:ilvl w:val="0"/>
                <w:numId w:val="19"/>
              </w:numPr>
              <w:spacing w:after="0"/>
              <w:rPr>
                <w:sz w:val="20"/>
                <w:szCs w:val="20"/>
              </w:rPr>
            </w:pPr>
            <w:r>
              <w:rPr>
                <w:sz w:val="20"/>
                <w:szCs w:val="20"/>
              </w:rPr>
              <w:t>Premium –  29.99</w:t>
            </w:r>
            <w:r w:rsidR="00FB3888">
              <w:rPr>
                <w:sz w:val="20"/>
                <w:szCs w:val="20"/>
              </w:rPr>
              <w:t>/month</w:t>
            </w:r>
          </w:p>
          <w:p w:rsidR="007321EF" w:rsidRDefault="007321EF" w:rsidP="002D5575">
            <w:pPr>
              <w:pStyle w:val="BodyText"/>
              <w:numPr>
                <w:ilvl w:val="0"/>
                <w:numId w:val="19"/>
              </w:numPr>
              <w:spacing w:after="0"/>
              <w:rPr>
                <w:sz w:val="20"/>
                <w:szCs w:val="20"/>
              </w:rPr>
            </w:pPr>
            <w:r>
              <w:rPr>
                <w:sz w:val="20"/>
                <w:szCs w:val="20"/>
              </w:rPr>
              <w:t>Free Trial Account – this account has the same level of access as a premium account except that there is not a transaction fee.</w:t>
            </w:r>
          </w:p>
          <w:p w:rsidR="002D5575" w:rsidRDefault="002D5575" w:rsidP="002D5575">
            <w:pPr>
              <w:pStyle w:val="BodyText"/>
              <w:spacing w:after="0"/>
              <w:rPr>
                <w:sz w:val="20"/>
                <w:szCs w:val="20"/>
              </w:rPr>
            </w:pPr>
          </w:p>
          <w:p w:rsidR="002D5575" w:rsidRDefault="002D5575" w:rsidP="002D5575">
            <w:pPr>
              <w:pStyle w:val="BodyText"/>
              <w:spacing w:after="0"/>
              <w:rPr>
                <w:sz w:val="20"/>
                <w:szCs w:val="20"/>
              </w:rPr>
            </w:pPr>
            <w:r>
              <w:rPr>
                <w:sz w:val="20"/>
                <w:szCs w:val="20"/>
              </w:rPr>
              <w:t>Each account lev</w:t>
            </w:r>
            <w:r w:rsidR="00FB3888">
              <w:rPr>
                <w:sz w:val="20"/>
                <w:szCs w:val="20"/>
              </w:rPr>
              <w:t>el offers different levels of feature access and different transaction fees.  (see the chart below)</w:t>
            </w:r>
          </w:p>
          <w:p w:rsidR="002D5575" w:rsidRPr="00F72A12" w:rsidRDefault="002D5575" w:rsidP="00C77CA9">
            <w:pPr>
              <w:pStyle w:val="BodyText"/>
              <w:spacing w:after="0"/>
              <w:rPr>
                <w:sz w:val="20"/>
                <w:szCs w:val="20"/>
              </w:rPr>
            </w:pPr>
          </w:p>
        </w:tc>
        <w:tc>
          <w:tcPr>
            <w:tcW w:w="2160" w:type="dxa"/>
          </w:tcPr>
          <w:p w:rsidR="00B507AA" w:rsidRPr="00F72A12" w:rsidRDefault="00B507AA" w:rsidP="00485B8C">
            <w:pPr>
              <w:pStyle w:val="BodyText"/>
              <w:spacing w:after="0"/>
              <w:jc w:val="center"/>
              <w:rPr>
                <w:sz w:val="20"/>
                <w:szCs w:val="20"/>
              </w:rPr>
            </w:pPr>
          </w:p>
        </w:tc>
      </w:tr>
      <w:tr w:rsidR="00B507AA" w:rsidRPr="00F72A12" w:rsidTr="00B507AA">
        <w:tc>
          <w:tcPr>
            <w:tcW w:w="661" w:type="dxa"/>
          </w:tcPr>
          <w:p w:rsidR="00B507AA" w:rsidRPr="00F72A12" w:rsidRDefault="00FB3888" w:rsidP="00485B8C">
            <w:pPr>
              <w:pStyle w:val="BodyText"/>
              <w:spacing w:after="0"/>
              <w:jc w:val="center"/>
              <w:rPr>
                <w:sz w:val="20"/>
                <w:szCs w:val="20"/>
              </w:rPr>
            </w:pPr>
            <w:r>
              <w:rPr>
                <w:sz w:val="20"/>
                <w:szCs w:val="20"/>
              </w:rPr>
              <w:t>2.1.3</w:t>
            </w:r>
          </w:p>
        </w:tc>
        <w:tc>
          <w:tcPr>
            <w:tcW w:w="6629" w:type="dxa"/>
          </w:tcPr>
          <w:p w:rsidR="00A96C24" w:rsidRPr="00DA47A9" w:rsidRDefault="00DA47A9" w:rsidP="00485B8C">
            <w:pPr>
              <w:pStyle w:val="BodyText"/>
              <w:spacing w:after="0"/>
              <w:rPr>
                <w:b/>
                <w:sz w:val="20"/>
                <w:szCs w:val="20"/>
              </w:rPr>
            </w:pPr>
            <w:r w:rsidRPr="00DA47A9">
              <w:rPr>
                <w:b/>
                <w:sz w:val="20"/>
                <w:szCs w:val="20"/>
              </w:rPr>
              <w:t>Bread Crumbs:</w:t>
            </w:r>
          </w:p>
          <w:p w:rsidR="00DA47A9" w:rsidRDefault="00DA47A9" w:rsidP="00485B8C">
            <w:pPr>
              <w:pStyle w:val="BodyText"/>
              <w:spacing w:after="0"/>
              <w:rPr>
                <w:sz w:val="20"/>
                <w:szCs w:val="20"/>
              </w:rPr>
            </w:pPr>
            <w:r>
              <w:rPr>
                <w:sz w:val="20"/>
                <w:szCs w:val="20"/>
              </w:rPr>
              <w:t>Below the page header, the application will use bread crumbs to provide another layer of navigation for the user.</w:t>
            </w:r>
          </w:p>
          <w:p w:rsidR="00DA47A9" w:rsidRPr="00F72A12" w:rsidRDefault="00DA47A9" w:rsidP="00485B8C">
            <w:pPr>
              <w:pStyle w:val="BodyText"/>
              <w:spacing w:after="0"/>
              <w:rPr>
                <w:sz w:val="20"/>
                <w:szCs w:val="20"/>
              </w:rPr>
            </w:pPr>
          </w:p>
        </w:tc>
        <w:tc>
          <w:tcPr>
            <w:tcW w:w="2160" w:type="dxa"/>
          </w:tcPr>
          <w:p w:rsidR="00B507AA" w:rsidRPr="00F72A12" w:rsidRDefault="00B507AA" w:rsidP="00485B8C">
            <w:pPr>
              <w:pStyle w:val="BodyText"/>
              <w:spacing w:after="0"/>
              <w:jc w:val="center"/>
              <w:rPr>
                <w:sz w:val="20"/>
                <w:szCs w:val="20"/>
              </w:rPr>
            </w:pPr>
          </w:p>
        </w:tc>
      </w:tr>
      <w:tr w:rsidR="00B507AA" w:rsidRPr="00F72A12" w:rsidTr="00B507AA">
        <w:tc>
          <w:tcPr>
            <w:tcW w:w="661" w:type="dxa"/>
          </w:tcPr>
          <w:p w:rsidR="00B507AA" w:rsidRPr="00F72A12" w:rsidRDefault="0045088B" w:rsidP="00084B0F">
            <w:pPr>
              <w:pStyle w:val="BodyText"/>
              <w:spacing w:after="0"/>
              <w:jc w:val="center"/>
              <w:rPr>
                <w:sz w:val="20"/>
                <w:szCs w:val="20"/>
              </w:rPr>
            </w:pPr>
            <w:r>
              <w:rPr>
                <w:sz w:val="20"/>
                <w:szCs w:val="20"/>
              </w:rPr>
              <w:t>2.1.4</w:t>
            </w:r>
          </w:p>
        </w:tc>
        <w:tc>
          <w:tcPr>
            <w:tcW w:w="6629" w:type="dxa"/>
          </w:tcPr>
          <w:p w:rsidR="0045088B" w:rsidRDefault="0045088B" w:rsidP="00E7014F">
            <w:pPr>
              <w:pStyle w:val="BodyText"/>
              <w:spacing w:after="0"/>
              <w:rPr>
                <w:b/>
                <w:sz w:val="20"/>
                <w:szCs w:val="20"/>
              </w:rPr>
            </w:pPr>
            <w:r>
              <w:rPr>
                <w:b/>
                <w:sz w:val="20"/>
                <w:szCs w:val="20"/>
              </w:rPr>
              <w:t>Rich Text Editors:</w:t>
            </w:r>
          </w:p>
          <w:p w:rsidR="0090544E" w:rsidRDefault="0045088B" w:rsidP="00E7014F">
            <w:pPr>
              <w:pStyle w:val="BodyText"/>
              <w:spacing w:after="0"/>
              <w:rPr>
                <w:sz w:val="20"/>
                <w:szCs w:val="20"/>
              </w:rPr>
            </w:pPr>
            <w:r>
              <w:rPr>
                <w:sz w:val="20"/>
                <w:szCs w:val="20"/>
              </w:rPr>
              <w:t xml:space="preserve">In various areas of the application, we permit a user to enter data using a rich text / HTML editor.  </w:t>
            </w:r>
          </w:p>
          <w:p w:rsidR="0090544E" w:rsidRDefault="0090544E" w:rsidP="00E7014F">
            <w:pPr>
              <w:pStyle w:val="BodyText"/>
              <w:spacing w:after="0"/>
              <w:rPr>
                <w:sz w:val="20"/>
                <w:szCs w:val="20"/>
              </w:rPr>
            </w:pPr>
          </w:p>
          <w:p w:rsidR="0045088B" w:rsidRDefault="0090544E" w:rsidP="00E7014F">
            <w:pPr>
              <w:pStyle w:val="BodyText"/>
              <w:spacing w:after="0"/>
              <w:rPr>
                <w:sz w:val="20"/>
                <w:szCs w:val="20"/>
              </w:rPr>
            </w:pPr>
            <w:r>
              <w:rPr>
                <w:sz w:val="20"/>
                <w:szCs w:val="20"/>
              </w:rPr>
              <w:t>As part of the rollout of Scotts Marketplace, a user can select an item from the video and image library to embed in the page by clicking on the add image or add video option on the rich text editor.  User can select an existing image from the library or add/upload a new image.</w:t>
            </w:r>
          </w:p>
          <w:p w:rsidR="0090544E" w:rsidRDefault="0090544E" w:rsidP="00E7014F">
            <w:pPr>
              <w:pStyle w:val="BodyText"/>
              <w:spacing w:after="0"/>
              <w:rPr>
                <w:sz w:val="20"/>
                <w:szCs w:val="20"/>
              </w:rPr>
            </w:pPr>
          </w:p>
          <w:p w:rsidR="0090544E" w:rsidRPr="0045088B" w:rsidRDefault="0090544E" w:rsidP="00E7014F">
            <w:pPr>
              <w:pStyle w:val="BodyText"/>
              <w:spacing w:after="0"/>
              <w:rPr>
                <w:sz w:val="20"/>
                <w:szCs w:val="20"/>
              </w:rPr>
            </w:pPr>
            <w:r>
              <w:rPr>
                <w:sz w:val="20"/>
                <w:szCs w:val="20"/>
              </w:rPr>
              <w:t>User needs to also be able to enter alt description and title tags.</w:t>
            </w:r>
          </w:p>
        </w:tc>
        <w:tc>
          <w:tcPr>
            <w:tcW w:w="2160" w:type="dxa"/>
          </w:tcPr>
          <w:p w:rsidR="00B507AA" w:rsidRPr="00F72A12" w:rsidRDefault="00B507AA" w:rsidP="00084B0F">
            <w:pPr>
              <w:pStyle w:val="BodyText"/>
              <w:spacing w:after="0"/>
              <w:jc w:val="center"/>
              <w:rPr>
                <w:sz w:val="20"/>
                <w:szCs w:val="20"/>
              </w:rPr>
            </w:pPr>
          </w:p>
        </w:tc>
      </w:tr>
      <w:tr w:rsidR="00B507AA" w:rsidRPr="00F72A12" w:rsidTr="00B507AA">
        <w:tc>
          <w:tcPr>
            <w:tcW w:w="661" w:type="dxa"/>
          </w:tcPr>
          <w:p w:rsidR="00B507AA" w:rsidRPr="00F72A12" w:rsidRDefault="00B507AA" w:rsidP="00084B0F">
            <w:pPr>
              <w:pStyle w:val="BodyText"/>
              <w:spacing w:after="0"/>
              <w:jc w:val="center"/>
              <w:rPr>
                <w:sz w:val="20"/>
                <w:szCs w:val="20"/>
              </w:rPr>
            </w:pPr>
          </w:p>
        </w:tc>
        <w:tc>
          <w:tcPr>
            <w:tcW w:w="6629" w:type="dxa"/>
          </w:tcPr>
          <w:p w:rsidR="00B507AA" w:rsidRPr="00E7014F" w:rsidRDefault="00B507AA" w:rsidP="00BA4AB7">
            <w:pPr>
              <w:pStyle w:val="BodyText"/>
              <w:spacing w:after="0"/>
              <w:rPr>
                <w:sz w:val="20"/>
                <w:szCs w:val="20"/>
              </w:rPr>
            </w:pPr>
          </w:p>
        </w:tc>
        <w:tc>
          <w:tcPr>
            <w:tcW w:w="2160" w:type="dxa"/>
          </w:tcPr>
          <w:p w:rsidR="00B507AA" w:rsidRPr="00F72A12" w:rsidRDefault="00B507AA" w:rsidP="00084B0F">
            <w:pPr>
              <w:pStyle w:val="BodyText"/>
              <w:spacing w:after="0"/>
              <w:jc w:val="center"/>
              <w:rPr>
                <w:sz w:val="20"/>
                <w:szCs w:val="20"/>
              </w:rPr>
            </w:pPr>
          </w:p>
        </w:tc>
      </w:tr>
      <w:tr w:rsidR="00B507AA" w:rsidRPr="00F72A12" w:rsidTr="00B507AA">
        <w:tc>
          <w:tcPr>
            <w:tcW w:w="661" w:type="dxa"/>
          </w:tcPr>
          <w:p w:rsidR="00B507AA" w:rsidRPr="00F72A12" w:rsidRDefault="00B507AA" w:rsidP="00084B0F">
            <w:pPr>
              <w:pStyle w:val="BodyText"/>
              <w:spacing w:after="0"/>
              <w:jc w:val="center"/>
              <w:rPr>
                <w:sz w:val="20"/>
                <w:szCs w:val="20"/>
              </w:rPr>
            </w:pPr>
          </w:p>
        </w:tc>
        <w:tc>
          <w:tcPr>
            <w:tcW w:w="6629" w:type="dxa"/>
          </w:tcPr>
          <w:p w:rsidR="00B507AA" w:rsidRPr="00E7014F" w:rsidRDefault="00B507AA" w:rsidP="00D9541A">
            <w:pPr>
              <w:pStyle w:val="BodyText"/>
              <w:spacing w:after="0"/>
              <w:rPr>
                <w:sz w:val="20"/>
                <w:szCs w:val="20"/>
              </w:rPr>
            </w:pPr>
          </w:p>
        </w:tc>
        <w:tc>
          <w:tcPr>
            <w:tcW w:w="2160" w:type="dxa"/>
          </w:tcPr>
          <w:p w:rsidR="00B507AA" w:rsidRPr="00F72A12" w:rsidRDefault="00B507AA" w:rsidP="00084B0F">
            <w:pPr>
              <w:pStyle w:val="BodyText"/>
              <w:spacing w:after="0"/>
              <w:jc w:val="center"/>
              <w:rPr>
                <w:sz w:val="20"/>
                <w:szCs w:val="20"/>
              </w:rPr>
            </w:pPr>
          </w:p>
        </w:tc>
      </w:tr>
      <w:tr w:rsidR="00FB3888" w:rsidRPr="00F72A12" w:rsidTr="00B507AA">
        <w:tc>
          <w:tcPr>
            <w:tcW w:w="661" w:type="dxa"/>
          </w:tcPr>
          <w:p w:rsidR="00FB3888" w:rsidRPr="00F72A12" w:rsidRDefault="00FB3888" w:rsidP="00084B0F">
            <w:pPr>
              <w:pStyle w:val="BodyText"/>
              <w:spacing w:after="0"/>
              <w:jc w:val="center"/>
              <w:rPr>
                <w:sz w:val="20"/>
                <w:szCs w:val="20"/>
              </w:rPr>
            </w:pPr>
          </w:p>
        </w:tc>
        <w:tc>
          <w:tcPr>
            <w:tcW w:w="6629" w:type="dxa"/>
          </w:tcPr>
          <w:p w:rsidR="00FB3888" w:rsidRPr="00E7014F" w:rsidRDefault="00FB3888" w:rsidP="00D9541A">
            <w:pPr>
              <w:pStyle w:val="BodyText"/>
              <w:spacing w:after="0"/>
              <w:rPr>
                <w:sz w:val="20"/>
                <w:szCs w:val="20"/>
              </w:rPr>
            </w:pPr>
          </w:p>
        </w:tc>
        <w:tc>
          <w:tcPr>
            <w:tcW w:w="2160" w:type="dxa"/>
          </w:tcPr>
          <w:p w:rsidR="00FB3888" w:rsidRPr="00F72A12" w:rsidRDefault="00FB3888" w:rsidP="00084B0F">
            <w:pPr>
              <w:pStyle w:val="BodyText"/>
              <w:spacing w:after="0"/>
              <w:jc w:val="center"/>
              <w:rPr>
                <w:sz w:val="20"/>
                <w:szCs w:val="20"/>
              </w:rPr>
            </w:pPr>
          </w:p>
        </w:tc>
      </w:tr>
    </w:tbl>
    <w:p w:rsidR="00FB3888" w:rsidRDefault="00FB3888" w:rsidP="00FB3888">
      <w:pPr>
        <w:rPr>
          <w:b/>
        </w:rPr>
      </w:pPr>
    </w:p>
    <w:p w:rsidR="00F71B4E" w:rsidRDefault="00FB3888" w:rsidP="00F71B4E">
      <w:pPr>
        <w:pStyle w:val="Heading2"/>
      </w:pPr>
      <w:r w:rsidRPr="00073498">
        <w:rPr>
          <w:b w:val="0"/>
        </w:rPr>
        <w:tab/>
      </w:r>
      <w:bookmarkStart w:id="8" w:name="_Toc318728319"/>
      <w:r w:rsidR="00F71B4E">
        <w:t>Admin Requirements</w:t>
      </w:r>
      <w:bookmarkEnd w:id="8"/>
    </w:p>
    <w:p w:rsidR="00F71B4E" w:rsidRDefault="00F71B4E" w:rsidP="00F71B4E">
      <w:pPr>
        <w:pStyle w:val="BodyText"/>
      </w:pPr>
      <w:r>
        <w:t>The following are requirements for the Business Owner Dashboard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F71B4E" w:rsidRPr="00F72A12" w:rsidTr="00891708">
        <w:tc>
          <w:tcPr>
            <w:tcW w:w="661" w:type="dxa"/>
            <w:shd w:val="clear" w:color="auto" w:fill="000000"/>
          </w:tcPr>
          <w:p w:rsidR="00F71B4E" w:rsidRPr="00F72A12" w:rsidRDefault="00F71B4E" w:rsidP="00891708">
            <w:pPr>
              <w:pStyle w:val="BodyText"/>
              <w:spacing w:after="0"/>
              <w:jc w:val="center"/>
              <w:rPr>
                <w:b/>
                <w:sz w:val="20"/>
                <w:szCs w:val="20"/>
              </w:rPr>
            </w:pPr>
            <w:r w:rsidRPr="00F72A12">
              <w:rPr>
                <w:b/>
                <w:sz w:val="20"/>
                <w:szCs w:val="20"/>
              </w:rPr>
              <w:t>ID</w:t>
            </w:r>
          </w:p>
        </w:tc>
        <w:tc>
          <w:tcPr>
            <w:tcW w:w="6629" w:type="dxa"/>
            <w:shd w:val="clear" w:color="auto" w:fill="000000"/>
          </w:tcPr>
          <w:p w:rsidR="00F71B4E" w:rsidRPr="00F72A12" w:rsidRDefault="00F71B4E" w:rsidP="00891708">
            <w:pPr>
              <w:pStyle w:val="BodyText"/>
              <w:spacing w:after="0"/>
              <w:rPr>
                <w:b/>
                <w:sz w:val="20"/>
                <w:szCs w:val="20"/>
              </w:rPr>
            </w:pPr>
            <w:r w:rsidRPr="00F72A12">
              <w:rPr>
                <w:b/>
                <w:sz w:val="20"/>
                <w:szCs w:val="20"/>
              </w:rPr>
              <w:t>Description</w:t>
            </w:r>
          </w:p>
        </w:tc>
        <w:tc>
          <w:tcPr>
            <w:tcW w:w="2160" w:type="dxa"/>
            <w:shd w:val="clear" w:color="auto" w:fill="000000"/>
          </w:tcPr>
          <w:p w:rsidR="00F71B4E" w:rsidRPr="00F72A12" w:rsidRDefault="00F71B4E" w:rsidP="00891708">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F71B4E" w:rsidRPr="00F72A12" w:rsidTr="00891708">
        <w:tc>
          <w:tcPr>
            <w:tcW w:w="661" w:type="dxa"/>
          </w:tcPr>
          <w:p w:rsidR="00F71B4E" w:rsidRPr="00F72A12" w:rsidRDefault="009B33DD" w:rsidP="00891708">
            <w:pPr>
              <w:pStyle w:val="BodyText"/>
              <w:spacing w:after="0"/>
              <w:jc w:val="center"/>
              <w:rPr>
                <w:sz w:val="20"/>
                <w:szCs w:val="20"/>
              </w:rPr>
            </w:pPr>
            <w:r>
              <w:rPr>
                <w:sz w:val="20"/>
                <w:szCs w:val="20"/>
              </w:rPr>
              <w:t>2.2.1</w:t>
            </w:r>
          </w:p>
        </w:tc>
        <w:tc>
          <w:tcPr>
            <w:tcW w:w="6629" w:type="dxa"/>
          </w:tcPr>
          <w:p w:rsidR="00F71B4E" w:rsidRPr="007321EF" w:rsidRDefault="00F71B4E" w:rsidP="00891708">
            <w:pPr>
              <w:pStyle w:val="BodyTable"/>
              <w:rPr>
                <w:b/>
              </w:rPr>
            </w:pPr>
            <w:r w:rsidRPr="007321EF">
              <w:rPr>
                <w:b/>
              </w:rPr>
              <w:t>Subscription Plan Changes:</w:t>
            </w:r>
          </w:p>
          <w:p w:rsidR="00F71B4E" w:rsidRDefault="00F71B4E" w:rsidP="00891708">
            <w:pPr>
              <w:pStyle w:val="BodyTable"/>
            </w:pPr>
            <w:r>
              <w:t>In the admin panel, under subscription plans, add the following:</w:t>
            </w:r>
          </w:p>
          <w:p w:rsidR="00F71B4E" w:rsidRDefault="00F71B4E" w:rsidP="00891708">
            <w:pPr>
              <w:pStyle w:val="BodyTable"/>
              <w:numPr>
                <w:ilvl w:val="0"/>
                <w:numId w:val="20"/>
              </w:numPr>
            </w:pPr>
            <w:r>
              <w:lastRenderedPageBreak/>
              <w:t>Ability to set the transaction fee % to be charged for each subscription plan.</w:t>
            </w:r>
          </w:p>
          <w:p w:rsidR="00F71B4E" w:rsidRDefault="00F71B4E" w:rsidP="00891708">
            <w:pPr>
              <w:pStyle w:val="BodyTable"/>
              <w:numPr>
                <w:ilvl w:val="0"/>
                <w:numId w:val="20"/>
              </w:numPr>
            </w:pPr>
            <w:r>
              <w:t>Add a subscription plan default for Free Trial and Standard.</w:t>
            </w:r>
          </w:p>
          <w:p w:rsidR="00F71B4E" w:rsidRDefault="00F71B4E" w:rsidP="00891708">
            <w:pPr>
              <w:pStyle w:val="BodyTable"/>
            </w:pPr>
          </w:p>
          <w:p w:rsidR="00F71B4E" w:rsidRPr="00F72A12" w:rsidRDefault="00F71B4E" w:rsidP="00891708">
            <w:pPr>
              <w:pStyle w:val="BodyTable"/>
            </w:pPr>
            <w:r>
              <w:t xml:space="preserve">The transaction fees charged are based on the current settings at the time of the monthly charge process.  See </w:t>
            </w:r>
            <w:proofErr w:type="spellStart"/>
            <w:proofErr w:type="gramStart"/>
            <w:r>
              <w:t>Req</w:t>
            </w:r>
            <w:proofErr w:type="spellEnd"/>
            <w:r>
              <w:t xml:space="preserve"> ????</w:t>
            </w:r>
            <w:proofErr w:type="gramEnd"/>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9B33DD" w:rsidP="00891708">
            <w:pPr>
              <w:pStyle w:val="BodyText"/>
              <w:spacing w:after="0"/>
              <w:jc w:val="center"/>
              <w:rPr>
                <w:sz w:val="20"/>
                <w:szCs w:val="20"/>
              </w:rPr>
            </w:pPr>
            <w:r>
              <w:rPr>
                <w:sz w:val="20"/>
                <w:szCs w:val="20"/>
              </w:rPr>
              <w:lastRenderedPageBreak/>
              <w:t>2.2.2</w:t>
            </w:r>
          </w:p>
        </w:tc>
        <w:tc>
          <w:tcPr>
            <w:tcW w:w="6629" w:type="dxa"/>
          </w:tcPr>
          <w:p w:rsidR="00F71B4E" w:rsidRDefault="009B33DD" w:rsidP="00891708">
            <w:pPr>
              <w:pStyle w:val="BodyText"/>
              <w:spacing w:after="0"/>
              <w:rPr>
                <w:b/>
                <w:sz w:val="20"/>
                <w:szCs w:val="20"/>
              </w:rPr>
            </w:pPr>
            <w:r>
              <w:rPr>
                <w:b/>
                <w:sz w:val="20"/>
                <w:szCs w:val="20"/>
              </w:rPr>
              <w:t>Collections Management:</w:t>
            </w:r>
          </w:p>
          <w:p w:rsidR="009B33DD" w:rsidRDefault="009B33DD" w:rsidP="00891708">
            <w:pPr>
              <w:pStyle w:val="BodyText"/>
              <w:spacing w:after="0"/>
              <w:rPr>
                <w:sz w:val="20"/>
                <w:szCs w:val="20"/>
              </w:rPr>
            </w:pPr>
            <w:r>
              <w:rPr>
                <w:sz w:val="20"/>
                <w:szCs w:val="20"/>
              </w:rPr>
              <w:t>The purpose of this list is for the administrator to be able to add/</w:t>
            </w:r>
            <w:proofErr w:type="gramStart"/>
            <w:r>
              <w:rPr>
                <w:sz w:val="20"/>
                <w:szCs w:val="20"/>
              </w:rPr>
              <w:t>edit  new</w:t>
            </w:r>
            <w:proofErr w:type="gramEnd"/>
            <w:r>
              <w:rPr>
                <w:sz w:val="20"/>
                <w:szCs w:val="20"/>
              </w:rPr>
              <w:t xml:space="preserve"> collections</w:t>
            </w:r>
            <w:r w:rsidR="007E5A76">
              <w:rPr>
                <w:sz w:val="20"/>
                <w:szCs w:val="20"/>
              </w:rPr>
              <w:t>.  Collections are another category which items can be identified.</w:t>
            </w:r>
          </w:p>
          <w:p w:rsidR="00351CC0" w:rsidRDefault="00351CC0" w:rsidP="00891708">
            <w:pPr>
              <w:pStyle w:val="BodyText"/>
              <w:spacing w:after="0"/>
              <w:rPr>
                <w:sz w:val="20"/>
                <w:szCs w:val="20"/>
              </w:rPr>
            </w:pPr>
          </w:p>
          <w:p w:rsidR="00351CC0" w:rsidRPr="00351CC0" w:rsidRDefault="00351CC0" w:rsidP="00891708">
            <w:pPr>
              <w:pStyle w:val="BodyText"/>
              <w:spacing w:after="0"/>
              <w:rPr>
                <w:b/>
                <w:sz w:val="20"/>
                <w:szCs w:val="20"/>
              </w:rPr>
            </w:pPr>
            <w:r w:rsidRPr="00351CC0">
              <w:rPr>
                <w:b/>
                <w:sz w:val="20"/>
                <w:szCs w:val="20"/>
              </w:rPr>
              <w:t>Properties of a Collection</w:t>
            </w:r>
            <w:r>
              <w:rPr>
                <w:b/>
                <w:sz w:val="20"/>
                <w:szCs w:val="20"/>
              </w:rPr>
              <w:t>/Department</w:t>
            </w:r>
          </w:p>
          <w:p w:rsidR="00351CC0" w:rsidRDefault="00351CC0" w:rsidP="00351CC0">
            <w:pPr>
              <w:pStyle w:val="BodyText"/>
              <w:numPr>
                <w:ilvl w:val="0"/>
                <w:numId w:val="31"/>
              </w:numPr>
              <w:spacing w:after="0"/>
              <w:rPr>
                <w:sz w:val="20"/>
                <w:szCs w:val="20"/>
              </w:rPr>
            </w:pPr>
            <w:r w:rsidRPr="00351CC0">
              <w:rPr>
                <w:b/>
                <w:sz w:val="20"/>
                <w:szCs w:val="20"/>
              </w:rPr>
              <w:t>Name (required, text)</w:t>
            </w:r>
            <w:r>
              <w:rPr>
                <w:sz w:val="20"/>
                <w:szCs w:val="20"/>
              </w:rPr>
              <w:t xml:space="preserve"> – name of the collection</w:t>
            </w:r>
          </w:p>
          <w:p w:rsidR="00351CC0" w:rsidRDefault="00351CC0" w:rsidP="00351CC0">
            <w:pPr>
              <w:pStyle w:val="BodyText"/>
              <w:numPr>
                <w:ilvl w:val="0"/>
                <w:numId w:val="31"/>
              </w:numPr>
              <w:spacing w:after="0"/>
              <w:rPr>
                <w:sz w:val="20"/>
                <w:szCs w:val="20"/>
              </w:rPr>
            </w:pPr>
            <w:r w:rsidRPr="00351CC0">
              <w:rPr>
                <w:b/>
                <w:sz w:val="20"/>
                <w:szCs w:val="20"/>
              </w:rPr>
              <w:t>Active (checkbox)</w:t>
            </w:r>
            <w:r>
              <w:rPr>
                <w:sz w:val="20"/>
                <w:szCs w:val="20"/>
              </w:rPr>
              <w:t xml:space="preserve"> – If checked, the collection is active and displayed.</w:t>
            </w:r>
          </w:p>
          <w:p w:rsidR="00D94C7F" w:rsidRDefault="00D94C7F" w:rsidP="00D94C7F">
            <w:pPr>
              <w:pStyle w:val="BodyText"/>
              <w:spacing w:after="0"/>
              <w:rPr>
                <w:b/>
                <w:sz w:val="20"/>
                <w:szCs w:val="20"/>
              </w:rPr>
            </w:pPr>
          </w:p>
          <w:p w:rsidR="00D94C7F" w:rsidRDefault="00D94C7F" w:rsidP="00D94C7F">
            <w:pPr>
              <w:pStyle w:val="BodyText"/>
              <w:spacing w:after="0"/>
              <w:rPr>
                <w:sz w:val="20"/>
                <w:szCs w:val="20"/>
              </w:rPr>
            </w:pPr>
            <w:r>
              <w:rPr>
                <w:sz w:val="20"/>
                <w:szCs w:val="20"/>
              </w:rPr>
              <w:t>User can edit the properties of existing collections by clicking on edit.</w:t>
            </w:r>
          </w:p>
          <w:p w:rsidR="00351CC0" w:rsidRDefault="00D94C7F" w:rsidP="00D94C7F">
            <w:pPr>
              <w:pStyle w:val="BodyText"/>
              <w:spacing w:after="0"/>
              <w:rPr>
                <w:sz w:val="20"/>
                <w:szCs w:val="20"/>
              </w:rPr>
            </w:pPr>
            <w:r>
              <w:rPr>
                <w:sz w:val="20"/>
                <w:szCs w:val="20"/>
              </w:rPr>
              <w:t>This should work like other Admin lists.</w:t>
            </w:r>
          </w:p>
          <w:p w:rsidR="00D94C7F" w:rsidRDefault="00D94C7F" w:rsidP="00D94C7F">
            <w:pPr>
              <w:pStyle w:val="BodyText"/>
              <w:spacing w:after="0"/>
              <w:rPr>
                <w:sz w:val="20"/>
                <w:szCs w:val="20"/>
              </w:rPr>
            </w:pPr>
          </w:p>
          <w:p w:rsidR="00D94C7F" w:rsidRPr="009B33DD" w:rsidRDefault="00D94C7F" w:rsidP="00D94C7F">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043B31" w:rsidP="00891708">
            <w:pPr>
              <w:pStyle w:val="BodyText"/>
              <w:spacing w:after="0"/>
              <w:jc w:val="center"/>
              <w:rPr>
                <w:sz w:val="20"/>
                <w:szCs w:val="20"/>
              </w:rPr>
            </w:pPr>
            <w:r>
              <w:rPr>
                <w:sz w:val="20"/>
                <w:szCs w:val="20"/>
              </w:rPr>
              <w:t>2.2.3</w:t>
            </w:r>
          </w:p>
        </w:tc>
        <w:tc>
          <w:tcPr>
            <w:tcW w:w="6629" w:type="dxa"/>
          </w:tcPr>
          <w:p w:rsidR="00F71B4E" w:rsidRDefault="00043B31" w:rsidP="00891708">
            <w:pPr>
              <w:pStyle w:val="BodyText"/>
              <w:spacing w:after="0"/>
              <w:rPr>
                <w:b/>
                <w:sz w:val="20"/>
                <w:szCs w:val="20"/>
              </w:rPr>
            </w:pPr>
            <w:r>
              <w:rPr>
                <w:b/>
                <w:sz w:val="20"/>
                <w:szCs w:val="20"/>
              </w:rPr>
              <w:t>A</w:t>
            </w:r>
            <w:r w:rsidRPr="00D94C7F">
              <w:rPr>
                <w:b/>
                <w:sz w:val="20"/>
                <w:szCs w:val="20"/>
                <w:highlight w:val="yellow"/>
              </w:rPr>
              <w:t>dmin Dashboard</w:t>
            </w:r>
            <w:r>
              <w:rPr>
                <w:b/>
                <w:sz w:val="20"/>
                <w:szCs w:val="20"/>
              </w:rPr>
              <w:t>:</w:t>
            </w:r>
          </w:p>
          <w:p w:rsidR="00043B31" w:rsidRDefault="00043B31" w:rsidP="00891708">
            <w:pPr>
              <w:pStyle w:val="BodyText"/>
              <w:spacing w:after="0"/>
              <w:rPr>
                <w:sz w:val="20"/>
                <w:szCs w:val="20"/>
              </w:rPr>
            </w:pPr>
            <w:r>
              <w:rPr>
                <w:sz w:val="20"/>
                <w:szCs w:val="20"/>
              </w:rPr>
              <w:t>The following are additional requirements for the admin dashboard for SMP.com</w:t>
            </w:r>
            <w:r w:rsidR="00D94C7F">
              <w:rPr>
                <w:sz w:val="20"/>
                <w:szCs w:val="20"/>
              </w:rPr>
              <w:t>:</w:t>
            </w:r>
          </w:p>
          <w:p w:rsidR="00D94C7F" w:rsidRDefault="00D94C7F" w:rsidP="00891708">
            <w:pPr>
              <w:pStyle w:val="BodyText"/>
              <w:spacing w:after="0"/>
              <w:rPr>
                <w:sz w:val="20"/>
                <w:szCs w:val="20"/>
              </w:rPr>
            </w:pPr>
          </w:p>
          <w:p w:rsidR="00D94C7F" w:rsidRPr="00043B31" w:rsidRDefault="00D94C7F"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4821B4" w:rsidP="00891708">
            <w:pPr>
              <w:pStyle w:val="BodyText"/>
              <w:spacing w:after="0"/>
              <w:jc w:val="center"/>
              <w:rPr>
                <w:sz w:val="20"/>
                <w:szCs w:val="20"/>
              </w:rPr>
            </w:pPr>
            <w:r>
              <w:rPr>
                <w:sz w:val="20"/>
                <w:szCs w:val="20"/>
              </w:rPr>
              <w:t>2.2.4</w:t>
            </w:r>
          </w:p>
        </w:tc>
        <w:tc>
          <w:tcPr>
            <w:tcW w:w="6629" w:type="dxa"/>
          </w:tcPr>
          <w:p w:rsidR="00F71B4E" w:rsidRDefault="004821B4" w:rsidP="00891708">
            <w:pPr>
              <w:pStyle w:val="BodyText"/>
              <w:spacing w:after="0"/>
              <w:rPr>
                <w:b/>
                <w:sz w:val="20"/>
                <w:szCs w:val="20"/>
              </w:rPr>
            </w:pPr>
            <w:r>
              <w:rPr>
                <w:b/>
                <w:sz w:val="20"/>
                <w:szCs w:val="20"/>
              </w:rPr>
              <w:t>Season Management:</w:t>
            </w:r>
          </w:p>
          <w:p w:rsidR="004821B4" w:rsidRDefault="004821B4" w:rsidP="00891708">
            <w:pPr>
              <w:pStyle w:val="BodyText"/>
              <w:spacing w:after="0"/>
              <w:rPr>
                <w:sz w:val="20"/>
                <w:szCs w:val="20"/>
              </w:rPr>
            </w:pPr>
            <w:r>
              <w:rPr>
                <w:sz w:val="20"/>
                <w:szCs w:val="20"/>
              </w:rPr>
              <w:t>The purpose of this list is for the administrator to be able to add/edit new seasons.  Seasons are another category which items can be identified.</w:t>
            </w:r>
          </w:p>
          <w:p w:rsidR="004821B4" w:rsidRDefault="004821B4" w:rsidP="00891708">
            <w:pPr>
              <w:pStyle w:val="BodyText"/>
              <w:spacing w:after="0"/>
              <w:rPr>
                <w:sz w:val="20"/>
                <w:szCs w:val="20"/>
              </w:rPr>
            </w:pPr>
          </w:p>
          <w:p w:rsidR="004821B4" w:rsidRPr="00351CC0" w:rsidRDefault="004821B4" w:rsidP="004821B4">
            <w:pPr>
              <w:pStyle w:val="BodyText"/>
              <w:spacing w:after="0"/>
              <w:rPr>
                <w:b/>
                <w:sz w:val="20"/>
                <w:szCs w:val="20"/>
              </w:rPr>
            </w:pPr>
            <w:r w:rsidRPr="00351CC0">
              <w:rPr>
                <w:b/>
                <w:sz w:val="20"/>
                <w:szCs w:val="20"/>
              </w:rPr>
              <w:t>Properties of a Collection</w:t>
            </w:r>
            <w:r>
              <w:rPr>
                <w:b/>
                <w:sz w:val="20"/>
                <w:szCs w:val="20"/>
              </w:rPr>
              <w:t>/Department</w:t>
            </w:r>
          </w:p>
          <w:p w:rsidR="004821B4" w:rsidRDefault="004821B4" w:rsidP="004821B4">
            <w:pPr>
              <w:pStyle w:val="BodyText"/>
              <w:numPr>
                <w:ilvl w:val="0"/>
                <w:numId w:val="31"/>
              </w:numPr>
              <w:spacing w:after="0"/>
              <w:rPr>
                <w:sz w:val="20"/>
                <w:szCs w:val="20"/>
              </w:rPr>
            </w:pPr>
            <w:r w:rsidRPr="00351CC0">
              <w:rPr>
                <w:b/>
                <w:sz w:val="20"/>
                <w:szCs w:val="20"/>
              </w:rPr>
              <w:t>Name (required, text)</w:t>
            </w:r>
            <w:r>
              <w:rPr>
                <w:sz w:val="20"/>
                <w:szCs w:val="20"/>
              </w:rPr>
              <w:t xml:space="preserve"> – name of the collection</w:t>
            </w:r>
          </w:p>
          <w:p w:rsidR="004821B4" w:rsidRDefault="004821B4" w:rsidP="004821B4">
            <w:pPr>
              <w:pStyle w:val="BodyText"/>
              <w:numPr>
                <w:ilvl w:val="0"/>
                <w:numId w:val="31"/>
              </w:numPr>
              <w:spacing w:after="0"/>
              <w:rPr>
                <w:sz w:val="20"/>
                <w:szCs w:val="20"/>
              </w:rPr>
            </w:pPr>
            <w:r w:rsidRPr="00351CC0">
              <w:rPr>
                <w:b/>
                <w:sz w:val="20"/>
                <w:szCs w:val="20"/>
              </w:rPr>
              <w:t>Active (checkbox)</w:t>
            </w:r>
            <w:r>
              <w:rPr>
                <w:sz w:val="20"/>
                <w:szCs w:val="20"/>
              </w:rPr>
              <w:t xml:space="preserve"> – If checked, the collection is active and displayed.</w:t>
            </w:r>
          </w:p>
          <w:p w:rsidR="004821B4" w:rsidRDefault="004821B4" w:rsidP="004821B4">
            <w:pPr>
              <w:pStyle w:val="BodyText"/>
              <w:spacing w:after="0"/>
              <w:rPr>
                <w:b/>
                <w:sz w:val="20"/>
                <w:szCs w:val="20"/>
              </w:rPr>
            </w:pPr>
          </w:p>
          <w:p w:rsidR="004821B4" w:rsidRDefault="004821B4" w:rsidP="004821B4">
            <w:pPr>
              <w:pStyle w:val="BodyText"/>
              <w:spacing w:after="0"/>
              <w:rPr>
                <w:sz w:val="20"/>
                <w:szCs w:val="20"/>
              </w:rPr>
            </w:pPr>
            <w:r>
              <w:rPr>
                <w:sz w:val="20"/>
                <w:szCs w:val="20"/>
              </w:rPr>
              <w:t>User can edit the properties of existing season by clicking on edit.</w:t>
            </w:r>
          </w:p>
          <w:p w:rsidR="004821B4" w:rsidRDefault="004821B4" w:rsidP="004821B4">
            <w:pPr>
              <w:pStyle w:val="BodyText"/>
              <w:spacing w:after="0"/>
              <w:rPr>
                <w:sz w:val="20"/>
                <w:szCs w:val="20"/>
              </w:rPr>
            </w:pPr>
            <w:r>
              <w:rPr>
                <w:sz w:val="20"/>
                <w:szCs w:val="20"/>
              </w:rPr>
              <w:t>This should work like other Admin lists.</w:t>
            </w:r>
          </w:p>
          <w:p w:rsidR="004821B4" w:rsidRPr="004821B4" w:rsidRDefault="004821B4"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E4596F" w:rsidP="00891708">
            <w:pPr>
              <w:pStyle w:val="BodyText"/>
              <w:spacing w:after="0"/>
              <w:jc w:val="center"/>
              <w:rPr>
                <w:sz w:val="20"/>
                <w:szCs w:val="20"/>
              </w:rPr>
            </w:pPr>
            <w:r>
              <w:rPr>
                <w:sz w:val="20"/>
                <w:szCs w:val="20"/>
              </w:rPr>
              <w:t>2.2.5</w:t>
            </w:r>
          </w:p>
        </w:tc>
        <w:tc>
          <w:tcPr>
            <w:tcW w:w="6629" w:type="dxa"/>
          </w:tcPr>
          <w:p w:rsidR="00F71B4E" w:rsidRPr="00E4596F" w:rsidRDefault="00E4596F" w:rsidP="00891708">
            <w:pPr>
              <w:pStyle w:val="BodyText"/>
              <w:spacing w:after="0"/>
              <w:rPr>
                <w:b/>
                <w:sz w:val="20"/>
                <w:szCs w:val="20"/>
              </w:rPr>
            </w:pPr>
            <w:r w:rsidRPr="00E4596F">
              <w:rPr>
                <w:b/>
                <w:sz w:val="20"/>
                <w:szCs w:val="20"/>
              </w:rPr>
              <w:t>Regions Management:</w:t>
            </w:r>
          </w:p>
          <w:p w:rsidR="00721DDA" w:rsidRDefault="00E4596F" w:rsidP="00721DDA">
            <w:pPr>
              <w:pStyle w:val="BodyText"/>
              <w:spacing w:after="0"/>
              <w:rPr>
                <w:sz w:val="20"/>
                <w:szCs w:val="20"/>
              </w:rPr>
            </w:pPr>
            <w:r>
              <w:rPr>
                <w:sz w:val="20"/>
                <w:szCs w:val="20"/>
              </w:rPr>
              <w:t>The purpose of this list is for the administrator to be able to add/edi</w:t>
            </w:r>
            <w:r w:rsidR="00721DDA">
              <w:rPr>
                <w:sz w:val="20"/>
                <w:szCs w:val="20"/>
              </w:rPr>
              <w:t>t Regions used for navigating and defining which states are in the region.</w:t>
            </w:r>
          </w:p>
          <w:p w:rsidR="00721DDA" w:rsidRDefault="00721DDA" w:rsidP="00721DDA">
            <w:pPr>
              <w:pStyle w:val="BodyText"/>
              <w:spacing w:after="0"/>
              <w:rPr>
                <w:sz w:val="20"/>
                <w:szCs w:val="20"/>
              </w:rPr>
            </w:pPr>
          </w:p>
          <w:p w:rsidR="00721DDA" w:rsidRPr="00721DDA" w:rsidRDefault="00721DDA" w:rsidP="00721DDA">
            <w:pPr>
              <w:pStyle w:val="BodyText"/>
              <w:spacing w:after="0"/>
              <w:rPr>
                <w:b/>
                <w:sz w:val="20"/>
                <w:szCs w:val="20"/>
              </w:rPr>
            </w:pPr>
            <w:r w:rsidRPr="00721DDA">
              <w:rPr>
                <w:b/>
                <w:sz w:val="20"/>
                <w:szCs w:val="20"/>
              </w:rPr>
              <w:t>Properties of the Region:</w:t>
            </w:r>
          </w:p>
          <w:p w:rsidR="00E4596F" w:rsidRPr="00721DDA" w:rsidRDefault="00721DDA" w:rsidP="00721DDA">
            <w:pPr>
              <w:pStyle w:val="BodyText"/>
              <w:numPr>
                <w:ilvl w:val="0"/>
                <w:numId w:val="40"/>
              </w:numPr>
              <w:spacing w:after="0"/>
              <w:rPr>
                <w:b/>
                <w:sz w:val="20"/>
                <w:szCs w:val="20"/>
              </w:rPr>
            </w:pPr>
            <w:r w:rsidRPr="00721DDA">
              <w:rPr>
                <w:b/>
                <w:sz w:val="20"/>
                <w:szCs w:val="20"/>
              </w:rPr>
              <w:t>Name (required)</w:t>
            </w:r>
          </w:p>
          <w:p w:rsidR="00721DDA" w:rsidRDefault="00721DDA" w:rsidP="00721DDA">
            <w:pPr>
              <w:pStyle w:val="BodyText"/>
              <w:numPr>
                <w:ilvl w:val="0"/>
                <w:numId w:val="40"/>
              </w:numPr>
              <w:spacing w:after="0"/>
              <w:rPr>
                <w:sz w:val="20"/>
                <w:szCs w:val="20"/>
              </w:rPr>
            </w:pPr>
            <w:r w:rsidRPr="00721DDA">
              <w:rPr>
                <w:b/>
                <w:sz w:val="20"/>
                <w:szCs w:val="20"/>
              </w:rPr>
              <w:t>List of states (list box)</w:t>
            </w:r>
            <w:r>
              <w:rPr>
                <w:sz w:val="20"/>
                <w:szCs w:val="20"/>
              </w:rPr>
              <w:t xml:space="preserve"> – User can select one or more than state.  When the user clicks the add button, the state(s) are moved from the list of states to the lists of states in the region.</w:t>
            </w:r>
          </w:p>
          <w:p w:rsidR="00721DDA" w:rsidRPr="00721DDA" w:rsidRDefault="00721DDA" w:rsidP="00721DDA">
            <w:pPr>
              <w:pStyle w:val="BodyText"/>
              <w:numPr>
                <w:ilvl w:val="0"/>
                <w:numId w:val="40"/>
              </w:numPr>
              <w:spacing w:after="0"/>
              <w:rPr>
                <w:b/>
                <w:sz w:val="20"/>
                <w:szCs w:val="20"/>
              </w:rPr>
            </w:pPr>
            <w:r w:rsidRPr="00721DDA">
              <w:rPr>
                <w:b/>
                <w:sz w:val="20"/>
                <w:szCs w:val="20"/>
              </w:rPr>
              <w:t>List of states in the region (list box)</w:t>
            </w:r>
          </w:p>
          <w:p w:rsidR="00721DDA" w:rsidRPr="00721DDA" w:rsidRDefault="00721DDA" w:rsidP="00721DDA">
            <w:pPr>
              <w:pStyle w:val="BodyText"/>
              <w:numPr>
                <w:ilvl w:val="0"/>
                <w:numId w:val="40"/>
              </w:numPr>
              <w:spacing w:after="0"/>
              <w:rPr>
                <w:b/>
                <w:sz w:val="20"/>
                <w:szCs w:val="20"/>
              </w:rPr>
            </w:pPr>
            <w:r w:rsidRPr="00721DDA">
              <w:rPr>
                <w:b/>
                <w:sz w:val="20"/>
                <w:szCs w:val="20"/>
              </w:rPr>
              <w:t>Buttons</w:t>
            </w:r>
          </w:p>
          <w:p w:rsidR="00721DDA" w:rsidRDefault="00721DDA" w:rsidP="00721DDA">
            <w:pPr>
              <w:pStyle w:val="BodyText"/>
              <w:numPr>
                <w:ilvl w:val="1"/>
                <w:numId w:val="40"/>
              </w:numPr>
              <w:spacing w:after="0"/>
              <w:rPr>
                <w:sz w:val="20"/>
                <w:szCs w:val="20"/>
              </w:rPr>
            </w:pPr>
            <w:r>
              <w:rPr>
                <w:sz w:val="20"/>
                <w:szCs w:val="20"/>
              </w:rPr>
              <w:t>Add – Adds the selected state from the left list to the list of states in the region</w:t>
            </w:r>
          </w:p>
          <w:p w:rsidR="00721DDA" w:rsidRDefault="00721DDA" w:rsidP="00721DDA">
            <w:pPr>
              <w:pStyle w:val="BodyText"/>
              <w:numPr>
                <w:ilvl w:val="1"/>
                <w:numId w:val="40"/>
              </w:numPr>
              <w:spacing w:after="0"/>
              <w:rPr>
                <w:sz w:val="20"/>
                <w:szCs w:val="20"/>
              </w:rPr>
            </w:pPr>
            <w:r>
              <w:rPr>
                <w:sz w:val="20"/>
                <w:szCs w:val="20"/>
              </w:rPr>
              <w:t>Remove – Removes the selected states from the region list and adds them back to the list of states.</w:t>
            </w:r>
          </w:p>
          <w:p w:rsidR="00721DDA" w:rsidRPr="00721DDA" w:rsidRDefault="00721DDA" w:rsidP="00721DDA">
            <w:pPr>
              <w:pStyle w:val="BodyText"/>
              <w:numPr>
                <w:ilvl w:val="0"/>
                <w:numId w:val="40"/>
              </w:numPr>
              <w:spacing w:after="0"/>
              <w:rPr>
                <w:b/>
                <w:sz w:val="20"/>
                <w:szCs w:val="20"/>
              </w:rPr>
            </w:pPr>
            <w:r w:rsidRPr="00721DDA">
              <w:rPr>
                <w:b/>
                <w:sz w:val="20"/>
                <w:szCs w:val="20"/>
              </w:rPr>
              <w:t>Terminal Buttons</w:t>
            </w:r>
          </w:p>
          <w:p w:rsidR="00721DDA" w:rsidRDefault="00721DDA" w:rsidP="00721DDA">
            <w:pPr>
              <w:pStyle w:val="BodyText"/>
              <w:numPr>
                <w:ilvl w:val="1"/>
                <w:numId w:val="40"/>
              </w:numPr>
              <w:spacing w:after="0"/>
              <w:rPr>
                <w:sz w:val="20"/>
                <w:szCs w:val="20"/>
              </w:rPr>
            </w:pPr>
            <w:r>
              <w:rPr>
                <w:sz w:val="20"/>
                <w:szCs w:val="20"/>
              </w:rPr>
              <w:t>Save</w:t>
            </w:r>
          </w:p>
          <w:p w:rsidR="00721DDA" w:rsidRPr="00721DDA" w:rsidRDefault="00721DDA" w:rsidP="00721DDA">
            <w:pPr>
              <w:pStyle w:val="BodyText"/>
              <w:numPr>
                <w:ilvl w:val="1"/>
                <w:numId w:val="40"/>
              </w:numPr>
              <w:spacing w:after="0"/>
              <w:rPr>
                <w:sz w:val="20"/>
                <w:szCs w:val="20"/>
              </w:rPr>
            </w:pPr>
            <w:r>
              <w:rPr>
                <w:sz w:val="20"/>
                <w:szCs w:val="20"/>
              </w:rPr>
              <w:lastRenderedPageBreak/>
              <w:t>Cancel</w:t>
            </w: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7E3852" w:rsidP="00891708">
            <w:pPr>
              <w:pStyle w:val="BodyText"/>
              <w:spacing w:after="0"/>
              <w:jc w:val="center"/>
              <w:rPr>
                <w:sz w:val="20"/>
                <w:szCs w:val="20"/>
              </w:rPr>
            </w:pPr>
            <w:r>
              <w:rPr>
                <w:sz w:val="20"/>
                <w:szCs w:val="20"/>
              </w:rPr>
              <w:lastRenderedPageBreak/>
              <w:t>2.2.6</w:t>
            </w:r>
          </w:p>
        </w:tc>
        <w:tc>
          <w:tcPr>
            <w:tcW w:w="6629" w:type="dxa"/>
          </w:tcPr>
          <w:p w:rsidR="00F71B4E" w:rsidRPr="007E3852" w:rsidRDefault="007E3852" w:rsidP="00891708">
            <w:pPr>
              <w:pStyle w:val="BodyText"/>
              <w:spacing w:after="0"/>
              <w:rPr>
                <w:b/>
                <w:sz w:val="20"/>
                <w:szCs w:val="20"/>
              </w:rPr>
            </w:pPr>
            <w:r w:rsidRPr="007E3852">
              <w:rPr>
                <w:b/>
                <w:sz w:val="20"/>
                <w:szCs w:val="20"/>
              </w:rPr>
              <w:t>Change to Industry Admin Page:</w:t>
            </w:r>
          </w:p>
          <w:p w:rsidR="00DA2B10" w:rsidRDefault="007E3852" w:rsidP="00891708">
            <w:pPr>
              <w:pStyle w:val="BodyText"/>
              <w:spacing w:after="0"/>
              <w:rPr>
                <w:sz w:val="20"/>
                <w:szCs w:val="20"/>
              </w:rPr>
            </w:pPr>
            <w:r>
              <w:rPr>
                <w:sz w:val="20"/>
                <w:szCs w:val="20"/>
              </w:rPr>
              <w:t xml:space="preserve">In order to better manage products, we will add the ability for a system admin to assign one or more than one collection to an industry.  Any Collection defined under </w:t>
            </w:r>
            <w:proofErr w:type="spellStart"/>
            <w:r>
              <w:rPr>
                <w:sz w:val="20"/>
                <w:szCs w:val="20"/>
              </w:rPr>
              <w:t>Req</w:t>
            </w:r>
            <w:proofErr w:type="spellEnd"/>
            <w:r>
              <w:rPr>
                <w:sz w:val="20"/>
                <w:szCs w:val="20"/>
              </w:rPr>
              <w:t xml:space="preserve"> 2.2.2 can be added to an industry.  A collection can be added to one or more than one industry.</w:t>
            </w:r>
          </w:p>
          <w:p w:rsidR="00DA2B10" w:rsidRPr="00E7014F" w:rsidRDefault="00DA2B10"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F71B4E" w:rsidP="00891708">
            <w:pPr>
              <w:pStyle w:val="BodyText"/>
              <w:spacing w:after="0"/>
              <w:jc w:val="center"/>
              <w:rPr>
                <w:sz w:val="20"/>
                <w:szCs w:val="20"/>
              </w:rPr>
            </w:pPr>
          </w:p>
        </w:tc>
        <w:tc>
          <w:tcPr>
            <w:tcW w:w="6629" w:type="dxa"/>
          </w:tcPr>
          <w:p w:rsidR="00F71B4E" w:rsidRPr="00E7014F" w:rsidRDefault="00F71B4E"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bl>
    <w:p w:rsidR="00FB3888" w:rsidRDefault="00FB3888" w:rsidP="00FB3888"/>
    <w:tbl>
      <w:tblPr>
        <w:tblStyle w:val="MediumGrid2-Accent4"/>
        <w:tblW w:w="0" w:type="auto"/>
        <w:tblLook w:val="04A0" w:firstRow="1" w:lastRow="0" w:firstColumn="1" w:lastColumn="0" w:noHBand="0" w:noVBand="1"/>
      </w:tblPr>
      <w:tblGrid>
        <w:gridCol w:w="4158"/>
        <w:gridCol w:w="1080"/>
        <w:gridCol w:w="900"/>
        <w:gridCol w:w="1005"/>
        <w:gridCol w:w="944"/>
      </w:tblGrid>
      <w:tr w:rsidR="00FB3888" w:rsidTr="00A96C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58" w:type="dxa"/>
          </w:tcPr>
          <w:p w:rsidR="00FB3888" w:rsidRDefault="00FB3888" w:rsidP="00A96C24"/>
        </w:tc>
        <w:tc>
          <w:tcPr>
            <w:tcW w:w="1080" w:type="dxa"/>
          </w:tcPr>
          <w:p w:rsidR="00FB3888" w:rsidRDefault="00FB3888" w:rsidP="00A96C24">
            <w:pPr>
              <w:cnfStyle w:val="100000000000" w:firstRow="1" w:lastRow="0" w:firstColumn="0" w:lastColumn="0" w:oddVBand="0" w:evenVBand="0" w:oddHBand="0" w:evenHBand="0" w:firstRowFirstColumn="0" w:firstRowLastColumn="0" w:lastRowFirstColumn="0" w:lastRowLastColumn="0"/>
            </w:pPr>
            <w:r>
              <w:t>FREE TRIAL</w:t>
            </w:r>
          </w:p>
        </w:tc>
        <w:tc>
          <w:tcPr>
            <w:tcW w:w="900" w:type="dxa"/>
          </w:tcPr>
          <w:p w:rsidR="00FB3888" w:rsidRDefault="00FB3888" w:rsidP="00A96C24">
            <w:pPr>
              <w:cnfStyle w:val="100000000000" w:firstRow="1" w:lastRow="0" w:firstColumn="0" w:lastColumn="0" w:oddVBand="0" w:evenVBand="0" w:oddHBand="0" w:evenHBand="0" w:firstRowFirstColumn="0" w:firstRowLastColumn="0" w:lastRowFirstColumn="0" w:lastRowLastColumn="0"/>
            </w:pPr>
            <w:r>
              <w:t>FREE</w:t>
            </w:r>
          </w:p>
        </w:tc>
        <w:tc>
          <w:tcPr>
            <w:tcW w:w="946" w:type="dxa"/>
          </w:tcPr>
          <w:p w:rsidR="00FB3888" w:rsidRDefault="00FB3888" w:rsidP="00A96C24">
            <w:pPr>
              <w:cnfStyle w:val="100000000000" w:firstRow="1" w:lastRow="0" w:firstColumn="0" w:lastColumn="0" w:oddVBand="0" w:evenVBand="0" w:oddHBand="0" w:evenHBand="0" w:firstRowFirstColumn="0" w:firstRowLastColumn="0" w:lastRowFirstColumn="0" w:lastRowLastColumn="0"/>
            </w:pPr>
            <w:r>
              <w:t>$14.99</w:t>
            </w:r>
          </w:p>
        </w:tc>
        <w:tc>
          <w:tcPr>
            <w:tcW w:w="944" w:type="dxa"/>
          </w:tcPr>
          <w:p w:rsidR="00FB3888" w:rsidRDefault="00FB3888" w:rsidP="00A96C24">
            <w:pPr>
              <w:cnfStyle w:val="100000000000" w:firstRow="1" w:lastRow="0" w:firstColumn="0" w:lastColumn="0" w:oddVBand="0" w:evenVBand="0" w:oddHBand="0" w:evenHBand="0" w:firstRowFirstColumn="0" w:firstRowLastColumn="0" w:lastRowFirstColumn="0" w:lastRowLastColumn="0"/>
            </w:pPr>
            <w:r>
              <w:t>$29.99</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CF4CAB" w:rsidRDefault="00FB3888" w:rsidP="00A96C24">
            <w:pPr>
              <w:rPr>
                <w:color w:val="FF0000"/>
              </w:rPr>
            </w:pPr>
            <w:r>
              <w:rPr>
                <w:color w:val="FF0000"/>
              </w:rPr>
              <w:t xml:space="preserve">SELL PRODUCTS &amp; </w:t>
            </w:r>
            <w:r w:rsidRPr="00CF4CAB">
              <w:rPr>
                <w:color w:val="FF0000"/>
              </w:rPr>
              <w:t>SERVICES</w:t>
            </w:r>
          </w:p>
        </w:tc>
        <w:tc>
          <w:tcPr>
            <w:tcW w:w="108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0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6"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4"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Pr>
                <w:sz w:val="20"/>
                <w:szCs w:val="20"/>
              </w:rPr>
              <w:t>Showcase u</w:t>
            </w:r>
            <w:r w:rsidRPr="009857FB">
              <w:rPr>
                <w:sz w:val="20"/>
                <w:szCs w:val="20"/>
              </w:rPr>
              <w:t>nlimited product</w:t>
            </w:r>
            <w:r>
              <w:rPr>
                <w:sz w:val="20"/>
                <w:szCs w:val="20"/>
              </w:rPr>
              <w:t xml:space="preserve">s or services </w:t>
            </w:r>
            <w:r w:rsidRPr="009857FB">
              <w:rPr>
                <w:sz w:val="20"/>
                <w:szCs w:val="20"/>
              </w:rPr>
              <w:t>(includes gift cards)</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Multiple views of each product or service</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Special deals ($50 for $100)</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Built-in social sharing for each individual product or service</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Pr>
                <w:sz w:val="20"/>
                <w:szCs w:val="20"/>
              </w:rPr>
              <w:t>Shopping c</w:t>
            </w:r>
            <w:r w:rsidRPr="009857FB">
              <w:rPr>
                <w:sz w:val="20"/>
                <w:szCs w:val="20"/>
              </w:rPr>
              <w:t>art</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 xml:space="preserve">Automatically re-engage shoppers who abandon a full cart </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Transaction fee</w:t>
            </w:r>
            <w:r>
              <w:rPr>
                <w:sz w:val="20"/>
                <w:szCs w:val="20"/>
              </w:rPr>
              <w:t xml:space="preserve"> per sale</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sz w:val="20"/>
                <w:szCs w:val="20"/>
              </w:rPr>
              <w:t>NONE</w:t>
            </w:r>
            <w:r>
              <w:rPr>
                <w:sz w:val="20"/>
                <w:szCs w:val="20"/>
              </w:rPr>
              <w:t xml:space="preserve"> (?)</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sz w:val="20"/>
                <w:szCs w:val="20"/>
              </w:rPr>
              <w:t>3%</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sz w:val="20"/>
                <w:szCs w:val="20"/>
              </w:rPr>
              <w:t>2%</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sz w:val="20"/>
                <w:szCs w:val="20"/>
              </w:rPr>
              <w:t>0%</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CF4CAB" w:rsidRDefault="00FB3888" w:rsidP="00A96C24">
            <w:pPr>
              <w:rPr>
                <w:color w:val="FF0000"/>
              </w:rPr>
            </w:pPr>
            <w:r w:rsidRPr="00CF4CAB">
              <w:rPr>
                <w:color w:val="FF0000"/>
              </w:rPr>
              <w:t>CONNECT WITH NEW CUSTOMERS</w:t>
            </w:r>
          </w:p>
        </w:tc>
        <w:tc>
          <w:tcPr>
            <w:tcW w:w="108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0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6"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4"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Post to Facebook, Twitter, LinkedIn</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One-click connect to your company’s Facebook, Twitter, LinkedIn or Google+ pages</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CF4CAB" w:rsidRDefault="00FB3888" w:rsidP="00A96C24">
            <w:pPr>
              <w:rPr>
                <w:color w:val="FF0000"/>
              </w:rPr>
            </w:pPr>
            <w:r w:rsidRPr="00CF4CAB">
              <w:rPr>
                <w:color w:val="FF0000"/>
              </w:rPr>
              <w:t>GENERATE REFERRALS</w:t>
            </w:r>
          </w:p>
        </w:tc>
        <w:tc>
          <w:tcPr>
            <w:tcW w:w="1080"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rPr>
            </w:pPr>
          </w:p>
        </w:tc>
        <w:tc>
          <w:tcPr>
            <w:tcW w:w="900"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rPr>
            </w:pPr>
          </w:p>
        </w:tc>
        <w:tc>
          <w:tcPr>
            <w:tcW w:w="946"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rPr>
            </w:pPr>
          </w:p>
        </w:tc>
        <w:tc>
          <w:tcPr>
            <w:tcW w:w="944"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rPr>
            </w:pP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 xml:space="preserve">Built-in social referrals </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Pr>
                <w:sz w:val="20"/>
                <w:szCs w:val="20"/>
              </w:rPr>
              <w:t>Build credibility with shopper ratings/reviews</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Pr>
                <w:sz w:val="20"/>
                <w:szCs w:val="20"/>
              </w:rPr>
              <w:t>Be found on shoppers’ wish lists</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 xml:space="preserve">Network with other small businesses </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CF4CAB" w:rsidRDefault="00FB3888" w:rsidP="00A96C24">
            <w:pPr>
              <w:rPr>
                <w:color w:val="FF0000"/>
              </w:rPr>
            </w:pPr>
            <w:r w:rsidRPr="00CF4CAB">
              <w:rPr>
                <w:color w:val="FF0000"/>
              </w:rPr>
              <w:t>CUSTOMIZE YOUR LOOK</w:t>
            </w:r>
          </w:p>
        </w:tc>
        <w:tc>
          <w:tcPr>
            <w:tcW w:w="108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0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6"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4"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Customizable messaging</w:t>
            </w:r>
            <w:r>
              <w:rPr>
                <w:sz w:val="20"/>
                <w:szCs w:val="20"/>
              </w:rPr>
              <w:t xml:space="preserve"> on your web pages</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Custom images</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CF4CAB" w:rsidRDefault="00FB3888" w:rsidP="00A96C24">
            <w:pPr>
              <w:rPr>
                <w:color w:val="FF0000"/>
              </w:rPr>
            </w:pPr>
            <w:r w:rsidRPr="00CF4CAB">
              <w:rPr>
                <w:color w:val="FF0000"/>
              </w:rPr>
              <w:t>SHOW YOUR PERSONALITY</w:t>
            </w:r>
          </w:p>
        </w:tc>
        <w:tc>
          <w:tcPr>
            <w:tcW w:w="1080"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c>
          <w:tcPr>
            <w:tcW w:w="900"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c>
          <w:tcPr>
            <w:tcW w:w="946"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c>
          <w:tcPr>
            <w:tcW w:w="944"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lastRenderedPageBreak/>
              <w:t>Blog</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Video</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CF4CAB" w:rsidRDefault="00FB3888" w:rsidP="00A96C24">
            <w:pPr>
              <w:rPr>
                <w:color w:val="FF0000"/>
              </w:rPr>
            </w:pPr>
            <w:r w:rsidRPr="00CF4CAB">
              <w:rPr>
                <w:color w:val="FF0000"/>
              </w:rPr>
              <w:t>TRACK YOUR SALES</w:t>
            </w:r>
          </w:p>
        </w:tc>
        <w:tc>
          <w:tcPr>
            <w:tcW w:w="108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c>
          <w:tcPr>
            <w:tcW w:w="90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c>
          <w:tcPr>
            <w:tcW w:w="946"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c>
          <w:tcPr>
            <w:tcW w:w="944"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Business reports</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sz w:val="20"/>
                <w:szCs w:val="20"/>
              </w:rPr>
              <w:t>BEST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sz w:val="20"/>
                <w:szCs w:val="20"/>
              </w:rPr>
              <w:t>GOOD</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sz w:val="20"/>
                <w:szCs w:val="20"/>
              </w:rPr>
              <w:t>BETTER</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sz w:val="20"/>
                <w:szCs w:val="20"/>
              </w:rPr>
              <w:t>BEST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User accounts</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sz w:val="20"/>
                <w:szCs w:val="20"/>
              </w:rPr>
              <w:t>3</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sz w:val="20"/>
                <w:szCs w:val="20"/>
              </w:rPr>
              <w:t>1</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sz w:val="20"/>
                <w:szCs w:val="20"/>
              </w:rPr>
              <w:t>2</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sz w:val="20"/>
                <w:szCs w:val="20"/>
              </w:rPr>
              <w:t>3</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B006E5" w:rsidRDefault="00FB3888" w:rsidP="00A96C24">
            <w:pPr>
              <w:rPr>
                <w:color w:val="FF0000"/>
              </w:rPr>
            </w:pPr>
            <w:r w:rsidRPr="00B006E5">
              <w:rPr>
                <w:color w:val="FF0000"/>
              </w:rPr>
              <w:t>BUILD YOUR WEB PRESENCE</w:t>
            </w:r>
          </w:p>
        </w:tc>
        <w:tc>
          <w:tcPr>
            <w:tcW w:w="1080"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c>
          <w:tcPr>
            <w:tcW w:w="900"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c>
          <w:tcPr>
            <w:tcW w:w="946"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c>
          <w:tcPr>
            <w:tcW w:w="944" w:type="dxa"/>
          </w:tcPr>
          <w:p w:rsidR="00FB3888" w:rsidRDefault="00FB3888" w:rsidP="00A96C24">
            <w:pPr>
              <w:cnfStyle w:val="000000000000" w:firstRow="0" w:lastRow="0" w:firstColumn="0" w:lastColumn="0" w:oddVBand="0" w:evenVBand="0" w:oddHBand="0" w:evenHBand="0" w:firstRowFirstColumn="0" w:firstRowLastColumn="0" w:lastRowFirstColumn="0" w:lastRowLastColumn="0"/>
            </w:pP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 xml:space="preserve">Storefront or profile page </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About US page</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Contact Us page</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Customized portfolio/gallery page</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List of services or classes</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RPr="009857FB"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Highlight your team/employees</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273A" w:rsidRDefault="00FB3888" w:rsidP="00A96C24">
            <w:pPr>
              <w:rPr>
                <w:color w:val="FF0000"/>
              </w:rPr>
            </w:pPr>
            <w:r w:rsidRPr="0098273A">
              <w:rPr>
                <w:color w:val="FF0000"/>
              </w:rPr>
              <w:t>STAND OUT FROM THE REST</w:t>
            </w:r>
          </w:p>
        </w:tc>
        <w:tc>
          <w:tcPr>
            <w:tcW w:w="108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c>
          <w:tcPr>
            <w:tcW w:w="90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c>
          <w:tcPr>
            <w:tcW w:w="946"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4"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Coupon codes / special offers</w:t>
            </w:r>
            <w:r>
              <w:rPr>
                <w:sz w:val="20"/>
                <w:szCs w:val="20"/>
              </w:rPr>
              <w:t xml:space="preserve"> / sales</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Pr>
                <w:sz w:val="20"/>
                <w:szCs w:val="20"/>
              </w:rPr>
              <w:t>Track inventory</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Pr>
                <w:sz w:val="20"/>
                <w:szCs w:val="20"/>
              </w:rPr>
              <w:t>Schedule appointments (TBD)</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Respond to RFQs</w:t>
            </w:r>
            <w:r>
              <w:rPr>
                <w:sz w:val="20"/>
                <w:szCs w:val="20"/>
              </w:rPr>
              <w:t xml:space="preserve"> (TBD)</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Live chat</w:t>
            </w:r>
            <w:r>
              <w:rPr>
                <w:sz w:val="20"/>
                <w:szCs w:val="20"/>
              </w:rPr>
              <w:t xml:space="preserve"> (TBD)</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Forums</w:t>
            </w:r>
            <w:r>
              <w:rPr>
                <w:sz w:val="20"/>
                <w:szCs w:val="20"/>
              </w:rPr>
              <w:t xml:space="preserve"> (TBD)</w:t>
            </w:r>
          </w:p>
        </w:tc>
        <w:tc>
          <w:tcPr>
            <w:tcW w:w="108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r w:rsidRPr="009857FB">
              <w:rPr>
                <w:rFonts w:ascii="Zapf Dingbats" w:hAnsi="Zapf Dingbats"/>
                <w:sz w:val="20"/>
                <w:szCs w:val="20"/>
              </w:rPr>
              <w:t>✓</w:t>
            </w:r>
          </w:p>
        </w:tc>
        <w:tc>
          <w:tcPr>
            <w:tcW w:w="900"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sz w:val="20"/>
                <w:szCs w:val="20"/>
              </w:rPr>
            </w:pPr>
          </w:p>
        </w:tc>
        <w:tc>
          <w:tcPr>
            <w:tcW w:w="946"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p>
        </w:tc>
        <w:tc>
          <w:tcPr>
            <w:tcW w:w="944" w:type="dxa"/>
          </w:tcPr>
          <w:p w:rsidR="00FB3888" w:rsidRPr="009857FB"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Premium advertising op</w:t>
            </w:r>
            <w:r>
              <w:rPr>
                <w:sz w:val="20"/>
                <w:szCs w:val="20"/>
              </w:rPr>
              <w:t>p</w:t>
            </w:r>
            <w:r w:rsidRPr="009857FB">
              <w:rPr>
                <w:sz w:val="20"/>
                <w:szCs w:val="20"/>
              </w:rPr>
              <w:t>ortunities</w:t>
            </w:r>
            <w:r>
              <w:rPr>
                <w:sz w:val="20"/>
                <w:szCs w:val="20"/>
              </w:rPr>
              <w:t xml:space="preserve"> (TBD)</w:t>
            </w:r>
          </w:p>
        </w:tc>
        <w:tc>
          <w:tcPr>
            <w:tcW w:w="108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p>
        </w:tc>
        <w:tc>
          <w:tcPr>
            <w:tcW w:w="900"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sz w:val="20"/>
                <w:szCs w:val="20"/>
              </w:rPr>
            </w:pPr>
          </w:p>
        </w:tc>
        <w:tc>
          <w:tcPr>
            <w:tcW w:w="946"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p>
        </w:tc>
        <w:tc>
          <w:tcPr>
            <w:tcW w:w="944" w:type="dxa"/>
          </w:tcPr>
          <w:p w:rsidR="00FB3888" w:rsidRPr="009857FB" w:rsidRDefault="00FB3888" w:rsidP="00A96C24">
            <w:pPr>
              <w:cnfStyle w:val="000000000000" w:firstRow="0" w:lastRow="0" w:firstColumn="0" w:lastColumn="0" w:oddVBand="0" w:evenVBand="0" w:oddHBand="0" w:evenHBand="0" w:firstRowFirstColumn="0" w:firstRowLastColumn="0" w:lastRowFirstColumn="0" w:lastRowLastColumn="0"/>
              <w:rPr>
                <w:rFonts w:ascii="Zapf Dingbats" w:hAnsi="Zapf Dingbats"/>
                <w:sz w:val="20"/>
                <w:szCs w:val="20"/>
              </w:rPr>
            </w:pPr>
            <w:r w:rsidRPr="009857FB">
              <w:rPr>
                <w:rFonts w:ascii="Zapf Dingbats" w:hAnsi="Zapf Dingbats"/>
                <w:sz w:val="20"/>
                <w:szCs w:val="20"/>
              </w:rPr>
              <w:t>✓</w:t>
            </w:r>
          </w:p>
        </w:tc>
      </w:tr>
      <w:tr w:rsidR="00FB3888" w:rsidTr="00A96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FB3888" w:rsidRPr="009857FB" w:rsidRDefault="00FB3888" w:rsidP="00A96C24">
            <w:pPr>
              <w:rPr>
                <w:sz w:val="20"/>
                <w:szCs w:val="20"/>
              </w:rPr>
            </w:pPr>
            <w:r w:rsidRPr="009857FB">
              <w:rPr>
                <w:sz w:val="20"/>
                <w:szCs w:val="20"/>
              </w:rPr>
              <w:t>Lead capture</w:t>
            </w:r>
            <w:r>
              <w:rPr>
                <w:sz w:val="20"/>
                <w:szCs w:val="20"/>
              </w:rPr>
              <w:t xml:space="preserve"> (TBD)</w:t>
            </w:r>
          </w:p>
        </w:tc>
        <w:tc>
          <w:tcPr>
            <w:tcW w:w="108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c>
          <w:tcPr>
            <w:tcW w:w="900"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pPr>
          </w:p>
        </w:tc>
        <w:tc>
          <w:tcPr>
            <w:tcW w:w="946"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p>
        </w:tc>
        <w:tc>
          <w:tcPr>
            <w:tcW w:w="944" w:type="dxa"/>
          </w:tcPr>
          <w:p w:rsidR="00FB3888" w:rsidRDefault="00FB3888" w:rsidP="00A96C24">
            <w:pPr>
              <w:cnfStyle w:val="000000100000" w:firstRow="0" w:lastRow="0" w:firstColumn="0" w:lastColumn="0" w:oddVBand="0" w:evenVBand="0" w:oddHBand="1" w:evenHBand="0" w:firstRowFirstColumn="0" w:firstRowLastColumn="0" w:lastRowFirstColumn="0" w:lastRowLastColumn="0"/>
              <w:rPr>
                <w:rFonts w:ascii="Zapf Dingbats" w:hAnsi="Zapf Dingbats"/>
              </w:rPr>
            </w:pPr>
            <w:r w:rsidRPr="009857FB">
              <w:rPr>
                <w:rFonts w:ascii="Zapf Dingbats" w:hAnsi="Zapf Dingbats"/>
                <w:sz w:val="20"/>
                <w:szCs w:val="20"/>
              </w:rPr>
              <w:t>✓</w:t>
            </w:r>
          </w:p>
        </w:tc>
      </w:tr>
    </w:tbl>
    <w:p w:rsidR="00485B8C" w:rsidRDefault="00485B8C" w:rsidP="00485B8C">
      <w:pPr>
        <w:pStyle w:val="BodyText"/>
      </w:pPr>
    </w:p>
    <w:p w:rsidR="00171A4B" w:rsidRDefault="00F71B4E" w:rsidP="00171A4B">
      <w:pPr>
        <w:pStyle w:val="Heading1"/>
      </w:pPr>
      <w:bookmarkStart w:id="9" w:name="_Toc231274505"/>
      <w:bookmarkStart w:id="10" w:name="_Toc231288315"/>
      <w:bookmarkStart w:id="11" w:name="_Toc230669712"/>
      <w:bookmarkStart w:id="12" w:name="_Toc230669717"/>
      <w:bookmarkStart w:id="13" w:name="_Toc230669718"/>
      <w:bookmarkStart w:id="14" w:name="_Toc230761679"/>
      <w:bookmarkStart w:id="15" w:name="_Toc230761680"/>
      <w:bookmarkStart w:id="16" w:name="_Toc230761681"/>
      <w:bookmarkStart w:id="17" w:name="_Toc230761682"/>
      <w:bookmarkStart w:id="18" w:name="_Toc230761683"/>
      <w:bookmarkStart w:id="19" w:name="_Toc318728320"/>
      <w:bookmarkEnd w:id="9"/>
      <w:bookmarkEnd w:id="10"/>
      <w:bookmarkEnd w:id="11"/>
      <w:bookmarkEnd w:id="12"/>
      <w:bookmarkEnd w:id="13"/>
      <w:bookmarkEnd w:id="14"/>
      <w:bookmarkEnd w:id="15"/>
      <w:bookmarkEnd w:id="16"/>
      <w:bookmarkEnd w:id="17"/>
      <w:bookmarkEnd w:id="18"/>
      <w:r>
        <w:lastRenderedPageBreak/>
        <w:t>General</w:t>
      </w:r>
      <w:r w:rsidR="00171A4B">
        <w:t xml:space="preserve"> Requirements</w:t>
      </w:r>
      <w:bookmarkEnd w:id="19"/>
    </w:p>
    <w:p w:rsidR="00171A4B" w:rsidRDefault="00171A4B" w:rsidP="00F71B4E">
      <w:pPr>
        <w:pStyle w:val="BodyText"/>
      </w:pPr>
      <w:r>
        <w:t>The following are general requirements</w:t>
      </w:r>
      <w:r w:rsidR="00FB3888">
        <w:t xml:space="preserve"> that apply to the Administration of the Application</w:t>
      </w:r>
      <w:r>
        <w:t>:</w:t>
      </w:r>
      <w:r w:rsidR="00F71B4E">
        <w:t xml:space="preserve"> </w:t>
      </w:r>
    </w:p>
    <w:p w:rsidR="00F71B4E" w:rsidRDefault="00F71B4E" w:rsidP="00F71B4E">
      <w:pPr>
        <w:pStyle w:val="Heading2"/>
      </w:pPr>
      <w:bookmarkStart w:id="20" w:name="_Toc318728321"/>
      <w:r>
        <w:t>Top Level Navigation Requirements</w:t>
      </w:r>
      <w:bookmarkEnd w:id="20"/>
    </w:p>
    <w:p w:rsidR="00F71B4E" w:rsidRDefault="00F71B4E" w:rsidP="00F71B4E">
      <w:pPr>
        <w:pStyle w:val="BodyText"/>
      </w:pPr>
      <w:r>
        <w:t>The following are requirements for top level navigation</w:t>
      </w:r>
      <w:r w:rsidR="00F3129A">
        <w:t xml:space="preserve"> in the header.</w:t>
      </w:r>
      <w:r>
        <w:tab/>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F71B4E" w:rsidRPr="00F72A12" w:rsidTr="00891708">
        <w:tc>
          <w:tcPr>
            <w:tcW w:w="661" w:type="dxa"/>
            <w:shd w:val="clear" w:color="auto" w:fill="000000"/>
          </w:tcPr>
          <w:p w:rsidR="00F71B4E" w:rsidRPr="00F72A12" w:rsidRDefault="00F71B4E" w:rsidP="00891708">
            <w:pPr>
              <w:pStyle w:val="BodyText"/>
              <w:spacing w:after="0"/>
              <w:jc w:val="center"/>
              <w:rPr>
                <w:b/>
                <w:sz w:val="20"/>
                <w:szCs w:val="20"/>
              </w:rPr>
            </w:pPr>
            <w:r w:rsidRPr="00F72A12">
              <w:rPr>
                <w:b/>
                <w:sz w:val="20"/>
                <w:szCs w:val="20"/>
              </w:rPr>
              <w:t>ID</w:t>
            </w:r>
          </w:p>
        </w:tc>
        <w:tc>
          <w:tcPr>
            <w:tcW w:w="6629" w:type="dxa"/>
            <w:shd w:val="clear" w:color="auto" w:fill="000000"/>
          </w:tcPr>
          <w:p w:rsidR="00F71B4E" w:rsidRPr="00F72A12" w:rsidRDefault="00F71B4E" w:rsidP="00891708">
            <w:pPr>
              <w:pStyle w:val="BodyText"/>
              <w:spacing w:after="0"/>
              <w:rPr>
                <w:b/>
                <w:sz w:val="20"/>
                <w:szCs w:val="20"/>
              </w:rPr>
            </w:pPr>
            <w:r w:rsidRPr="00F72A12">
              <w:rPr>
                <w:b/>
                <w:sz w:val="20"/>
                <w:szCs w:val="20"/>
              </w:rPr>
              <w:t>Description</w:t>
            </w:r>
          </w:p>
        </w:tc>
        <w:tc>
          <w:tcPr>
            <w:tcW w:w="2160" w:type="dxa"/>
            <w:shd w:val="clear" w:color="auto" w:fill="000000"/>
          </w:tcPr>
          <w:p w:rsidR="00F71B4E" w:rsidRPr="00F72A12" w:rsidRDefault="00F71B4E" w:rsidP="00891708">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F71B4E" w:rsidRPr="00F72A12" w:rsidTr="00891708">
        <w:tc>
          <w:tcPr>
            <w:tcW w:w="661" w:type="dxa"/>
          </w:tcPr>
          <w:p w:rsidR="00F71B4E" w:rsidRPr="00F72A12" w:rsidRDefault="00F3129A" w:rsidP="00891708">
            <w:pPr>
              <w:pStyle w:val="BodyText"/>
              <w:spacing w:after="0"/>
              <w:jc w:val="center"/>
              <w:rPr>
                <w:sz w:val="20"/>
                <w:szCs w:val="20"/>
              </w:rPr>
            </w:pPr>
            <w:r>
              <w:rPr>
                <w:sz w:val="20"/>
                <w:szCs w:val="20"/>
              </w:rPr>
              <w:t>3.1.1</w:t>
            </w:r>
          </w:p>
        </w:tc>
        <w:tc>
          <w:tcPr>
            <w:tcW w:w="6629" w:type="dxa"/>
          </w:tcPr>
          <w:p w:rsidR="00F3129A" w:rsidRDefault="00F3129A" w:rsidP="00891708">
            <w:pPr>
              <w:pStyle w:val="BodyTable"/>
              <w:rPr>
                <w:b/>
              </w:rPr>
            </w:pPr>
            <w:r w:rsidRPr="00F3129A">
              <w:rPr>
                <w:b/>
              </w:rPr>
              <w:t>Public Navigation:</w:t>
            </w:r>
          </w:p>
          <w:p w:rsidR="00F3129A" w:rsidRDefault="00F3129A" w:rsidP="00891708">
            <w:pPr>
              <w:pStyle w:val="BodyTable"/>
            </w:pPr>
            <w:r>
              <w:t>The following describes the top level navigation in the header when the user is not logged into SMP.  It has the following elements and behaviors:</w:t>
            </w:r>
          </w:p>
          <w:p w:rsidR="00F3129A" w:rsidRDefault="00F3129A" w:rsidP="00F3129A">
            <w:pPr>
              <w:pStyle w:val="BodyTable"/>
              <w:numPr>
                <w:ilvl w:val="0"/>
                <w:numId w:val="21"/>
              </w:numPr>
            </w:pPr>
            <w:r w:rsidRPr="00F3129A">
              <w:rPr>
                <w:b/>
              </w:rPr>
              <w:t>Home</w:t>
            </w:r>
            <w:r>
              <w:t xml:space="preserve"> – This links back to ScottsMarketplace.com</w:t>
            </w:r>
          </w:p>
          <w:p w:rsidR="00F3129A" w:rsidRPr="00F3129A" w:rsidRDefault="00F3129A" w:rsidP="00F3129A">
            <w:pPr>
              <w:pStyle w:val="BodyTable"/>
              <w:numPr>
                <w:ilvl w:val="0"/>
                <w:numId w:val="21"/>
              </w:numPr>
            </w:pPr>
            <w:r>
              <w:rPr>
                <w:b/>
              </w:rPr>
              <w:t xml:space="preserve">Sell – </w:t>
            </w:r>
            <w:r>
              <w:t xml:space="preserve">Clicking on this link will navigate the user to a static web page.  </w:t>
            </w:r>
            <w:r w:rsidRPr="00F3129A">
              <w:rPr>
                <w:highlight w:val="yellow"/>
              </w:rPr>
              <w:t xml:space="preserve">See </w:t>
            </w:r>
            <w:proofErr w:type="spellStart"/>
            <w:proofErr w:type="gramStart"/>
            <w:r w:rsidRPr="00F3129A">
              <w:rPr>
                <w:highlight w:val="yellow"/>
              </w:rPr>
              <w:t>Req</w:t>
            </w:r>
            <w:proofErr w:type="spellEnd"/>
            <w:r w:rsidRPr="00F3129A">
              <w:rPr>
                <w:highlight w:val="yellow"/>
              </w:rPr>
              <w:t xml:space="preserve"> ????</w:t>
            </w:r>
            <w:proofErr w:type="gramEnd"/>
          </w:p>
          <w:p w:rsidR="00F3129A" w:rsidRPr="00F3129A" w:rsidRDefault="00F3129A" w:rsidP="00F3129A">
            <w:pPr>
              <w:pStyle w:val="BodyTable"/>
              <w:numPr>
                <w:ilvl w:val="0"/>
                <w:numId w:val="21"/>
              </w:numPr>
            </w:pPr>
            <w:r>
              <w:rPr>
                <w:b/>
              </w:rPr>
              <w:t>Community – (future link, not visible in initial release)</w:t>
            </w:r>
          </w:p>
          <w:p w:rsidR="00F3129A" w:rsidRDefault="00F3129A" w:rsidP="00F3129A">
            <w:pPr>
              <w:pStyle w:val="BodyTable"/>
              <w:numPr>
                <w:ilvl w:val="0"/>
                <w:numId w:val="21"/>
              </w:numPr>
            </w:pPr>
            <w:r>
              <w:rPr>
                <w:b/>
              </w:rPr>
              <w:t xml:space="preserve">About – </w:t>
            </w:r>
            <w:r>
              <w:t xml:space="preserve">Clicking on this link will navigate the user to the /about page.  </w:t>
            </w:r>
            <w:r w:rsidRPr="00F3129A">
              <w:rPr>
                <w:highlight w:val="yellow"/>
              </w:rPr>
              <w:t xml:space="preserve">See </w:t>
            </w:r>
            <w:proofErr w:type="spellStart"/>
            <w:proofErr w:type="gramStart"/>
            <w:r w:rsidRPr="00F3129A">
              <w:rPr>
                <w:highlight w:val="yellow"/>
              </w:rPr>
              <w:t>Req</w:t>
            </w:r>
            <w:proofErr w:type="spellEnd"/>
            <w:r w:rsidRPr="00F3129A">
              <w:rPr>
                <w:highlight w:val="yellow"/>
              </w:rPr>
              <w:t xml:space="preserve"> ????</w:t>
            </w:r>
            <w:proofErr w:type="gramEnd"/>
            <w:r>
              <w:t xml:space="preserve"> </w:t>
            </w:r>
          </w:p>
          <w:p w:rsidR="00F3129A" w:rsidRPr="00F3129A" w:rsidRDefault="00F3129A" w:rsidP="00F3129A">
            <w:pPr>
              <w:pStyle w:val="BodyTable"/>
              <w:numPr>
                <w:ilvl w:val="0"/>
                <w:numId w:val="21"/>
              </w:numPr>
            </w:pPr>
            <w:r>
              <w:rPr>
                <w:b/>
              </w:rPr>
              <w:t>Blog –</w:t>
            </w:r>
            <w:r>
              <w:t xml:space="preserve"> clicking this link navigates the user to the </w:t>
            </w:r>
            <w:r>
              <w:rPr>
                <w:rFonts w:ascii="Calibri" w:hAnsi="Calibri" w:cs="Calibri"/>
                <w:color w:val="000000"/>
                <w:sz w:val="23"/>
                <w:szCs w:val="23"/>
              </w:rPr>
              <w:t>local-business-blog.scottsmarketplace.com</w:t>
            </w:r>
          </w:p>
          <w:p w:rsidR="00F3129A" w:rsidRDefault="00F3129A" w:rsidP="00F3129A">
            <w:pPr>
              <w:pStyle w:val="BodyTable"/>
            </w:pPr>
          </w:p>
          <w:p w:rsidR="00F3129A" w:rsidRPr="00F3129A" w:rsidRDefault="00F3129A" w:rsidP="00F3129A">
            <w:pPr>
              <w:pStyle w:val="BodyTable"/>
              <w:rPr>
                <w:b/>
              </w:rPr>
            </w:pPr>
            <w:r w:rsidRPr="00F3129A">
              <w:rPr>
                <w:b/>
              </w:rPr>
              <w:t>Additional Navigation elements:</w:t>
            </w:r>
          </w:p>
          <w:p w:rsidR="00F3129A" w:rsidRDefault="00F3129A" w:rsidP="00F3129A">
            <w:pPr>
              <w:pStyle w:val="BodyTable"/>
              <w:numPr>
                <w:ilvl w:val="0"/>
                <w:numId w:val="22"/>
              </w:numPr>
            </w:pPr>
            <w:r>
              <w:t>Clicking on the Scott’s Marketplace logo will navigate the user to the home page if in a logged out state.</w:t>
            </w:r>
          </w:p>
          <w:p w:rsidR="00F3129A" w:rsidRDefault="00F3129A" w:rsidP="00F3129A">
            <w:pPr>
              <w:pStyle w:val="BodyTable"/>
              <w:numPr>
                <w:ilvl w:val="0"/>
                <w:numId w:val="22"/>
              </w:numPr>
            </w:pPr>
            <w:r>
              <w:t xml:space="preserve"> </w:t>
            </w:r>
            <w:proofErr w:type="spellStart"/>
            <w:r w:rsidR="00052B07" w:rsidRPr="00052B07">
              <w:rPr>
                <w:b/>
              </w:rPr>
              <w:t>AddThis</w:t>
            </w:r>
            <w:proofErr w:type="spellEnd"/>
            <w:r w:rsidR="00052B07">
              <w:t xml:space="preserve"> – The page header will contain </w:t>
            </w:r>
            <w:proofErr w:type="spellStart"/>
            <w:r w:rsidR="00052B07">
              <w:t>AddThis</w:t>
            </w:r>
            <w:proofErr w:type="spellEnd"/>
            <w:r w:rsidR="00052B07">
              <w:t xml:space="preserve"> to facilitate sharing SMP.com across social media.</w:t>
            </w:r>
          </w:p>
          <w:p w:rsidR="00052B07" w:rsidRDefault="00052B07" w:rsidP="00F3129A">
            <w:pPr>
              <w:pStyle w:val="BodyTable"/>
              <w:numPr>
                <w:ilvl w:val="0"/>
                <w:numId w:val="22"/>
              </w:numPr>
            </w:pPr>
            <w:r w:rsidRPr="00052B07">
              <w:rPr>
                <w:b/>
              </w:rPr>
              <w:t>Sign In</w:t>
            </w:r>
            <w:r>
              <w:t xml:space="preserve"> – Clicking on this button will navigate the user to the login Page.</w:t>
            </w:r>
          </w:p>
          <w:p w:rsidR="00052B07" w:rsidRDefault="00052B07" w:rsidP="00F3129A">
            <w:pPr>
              <w:pStyle w:val="BodyTable"/>
              <w:numPr>
                <w:ilvl w:val="0"/>
                <w:numId w:val="22"/>
              </w:numPr>
            </w:pPr>
            <w:r w:rsidRPr="00052B07">
              <w:rPr>
                <w:b/>
              </w:rPr>
              <w:t>Join Now</w:t>
            </w:r>
            <w:r>
              <w:t xml:space="preserve"> – Clicking on this button will navigate the user to the signup page.  /signup</w:t>
            </w:r>
          </w:p>
          <w:p w:rsidR="00F3129A" w:rsidRPr="00F3129A" w:rsidRDefault="00F3129A" w:rsidP="00F3129A">
            <w:pPr>
              <w:pStyle w:val="BodyTable"/>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004DBE" w:rsidP="00891708">
            <w:pPr>
              <w:pStyle w:val="BodyText"/>
              <w:spacing w:after="0"/>
              <w:jc w:val="center"/>
              <w:rPr>
                <w:sz w:val="20"/>
                <w:szCs w:val="20"/>
              </w:rPr>
            </w:pPr>
            <w:r>
              <w:rPr>
                <w:sz w:val="20"/>
                <w:szCs w:val="20"/>
              </w:rPr>
              <w:t>3.1.2</w:t>
            </w:r>
          </w:p>
        </w:tc>
        <w:tc>
          <w:tcPr>
            <w:tcW w:w="6629" w:type="dxa"/>
          </w:tcPr>
          <w:p w:rsidR="00F71B4E" w:rsidRDefault="00004DBE" w:rsidP="00891708">
            <w:pPr>
              <w:pStyle w:val="BodyText"/>
              <w:spacing w:after="0"/>
              <w:rPr>
                <w:sz w:val="20"/>
                <w:szCs w:val="20"/>
              </w:rPr>
            </w:pPr>
            <w:r w:rsidRPr="00004DBE">
              <w:rPr>
                <w:b/>
                <w:sz w:val="20"/>
                <w:szCs w:val="20"/>
              </w:rPr>
              <w:t>Logged In Navigation</w:t>
            </w:r>
            <w:r w:rsidR="00A7587D">
              <w:rPr>
                <w:b/>
                <w:sz w:val="20"/>
                <w:szCs w:val="20"/>
              </w:rPr>
              <w:t xml:space="preserve"> (Business Owner)</w:t>
            </w:r>
            <w:r>
              <w:rPr>
                <w:sz w:val="20"/>
                <w:szCs w:val="20"/>
              </w:rPr>
              <w:t>:</w:t>
            </w:r>
          </w:p>
          <w:p w:rsidR="00004DBE" w:rsidRDefault="00004DBE" w:rsidP="00891708">
            <w:pPr>
              <w:pStyle w:val="BodyText"/>
              <w:spacing w:after="0"/>
              <w:rPr>
                <w:sz w:val="20"/>
                <w:szCs w:val="20"/>
              </w:rPr>
            </w:pPr>
            <w:r>
              <w:rPr>
                <w:sz w:val="20"/>
                <w:szCs w:val="20"/>
              </w:rPr>
              <w:t>The following describes top level navigation in the header when the user is logged into SMP.  It has the following elements and behaviors:</w:t>
            </w:r>
          </w:p>
          <w:p w:rsidR="003C23BE" w:rsidRDefault="003C23BE" w:rsidP="003C23BE">
            <w:pPr>
              <w:pStyle w:val="BodyTable"/>
              <w:numPr>
                <w:ilvl w:val="0"/>
                <w:numId w:val="21"/>
              </w:numPr>
            </w:pPr>
            <w:r w:rsidRPr="00F3129A">
              <w:rPr>
                <w:b/>
              </w:rPr>
              <w:t>Home</w:t>
            </w:r>
            <w:r>
              <w:t xml:space="preserve"> – This links back to ScottsMarketplace.com</w:t>
            </w:r>
          </w:p>
          <w:p w:rsidR="003C23BE" w:rsidRPr="00F3129A" w:rsidRDefault="003C23BE" w:rsidP="003C23BE">
            <w:pPr>
              <w:pStyle w:val="BodyTable"/>
              <w:numPr>
                <w:ilvl w:val="0"/>
                <w:numId w:val="21"/>
              </w:numPr>
            </w:pPr>
            <w:r>
              <w:rPr>
                <w:b/>
              </w:rPr>
              <w:t>Community – (future link, not visible in initial release)</w:t>
            </w:r>
          </w:p>
          <w:p w:rsidR="003C23BE" w:rsidRDefault="003C23BE" w:rsidP="003C23BE">
            <w:pPr>
              <w:pStyle w:val="BodyTable"/>
              <w:numPr>
                <w:ilvl w:val="0"/>
                <w:numId w:val="21"/>
              </w:numPr>
            </w:pPr>
            <w:r>
              <w:rPr>
                <w:b/>
              </w:rPr>
              <w:t xml:space="preserve">About – </w:t>
            </w:r>
            <w:r>
              <w:t xml:space="preserve">Clicking on this link will navigate the user to the /about page.  </w:t>
            </w:r>
            <w:r w:rsidRPr="00F3129A">
              <w:rPr>
                <w:highlight w:val="yellow"/>
              </w:rPr>
              <w:t xml:space="preserve">See </w:t>
            </w:r>
            <w:proofErr w:type="spellStart"/>
            <w:proofErr w:type="gramStart"/>
            <w:r w:rsidRPr="00F3129A">
              <w:rPr>
                <w:highlight w:val="yellow"/>
              </w:rPr>
              <w:t>Req</w:t>
            </w:r>
            <w:proofErr w:type="spellEnd"/>
            <w:r w:rsidRPr="00F3129A">
              <w:rPr>
                <w:highlight w:val="yellow"/>
              </w:rPr>
              <w:t xml:space="preserve"> ????</w:t>
            </w:r>
            <w:proofErr w:type="gramEnd"/>
            <w:r>
              <w:t xml:space="preserve"> </w:t>
            </w:r>
          </w:p>
          <w:p w:rsidR="00921947" w:rsidRPr="003C23BE" w:rsidRDefault="003C23BE" w:rsidP="00921947">
            <w:pPr>
              <w:pStyle w:val="BodyTable"/>
              <w:numPr>
                <w:ilvl w:val="0"/>
                <w:numId w:val="21"/>
              </w:numPr>
            </w:pPr>
            <w:r>
              <w:rPr>
                <w:b/>
              </w:rPr>
              <w:t>Blog –</w:t>
            </w:r>
            <w:r>
              <w:t xml:space="preserve"> clicking this link navigates the user to the </w:t>
            </w:r>
            <w:r>
              <w:rPr>
                <w:rFonts w:ascii="Calibri" w:hAnsi="Calibri" w:cs="Calibri"/>
                <w:color w:val="000000"/>
                <w:sz w:val="23"/>
                <w:szCs w:val="23"/>
              </w:rPr>
              <w:t>local-business-blog.scottsmarketplace.com</w:t>
            </w:r>
          </w:p>
          <w:p w:rsidR="003C23BE" w:rsidRPr="003C23BE" w:rsidRDefault="003C23BE" w:rsidP="003C23BE">
            <w:pPr>
              <w:pStyle w:val="BodyTable"/>
              <w:numPr>
                <w:ilvl w:val="0"/>
                <w:numId w:val="21"/>
              </w:numPr>
            </w:pPr>
            <w:r>
              <w:rPr>
                <w:b/>
              </w:rPr>
              <w:t>My Business Account</w:t>
            </w:r>
          </w:p>
          <w:p w:rsidR="003C23BE" w:rsidRDefault="003C23BE" w:rsidP="003C23BE">
            <w:pPr>
              <w:pStyle w:val="BodyTable"/>
              <w:numPr>
                <w:ilvl w:val="1"/>
                <w:numId w:val="21"/>
              </w:numPr>
            </w:pPr>
            <w:r>
              <w:rPr>
                <w:b/>
              </w:rPr>
              <w:t xml:space="preserve">My Company Dashboard – </w:t>
            </w:r>
            <w:r>
              <w:t>Clicking on this menu item will navigate the user to the Company Dashboard (old seller dashboard)</w:t>
            </w:r>
          </w:p>
          <w:p w:rsidR="007F4FDF" w:rsidRDefault="003C23BE" w:rsidP="003C23BE">
            <w:pPr>
              <w:pStyle w:val="BodyTable"/>
              <w:numPr>
                <w:ilvl w:val="1"/>
                <w:numId w:val="21"/>
              </w:numPr>
            </w:pPr>
            <w:r>
              <w:rPr>
                <w:b/>
              </w:rPr>
              <w:t>Edit My Company Site –</w:t>
            </w:r>
            <w:r>
              <w:t xml:space="preserve"> </w:t>
            </w:r>
            <w:r w:rsidR="007F4FDF">
              <w:t>on mouse-over, the below is displayed</w:t>
            </w:r>
            <w:r w:rsidR="003F767C">
              <w:t xml:space="preserve">.  On click </w:t>
            </w:r>
            <w:proofErr w:type="gramStart"/>
            <w:r w:rsidR="003F767C">
              <w:t>Navigate</w:t>
            </w:r>
            <w:proofErr w:type="gramEnd"/>
            <w:r w:rsidR="003F767C">
              <w:t xml:space="preserve"> the user to the General Settings Page.</w:t>
            </w:r>
          </w:p>
          <w:p w:rsidR="007F4FDF" w:rsidRPr="00A12A92" w:rsidRDefault="007F4FDF" w:rsidP="007F4FDF">
            <w:pPr>
              <w:pStyle w:val="BodyTable"/>
              <w:numPr>
                <w:ilvl w:val="2"/>
                <w:numId w:val="21"/>
              </w:numPr>
            </w:pPr>
            <w:r>
              <w:rPr>
                <w:b/>
              </w:rPr>
              <w:t>About</w:t>
            </w:r>
            <w:r w:rsidR="00D57354">
              <w:rPr>
                <w:b/>
              </w:rPr>
              <w:t xml:space="preserve"> – </w:t>
            </w:r>
            <w:r w:rsidR="00A12A92" w:rsidRPr="00A12A92">
              <w:t xml:space="preserve">See </w:t>
            </w:r>
            <w:proofErr w:type="spellStart"/>
            <w:r w:rsidR="00A12A92" w:rsidRPr="00A12A92">
              <w:t>Req</w:t>
            </w:r>
            <w:proofErr w:type="spellEnd"/>
            <w:r w:rsidR="00A12A92" w:rsidRPr="00A12A92">
              <w:t xml:space="preserve"> 4.2</w:t>
            </w:r>
            <w:r w:rsidR="00D57354" w:rsidRPr="00A12A92">
              <w:t xml:space="preserve"> </w:t>
            </w:r>
          </w:p>
          <w:p w:rsidR="007F4FDF" w:rsidRPr="00A12A92" w:rsidRDefault="007F4FDF" w:rsidP="007F4FDF">
            <w:pPr>
              <w:pStyle w:val="BodyTable"/>
              <w:numPr>
                <w:ilvl w:val="2"/>
                <w:numId w:val="21"/>
              </w:numPr>
            </w:pPr>
            <w:r w:rsidRPr="00A12A92">
              <w:rPr>
                <w:b/>
              </w:rPr>
              <w:t>Contact</w:t>
            </w:r>
            <w:r w:rsidR="00D57354" w:rsidRPr="00A12A92">
              <w:rPr>
                <w:b/>
              </w:rPr>
              <w:t xml:space="preserve"> - </w:t>
            </w:r>
            <w:r w:rsidR="00A12A92">
              <w:t xml:space="preserve">See </w:t>
            </w:r>
            <w:proofErr w:type="spellStart"/>
            <w:r w:rsidR="00A12A92">
              <w:t>Req</w:t>
            </w:r>
            <w:proofErr w:type="spellEnd"/>
            <w:r w:rsidR="00A12A92">
              <w:t xml:space="preserve"> 4.3</w:t>
            </w:r>
          </w:p>
          <w:p w:rsidR="007F4FDF" w:rsidRPr="00A12A92" w:rsidRDefault="007F4FDF" w:rsidP="007F4FDF">
            <w:pPr>
              <w:pStyle w:val="BodyTable"/>
              <w:numPr>
                <w:ilvl w:val="2"/>
                <w:numId w:val="21"/>
              </w:numPr>
            </w:pPr>
            <w:r w:rsidRPr="00A12A92">
              <w:rPr>
                <w:b/>
              </w:rPr>
              <w:t>Store / Services</w:t>
            </w:r>
            <w:r w:rsidR="00D57354" w:rsidRPr="00A12A92">
              <w:rPr>
                <w:b/>
              </w:rPr>
              <w:t xml:space="preserve"> - </w:t>
            </w:r>
            <w:r w:rsidR="00A12A92">
              <w:t xml:space="preserve">See </w:t>
            </w:r>
            <w:proofErr w:type="spellStart"/>
            <w:r w:rsidR="00A12A92">
              <w:t>Req</w:t>
            </w:r>
            <w:proofErr w:type="spellEnd"/>
            <w:r w:rsidR="00A12A92">
              <w:t xml:space="preserve"> 4.5</w:t>
            </w:r>
          </w:p>
          <w:p w:rsidR="00921947" w:rsidRPr="00A12A92" w:rsidRDefault="00921947" w:rsidP="007F4FDF">
            <w:pPr>
              <w:pStyle w:val="BodyTable"/>
              <w:numPr>
                <w:ilvl w:val="2"/>
                <w:numId w:val="21"/>
              </w:numPr>
            </w:pPr>
            <w:r w:rsidRPr="00A12A92">
              <w:rPr>
                <w:b/>
              </w:rPr>
              <w:t>Blog</w:t>
            </w:r>
            <w:r w:rsidR="00D57354" w:rsidRPr="00A12A92">
              <w:rPr>
                <w:b/>
              </w:rPr>
              <w:t xml:space="preserve"> - </w:t>
            </w:r>
            <w:r w:rsidR="00A12A92">
              <w:t xml:space="preserve">See </w:t>
            </w:r>
            <w:proofErr w:type="spellStart"/>
            <w:r w:rsidR="00A12A92">
              <w:t>Req</w:t>
            </w:r>
            <w:proofErr w:type="spellEnd"/>
            <w:r w:rsidR="00A12A92">
              <w:t xml:space="preserve"> 4.11</w:t>
            </w:r>
          </w:p>
          <w:p w:rsidR="00921947" w:rsidRPr="00A12A92" w:rsidRDefault="00921947" w:rsidP="007F4FDF">
            <w:pPr>
              <w:pStyle w:val="BodyTable"/>
              <w:numPr>
                <w:ilvl w:val="2"/>
                <w:numId w:val="21"/>
              </w:numPr>
            </w:pPr>
            <w:r w:rsidRPr="00A12A92">
              <w:rPr>
                <w:b/>
              </w:rPr>
              <w:lastRenderedPageBreak/>
              <w:t>Updates</w:t>
            </w:r>
            <w:r w:rsidR="00D57354" w:rsidRPr="00A12A92">
              <w:rPr>
                <w:b/>
              </w:rPr>
              <w:t xml:space="preserve"> - </w:t>
            </w:r>
            <w:r w:rsidR="00A12A92">
              <w:t xml:space="preserve">See </w:t>
            </w:r>
            <w:proofErr w:type="spellStart"/>
            <w:r w:rsidR="00A12A92">
              <w:t>Req</w:t>
            </w:r>
            <w:proofErr w:type="spellEnd"/>
            <w:r w:rsidR="00A12A92">
              <w:t xml:space="preserve"> 4.6</w:t>
            </w:r>
          </w:p>
          <w:p w:rsidR="00921947" w:rsidRPr="00A12A92" w:rsidRDefault="00921947" w:rsidP="007F4FDF">
            <w:pPr>
              <w:pStyle w:val="BodyTable"/>
              <w:numPr>
                <w:ilvl w:val="2"/>
                <w:numId w:val="21"/>
              </w:numPr>
            </w:pPr>
            <w:r w:rsidRPr="00A12A92">
              <w:rPr>
                <w:b/>
              </w:rPr>
              <w:t>Site Layout</w:t>
            </w:r>
            <w:r w:rsidR="00D57354" w:rsidRPr="00A12A92">
              <w:rPr>
                <w:b/>
              </w:rPr>
              <w:t xml:space="preserve"> - </w:t>
            </w:r>
            <w:r w:rsidR="00A12A92">
              <w:t xml:space="preserve">See </w:t>
            </w:r>
            <w:proofErr w:type="spellStart"/>
            <w:r w:rsidR="00A12A92">
              <w:t>Req</w:t>
            </w:r>
            <w:proofErr w:type="spellEnd"/>
            <w:r w:rsidR="00A12A92">
              <w:t xml:space="preserve"> 4.4</w:t>
            </w:r>
          </w:p>
          <w:p w:rsidR="00921947" w:rsidRPr="00A12A92" w:rsidRDefault="00921947" w:rsidP="007F4FDF">
            <w:pPr>
              <w:pStyle w:val="BodyTable"/>
              <w:numPr>
                <w:ilvl w:val="2"/>
                <w:numId w:val="21"/>
              </w:numPr>
            </w:pPr>
            <w:r w:rsidRPr="00A12A92">
              <w:rPr>
                <w:b/>
              </w:rPr>
              <w:t>Social Media Settings</w:t>
            </w:r>
            <w:r w:rsidR="00D57354" w:rsidRPr="00A12A92">
              <w:rPr>
                <w:b/>
              </w:rPr>
              <w:t xml:space="preserve"> - </w:t>
            </w:r>
            <w:r w:rsidR="00A12A92">
              <w:t xml:space="preserve">See </w:t>
            </w:r>
            <w:proofErr w:type="spellStart"/>
            <w:r w:rsidR="00A12A92">
              <w:t>Req</w:t>
            </w:r>
            <w:proofErr w:type="spellEnd"/>
            <w:r w:rsidR="00A12A92">
              <w:t xml:space="preserve"> 4.7</w:t>
            </w:r>
          </w:p>
          <w:p w:rsidR="00921947" w:rsidRPr="00A12A92" w:rsidRDefault="00921947" w:rsidP="007F4FDF">
            <w:pPr>
              <w:pStyle w:val="BodyTable"/>
              <w:numPr>
                <w:ilvl w:val="2"/>
                <w:numId w:val="21"/>
              </w:numPr>
            </w:pPr>
            <w:proofErr w:type="spellStart"/>
            <w:r w:rsidRPr="00A12A92">
              <w:rPr>
                <w:b/>
              </w:rPr>
              <w:t>eCommerce</w:t>
            </w:r>
            <w:proofErr w:type="spellEnd"/>
            <w:r w:rsidRPr="00A12A92">
              <w:rPr>
                <w:b/>
              </w:rPr>
              <w:t xml:space="preserve"> Settings</w:t>
            </w:r>
            <w:r w:rsidR="00D57354" w:rsidRPr="00A12A92">
              <w:rPr>
                <w:b/>
              </w:rPr>
              <w:t xml:space="preserve"> - </w:t>
            </w:r>
            <w:r w:rsidR="00A12A92">
              <w:t xml:space="preserve">See </w:t>
            </w:r>
            <w:proofErr w:type="spellStart"/>
            <w:r w:rsidR="00A12A92">
              <w:t>Req</w:t>
            </w:r>
            <w:proofErr w:type="spellEnd"/>
            <w:r w:rsidR="00A12A92">
              <w:t xml:space="preserve"> 4.8</w:t>
            </w:r>
          </w:p>
          <w:p w:rsidR="003C23BE" w:rsidRPr="00A12A92" w:rsidRDefault="00921947" w:rsidP="007F4FDF">
            <w:pPr>
              <w:pStyle w:val="BodyTable"/>
              <w:numPr>
                <w:ilvl w:val="2"/>
                <w:numId w:val="21"/>
              </w:numPr>
            </w:pPr>
            <w:r w:rsidRPr="00A12A92">
              <w:rPr>
                <w:b/>
              </w:rPr>
              <w:t>General Settings</w:t>
            </w:r>
            <w:r w:rsidR="007F4FDF" w:rsidRPr="00A12A92">
              <w:t xml:space="preserve"> </w:t>
            </w:r>
            <w:r w:rsidR="00D57354" w:rsidRPr="00A12A92">
              <w:t xml:space="preserve">- </w:t>
            </w:r>
            <w:r w:rsidR="00A12A92">
              <w:t xml:space="preserve">See </w:t>
            </w:r>
            <w:proofErr w:type="spellStart"/>
            <w:r w:rsidR="00A12A92">
              <w:t>Req</w:t>
            </w:r>
            <w:proofErr w:type="spellEnd"/>
            <w:r w:rsidR="00A12A92">
              <w:t xml:space="preserve"> 4.9</w:t>
            </w:r>
          </w:p>
          <w:p w:rsidR="00921947" w:rsidRPr="00921947" w:rsidRDefault="00921947" w:rsidP="00921947">
            <w:pPr>
              <w:pStyle w:val="BodyTable"/>
              <w:numPr>
                <w:ilvl w:val="1"/>
                <w:numId w:val="21"/>
              </w:numPr>
            </w:pPr>
            <w:r>
              <w:rPr>
                <w:b/>
              </w:rPr>
              <w:t>Account Settings -</w:t>
            </w:r>
            <w:r>
              <w:t xml:space="preserve"> on mouse-over, the below is displayed</w:t>
            </w:r>
            <w:r w:rsidR="003F767C">
              <w:t>.  On click, navigate the user to the User Account Page.</w:t>
            </w:r>
          </w:p>
          <w:p w:rsidR="00921947" w:rsidRPr="00E94259" w:rsidRDefault="00921947" w:rsidP="00921947">
            <w:pPr>
              <w:pStyle w:val="BodyTable"/>
              <w:numPr>
                <w:ilvl w:val="2"/>
                <w:numId w:val="21"/>
              </w:numPr>
            </w:pPr>
            <w:r w:rsidRPr="00E94259">
              <w:rPr>
                <w:b/>
              </w:rPr>
              <w:t>User Accounts</w:t>
            </w:r>
            <w:r w:rsidR="00D57354" w:rsidRPr="00E94259">
              <w:rPr>
                <w:b/>
              </w:rPr>
              <w:t xml:space="preserve"> - </w:t>
            </w:r>
            <w:r w:rsidR="00E94259" w:rsidRPr="00E94259">
              <w:t xml:space="preserve">See </w:t>
            </w:r>
            <w:proofErr w:type="spellStart"/>
            <w:r w:rsidR="00E94259" w:rsidRPr="00E94259">
              <w:t>Req</w:t>
            </w:r>
            <w:proofErr w:type="spellEnd"/>
            <w:r w:rsidR="00E94259" w:rsidRPr="00E94259">
              <w:t xml:space="preserve"> 4.12</w:t>
            </w:r>
          </w:p>
          <w:p w:rsidR="00921947" w:rsidRPr="00E94259" w:rsidRDefault="00921947" w:rsidP="00921947">
            <w:pPr>
              <w:pStyle w:val="BodyTable"/>
              <w:numPr>
                <w:ilvl w:val="2"/>
                <w:numId w:val="21"/>
              </w:numPr>
            </w:pPr>
            <w:r w:rsidRPr="00E94259">
              <w:rPr>
                <w:b/>
              </w:rPr>
              <w:t>Billing</w:t>
            </w:r>
            <w:r w:rsidR="00D57354" w:rsidRPr="00E94259">
              <w:rPr>
                <w:b/>
              </w:rPr>
              <w:t xml:space="preserve"> - </w:t>
            </w:r>
            <w:r w:rsidR="00E94259" w:rsidRPr="00E94259">
              <w:t xml:space="preserve">See </w:t>
            </w:r>
            <w:proofErr w:type="spellStart"/>
            <w:r w:rsidR="00E94259" w:rsidRPr="00E94259">
              <w:t>Req</w:t>
            </w:r>
            <w:proofErr w:type="spellEnd"/>
            <w:r w:rsidR="00E94259" w:rsidRPr="00E94259">
              <w:t xml:space="preserve"> 4.13</w:t>
            </w:r>
          </w:p>
          <w:p w:rsidR="00921947" w:rsidRPr="00E94259" w:rsidRDefault="00921947" w:rsidP="00921947">
            <w:pPr>
              <w:pStyle w:val="BodyTable"/>
              <w:numPr>
                <w:ilvl w:val="2"/>
                <w:numId w:val="21"/>
              </w:numPr>
            </w:pPr>
            <w:r w:rsidRPr="00E94259">
              <w:rPr>
                <w:b/>
              </w:rPr>
              <w:t>Upgrade Account</w:t>
            </w:r>
            <w:r w:rsidR="00D57354" w:rsidRPr="00E94259">
              <w:rPr>
                <w:b/>
              </w:rPr>
              <w:t xml:space="preserve"> - </w:t>
            </w:r>
            <w:r w:rsidR="00D57354" w:rsidRPr="00E94259">
              <w:t xml:space="preserve">See </w:t>
            </w:r>
            <w:proofErr w:type="spellStart"/>
            <w:proofErr w:type="gramStart"/>
            <w:r w:rsidR="00D57354" w:rsidRPr="00E94259">
              <w:t>Req</w:t>
            </w:r>
            <w:proofErr w:type="spellEnd"/>
            <w:r w:rsidR="00D57354" w:rsidRPr="00E94259">
              <w:t xml:space="preserve"> ????</w:t>
            </w:r>
            <w:proofErr w:type="gramEnd"/>
          </w:p>
          <w:p w:rsidR="00921947" w:rsidRPr="00E94259" w:rsidRDefault="00921947" w:rsidP="00921947">
            <w:pPr>
              <w:pStyle w:val="BodyTable"/>
              <w:numPr>
                <w:ilvl w:val="2"/>
                <w:numId w:val="21"/>
              </w:numPr>
            </w:pPr>
            <w:r w:rsidRPr="00E94259">
              <w:rPr>
                <w:b/>
              </w:rPr>
              <w:t>Shopping Preferences</w:t>
            </w:r>
            <w:r w:rsidR="00D57354" w:rsidRPr="00E94259">
              <w:rPr>
                <w:b/>
              </w:rPr>
              <w:t xml:space="preserve"> - </w:t>
            </w:r>
            <w:r w:rsidR="00E94259" w:rsidRPr="00E94259">
              <w:t xml:space="preserve">See </w:t>
            </w:r>
            <w:proofErr w:type="spellStart"/>
            <w:r w:rsidR="00E94259" w:rsidRPr="00E94259">
              <w:t>Req</w:t>
            </w:r>
            <w:proofErr w:type="spellEnd"/>
            <w:r w:rsidR="00E94259" w:rsidRPr="00E94259">
              <w:t xml:space="preserve"> 4.14</w:t>
            </w:r>
          </w:p>
          <w:p w:rsidR="003C23BE" w:rsidRDefault="003C23BE" w:rsidP="003C23BE">
            <w:pPr>
              <w:pStyle w:val="BodyTable"/>
            </w:pPr>
          </w:p>
          <w:p w:rsidR="003C23BE" w:rsidRPr="00F3129A" w:rsidRDefault="003C23BE" w:rsidP="003C23BE">
            <w:pPr>
              <w:pStyle w:val="BodyTable"/>
              <w:rPr>
                <w:b/>
              </w:rPr>
            </w:pPr>
            <w:r w:rsidRPr="00F3129A">
              <w:rPr>
                <w:b/>
              </w:rPr>
              <w:t>Additional Navigation elements:</w:t>
            </w:r>
          </w:p>
          <w:p w:rsidR="003C23BE" w:rsidRDefault="003C23BE" w:rsidP="003C23BE">
            <w:pPr>
              <w:pStyle w:val="BodyTable"/>
              <w:numPr>
                <w:ilvl w:val="0"/>
                <w:numId w:val="22"/>
              </w:numPr>
            </w:pPr>
            <w:r>
              <w:t>Clicking on the Scott’s Marketplace logo will navigate the user to the home page if in a logged out state.</w:t>
            </w:r>
          </w:p>
          <w:p w:rsidR="003C23BE" w:rsidRDefault="003C23BE" w:rsidP="003C23BE">
            <w:pPr>
              <w:pStyle w:val="BodyTable"/>
              <w:numPr>
                <w:ilvl w:val="0"/>
                <w:numId w:val="22"/>
              </w:numPr>
            </w:pPr>
            <w:r>
              <w:t xml:space="preserve"> </w:t>
            </w:r>
            <w:proofErr w:type="spellStart"/>
            <w:r w:rsidRPr="00052B07">
              <w:rPr>
                <w:b/>
              </w:rPr>
              <w:t>AddThis</w:t>
            </w:r>
            <w:proofErr w:type="spellEnd"/>
            <w:r>
              <w:t xml:space="preserve"> – The page header will contain </w:t>
            </w:r>
            <w:proofErr w:type="spellStart"/>
            <w:r>
              <w:t>AddThis</w:t>
            </w:r>
            <w:proofErr w:type="spellEnd"/>
            <w:r>
              <w:t xml:space="preserve"> to facilitate sharing SMP.com across social media.</w:t>
            </w:r>
          </w:p>
          <w:p w:rsidR="003C23BE" w:rsidRDefault="00D57354" w:rsidP="003C23BE">
            <w:pPr>
              <w:pStyle w:val="BodyTable"/>
              <w:numPr>
                <w:ilvl w:val="0"/>
                <w:numId w:val="22"/>
              </w:numPr>
            </w:pPr>
            <w:r>
              <w:rPr>
                <w:b/>
              </w:rPr>
              <w:t>User Name</w:t>
            </w:r>
            <w:r w:rsidR="003C23BE">
              <w:t xml:space="preserve"> – Clicking on this button will navigate the user to the </w:t>
            </w:r>
            <w:r w:rsidR="00BC50FA">
              <w:t>Dashboard Page</w:t>
            </w:r>
            <w:r w:rsidR="003C23BE">
              <w:t>.</w:t>
            </w:r>
          </w:p>
          <w:p w:rsidR="00E94259" w:rsidRDefault="00E94259" w:rsidP="003C23BE">
            <w:pPr>
              <w:pStyle w:val="BodyTable"/>
              <w:numPr>
                <w:ilvl w:val="0"/>
                <w:numId w:val="22"/>
              </w:numPr>
            </w:pPr>
            <w:r>
              <w:rPr>
                <w:b/>
              </w:rPr>
              <w:t xml:space="preserve">Admin </w:t>
            </w:r>
            <w:r>
              <w:t>– (only displayed for Admin users).  Clicking this link will navigate the user to the admin panel.</w:t>
            </w:r>
          </w:p>
          <w:p w:rsidR="00A7587D" w:rsidRDefault="00D57354" w:rsidP="00A7587D">
            <w:pPr>
              <w:pStyle w:val="BodyTable"/>
              <w:numPr>
                <w:ilvl w:val="0"/>
                <w:numId w:val="22"/>
              </w:numPr>
            </w:pPr>
            <w:r>
              <w:rPr>
                <w:b/>
              </w:rPr>
              <w:t>Logout</w:t>
            </w:r>
            <w:r w:rsidR="003C23BE">
              <w:t xml:space="preserve"> – Clicking on this button will navigate the user to the signup page.  /signup</w:t>
            </w:r>
          </w:p>
          <w:p w:rsidR="00004DBE" w:rsidRPr="00F72A12" w:rsidRDefault="00004DBE"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A7587D" w:rsidP="00891708">
            <w:pPr>
              <w:pStyle w:val="BodyText"/>
              <w:spacing w:after="0"/>
              <w:jc w:val="center"/>
              <w:rPr>
                <w:sz w:val="20"/>
                <w:szCs w:val="20"/>
              </w:rPr>
            </w:pPr>
            <w:r>
              <w:rPr>
                <w:sz w:val="20"/>
                <w:szCs w:val="20"/>
              </w:rPr>
              <w:lastRenderedPageBreak/>
              <w:t>3.1.3</w:t>
            </w:r>
          </w:p>
        </w:tc>
        <w:tc>
          <w:tcPr>
            <w:tcW w:w="6629" w:type="dxa"/>
          </w:tcPr>
          <w:p w:rsidR="00F71B4E" w:rsidRPr="00A7587D" w:rsidRDefault="00A7587D" w:rsidP="00891708">
            <w:pPr>
              <w:pStyle w:val="BodyText"/>
              <w:spacing w:after="0"/>
              <w:rPr>
                <w:b/>
                <w:sz w:val="20"/>
                <w:szCs w:val="20"/>
              </w:rPr>
            </w:pPr>
            <w:r w:rsidRPr="00A7587D">
              <w:rPr>
                <w:b/>
                <w:sz w:val="20"/>
                <w:szCs w:val="20"/>
              </w:rPr>
              <w:t>Logged In Navigation (Shopper):</w:t>
            </w:r>
          </w:p>
          <w:p w:rsidR="00A7587D" w:rsidRDefault="00A7587D" w:rsidP="00A7587D">
            <w:pPr>
              <w:pStyle w:val="BodyText"/>
              <w:spacing w:after="0"/>
              <w:rPr>
                <w:sz w:val="20"/>
                <w:szCs w:val="20"/>
              </w:rPr>
            </w:pPr>
            <w:r>
              <w:rPr>
                <w:sz w:val="20"/>
                <w:szCs w:val="20"/>
              </w:rPr>
              <w:t>The following describes top level navigation in the header when the user is logged into SMP.  It has the following elements and behaviors:</w:t>
            </w:r>
          </w:p>
          <w:p w:rsidR="00A7587D" w:rsidRDefault="00A7587D" w:rsidP="00A7587D">
            <w:pPr>
              <w:pStyle w:val="BodyTable"/>
              <w:numPr>
                <w:ilvl w:val="0"/>
                <w:numId w:val="21"/>
              </w:numPr>
            </w:pPr>
            <w:r w:rsidRPr="00F3129A">
              <w:rPr>
                <w:b/>
              </w:rPr>
              <w:t>Home</w:t>
            </w:r>
            <w:r>
              <w:t xml:space="preserve"> – This links back to ScottsMarketplace.com</w:t>
            </w:r>
          </w:p>
          <w:p w:rsidR="00A7587D" w:rsidRPr="00F3129A" w:rsidRDefault="00A7587D" w:rsidP="00A7587D">
            <w:pPr>
              <w:pStyle w:val="BodyTable"/>
              <w:numPr>
                <w:ilvl w:val="0"/>
                <w:numId w:val="21"/>
              </w:numPr>
            </w:pPr>
            <w:r>
              <w:rPr>
                <w:b/>
              </w:rPr>
              <w:t>Community – (future link, not visible in initial release)</w:t>
            </w:r>
          </w:p>
          <w:p w:rsidR="00A7587D" w:rsidRDefault="00A7587D" w:rsidP="00A7587D">
            <w:pPr>
              <w:pStyle w:val="BodyTable"/>
              <w:numPr>
                <w:ilvl w:val="0"/>
                <w:numId w:val="21"/>
              </w:numPr>
            </w:pPr>
            <w:r>
              <w:rPr>
                <w:b/>
              </w:rPr>
              <w:t xml:space="preserve">About – </w:t>
            </w:r>
            <w:r>
              <w:t xml:space="preserve">Clicking on this link will navigate the user to the /about page.  </w:t>
            </w:r>
            <w:r w:rsidRPr="00F3129A">
              <w:rPr>
                <w:highlight w:val="yellow"/>
              </w:rPr>
              <w:t xml:space="preserve">See </w:t>
            </w:r>
            <w:proofErr w:type="spellStart"/>
            <w:proofErr w:type="gramStart"/>
            <w:r w:rsidRPr="00F3129A">
              <w:rPr>
                <w:highlight w:val="yellow"/>
              </w:rPr>
              <w:t>Req</w:t>
            </w:r>
            <w:proofErr w:type="spellEnd"/>
            <w:r w:rsidRPr="00F3129A">
              <w:rPr>
                <w:highlight w:val="yellow"/>
              </w:rPr>
              <w:t xml:space="preserve"> ????</w:t>
            </w:r>
            <w:proofErr w:type="gramEnd"/>
            <w:r>
              <w:t xml:space="preserve"> </w:t>
            </w:r>
          </w:p>
          <w:p w:rsidR="00A7587D" w:rsidRPr="003C23BE" w:rsidRDefault="00A7587D" w:rsidP="00A7587D">
            <w:pPr>
              <w:pStyle w:val="BodyTable"/>
              <w:numPr>
                <w:ilvl w:val="0"/>
                <w:numId w:val="21"/>
              </w:numPr>
            </w:pPr>
            <w:r>
              <w:rPr>
                <w:b/>
              </w:rPr>
              <w:t>Blog –</w:t>
            </w:r>
            <w:r>
              <w:t xml:space="preserve"> clicking this link navigates the user to the </w:t>
            </w:r>
            <w:r>
              <w:rPr>
                <w:rFonts w:ascii="Calibri" w:hAnsi="Calibri" w:cs="Calibri"/>
                <w:color w:val="000000"/>
                <w:sz w:val="23"/>
                <w:szCs w:val="23"/>
              </w:rPr>
              <w:t>local-business-blog.scottsmarketplace.com</w:t>
            </w:r>
          </w:p>
          <w:p w:rsidR="00A7587D" w:rsidRPr="003C23BE" w:rsidRDefault="00A7587D" w:rsidP="00A7587D">
            <w:pPr>
              <w:pStyle w:val="BodyTable"/>
              <w:numPr>
                <w:ilvl w:val="0"/>
                <w:numId w:val="21"/>
              </w:numPr>
            </w:pPr>
            <w:r>
              <w:rPr>
                <w:b/>
              </w:rPr>
              <w:t>My Account</w:t>
            </w:r>
          </w:p>
          <w:p w:rsidR="00A7587D" w:rsidRDefault="00A7587D" w:rsidP="00A7587D">
            <w:pPr>
              <w:pStyle w:val="BodyTable"/>
              <w:numPr>
                <w:ilvl w:val="1"/>
                <w:numId w:val="21"/>
              </w:numPr>
            </w:pPr>
            <w:r>
              <w:rPr>
                <w:b/>
              </w:rPr>
              <w:t xml:space="preserve">My Dashboard – </w:t>
            </w:r>
            <w:r>
              <w:t>Clicking on this menu item will navigate the user to the Shopper Dashboard (old Shopper dashboard)</w:t>
            </w:r>
            <w:r w:rsidR="00E27723">
              <w:t xml:space="preserve">  See </w:t>
            </w:r>
            <w:proofErr w:type="spellStart"/>
            <w:r w:rsidR="00E27723">
              <w:t>Req</w:t>
            </w:r>
            <w:proofErr w:type="spellEnd"/>
            <w:r w:rsidR="00E27723">
              <w:t xml:space="preserve"> 5.1</w:t>
            </w:r>
          </w:p>
          <w:p w:rsidR="00A7587D" w:rsidRPr="00921947" w:rsidRDefault="00A7587D" w:rsidP="00A7587D">
            <w:pPr>
              <w:pStyle w:val="BodyTable"/>
              <w:numPr>
                <w:ilvl w:val="1"/>
                <w:numId w:val="21"/>
              </w:numPr>
            </w:pPr>
            <w:r>
              <w:rPr>
                <w:b/>
              </w:rPr>
              <w:t>Account Settings -</w:t>
            </w:r>
            <w:r>
              <w:t xml:space="preserve"> on mouse-over, the below is displayed</w:t>
            </w:r>
          </w:p>
          <w:p w:rsidR="00A7587D" w:rsidRPr="00E94259" w:rsidRDefault="00A7587D" w:rsidP="00A7587D">
            <w:pPr>
              <w:pStyle w:val="BodyTable"/>
              <w:numPr>
                <w:ilvl w:val="2"/>
                <w:numId w:val="21"/>
              </w:numPr>
            </w:pPr>
            <w:r w:rsidRPr="00E94259">
              <w:rPr>
                <w:b/>
              </w:rPr>
              <w:t xml:space="preserve">User Accounts - </w:t>
            </w:r>
            <w:r w:rsidRPr="00E94259">
              <w:t xml:space="preserve">See </w:t>
            </w:r>
            <w:proofErr w:type="spellStart"/>
            <w:r w:rsidRPr="00E94259">
              <w:t>Req</w:t>
            </w:r>
            <w:proofErr w:type="spellEnd"/>
            <w:r w:rsidRPr="00E94259">
              <w:t xml:space="preserve"> 4.12</w:t>
            </w:r>
          </w:p>
          <w:p w:rsidR="00A7587D" w:rsidRPr="00E94259" w:rsidRDefault="00A7587D" w:rsidP="00A7587D">
            <w:pPr>
              <w:pStyle w:val="BodyTable"/>
              <w:numPr>
                <w:ilvl w:val="2"/>
                <w:numId w:val="21"/>
              </w:numPr>
            </w:pPr>
            <w:r w:rsidRPr="00E94259">
              <w:rPr>
                <w:b/>
              </w:rPr>
              <w:t xml:space="preserve">Upgrade Account - </w:t>
            </w:r>
            <w:r w:rsidRPr="00A7587D">
              <w:rPr>
                <w:highlight w:val="yellow"/>
              </w:rPr>
              <w:t xml:space="preserve">See </w:t>
            </w:r>
            <w:proofErr w:type="spellStart"/>
            <w:proofErr w:type="gramStart"/>
            <w:r w:rsidRPr="00A7587D">
              <w:rPr>
                <w:highlight w:val="yellow"/>
              </w:rPr>
              <w:t>Req</w:t>
            </w:r>
            <w:proofErr w:type="spellEnd"/>
            <w:r w:rsidRPr="00A7587D">
              <w:rPr>
                <w:highlight w:val="yellow"/>
              </w:rPr>
              <w:t xml:space="preserve"> ????</w:t>
            </w:r>
            <w:proofErr w:type="gramEnd"/>
          </w:p>
          <w:p w:rsidR="00A7587D" w:rsidRPr="00E94259" w:rsidRDefault="00A7587D" w:rsidP="00A7587D">
            <w:pPr>
              <w:pStyle w:val="BodyTable"/>
              <w:numPr>
                <w:ilvl w:val="2"/>
                <w:numId w:val="21"/>
              </w:numPr>
            </w:pPr>
            <w:r w:rsidRPr="00E94259">
              <w:rPr>
                <w:b/>
              </w:rPr>
              <w:t xml:space="preserve">Shopping Preferences - </w:t>
            </w:r>
            <w:r w:rsidRPr="00E94259">
              <w:t xml:space="preserve">See </w:t>
            </w:r>
            <w:proofErr w:type="spellStart"/>
            <w:r w:rsidRPr="00E94259">
              <w:t>Req</w:t>
            </w:r>
            <w:proofErr w:type="spellEnd"/>
            <w:r w:rsidRPr="00E94259">
              <w:t xml:space="preserve"> 4.14</w:t>
            </w:r>
          </w:p>
          <w:p w:rsidR="00A7587D" w:rsidRDefault="00A7587D" w:rsidP="00A7587D">
            <w:pPr>
              <w:pStyle w:val="BodyTable"/>
              <w:numPr>
                <w:ilvl w:val="1"/>
                <w:numId w:val="21"/>
              </w:numPr>
            </w:pPr>
          </w:p>
          <w:p w:rsidR="00A7587D" w:rsidRPr="00F72A12" w:rsidRDefault="00A7587D"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F71B4E" w:rsidP="00891708">
            <w:pPr>
              <w:pStyle w:val="BodyText"/>
              <w:spacing w:after="0"/>
              <w:jc w:val="center"/>
              <w:rPr>
                <w:sz w:val="20"/>
                <w:szCs w:val="20"/>
              </w:rPr>
            </w:pPr>
          </w:p>
        </w:tc>
        <w:tc>
          <w:tcPr>
            <w:tcW w:w="6629" w:type="dxa"/>
          </w:tcPr>
          <w:p w:rsidR="00F71B4E" w:rsidRPr="00E7014F" w:rsidRDefault="00F71B4E"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F71B4E" w:rsidP="00891708">
            <w:pPr>
              <w:pStyle w:val="BodyText"/>
              <w:spacing w:after="0"/>
              <w:jc w:val="center"/>
              <w:rPr>
                <w:sz w:val="20"/>
                <w:szCs w:val="20"/>
              </w:rPr>
            </w:pPr>
          </w:p>
        </w:tc>
        <w:tc>
          <w:tcPr>
            <w:tcW w:w="6629" w:type="dxa"/>
          </w:tcPr>
          <w:p w:rsidR="00F71B4E" w:rsidRPr="00E7014F" w:rsidRDefault="00F71B4E"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F71B4E" w:rsidP="00891708">
            <w:pPr>
              <w:pStyle w:val="BodyText"/>
              <w:spacing w:after="0"/>
              <w:jc w:val="center"/>
              <w:rPr>
                <w:sz w:val="20"/>
                <w:szCs w:val="20"/>
              </w:rPr>
            </w:pPr>
          </w:p>
        </w:tc>
        <w:tc>
          <w:tcPr>
            <w:tcW w:w="6629" w:type="dxa"/>
          </w:tcPr>
          <w:p w:rsidR="00F71B4E" w:rsidRPr="00E7014F" w:rsidRDefault="00F71B4E"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r w:rsidR="00F71B4E" w:rsidRPr="00F72A12" w:rsidTr="00891708">
        <w:tc>
          <w:tcPr>
            <w:tcW w:w="661" w:type="dxa"/>
          </w:tcPr>
          <w:p w:rsidR="00F71B4E" w:rsidRPr="00F72A12" w:rsidRDefault="00F71B4E" w:rsidP="00891708">
            <w:pPr>
              <w:pStyle w:val="BodyText"/>
              <w:spacing w:after="0"/>
              <w:jc w:val="center"/>
              <w:rPr>
                <w:sz w:val="20"/>
                <w:szCs w:val="20"/>
              </w:rPr>
            </w:pPr>
          </w:p>
        </w:tc>
        <w:tc>
          <w:tcPr>
            <w:tcW w:w="6629" w:type="dxa"/>
          </w:tcPr>
          <w:p w:rsidR="00F71B4E" w:rsidRPr="00E7014F" w:rsidRDefault="00F71B4E" w:rsidP="00891708">
            <w:pPr>
              <w:pStyle w:val="BodyText"/>
              <w:spacing w:after="0"/>
              <w:rPr>
                <w:sz w:val="20"/>
                <w:szCs w:val="20"/>
              </w:rPr>
            </w:pPr>
          </w:p>
        </w:tc>
        <w:tc>
          <w:tcPr>
            <w:tcW w:w="2160" w:type="dxa"/>
          </w:tcPr>
          <w:p w:rsidR="00F71B4E" w:rsidRPr="00F72A12" w:rsidRDefault="00F71B4E" w:rsidP="00891708">
            <w:pPr>
              <w:pStyle w:val="BodyText"/>
              <w:spacing w:after="0"/>
              <w:jc w:val="center"/>
              <w:rPr>
                <w:sz w:val="20"/>
                <w:szCs w:val="20"/>
              </w:rPr>
            </w:pPr>
          </w:p>
        </w:tc>
      </w:tr>
    </w:tbl>
    <w:p w:rsidR="00A96C24" w:rsidRDefault="00A96C24" w:rsidP="00485B8C">
      <w:pPr>
        <w:pStyle w:val="BodyText"/>
      </w:pPr>
    </w:p>
    <w:p w:rsidR="00720E98" w:rsidRDefault="00720E98" w:rsidP="00485B8C">
      <w:pPr>
        <w:pStyle w:val="BodyText"/>
      </w:pPr>
    </w:p>
    <w:p w:rsidR="00720E98" w:rsidRDefault="00720E98" w:rsidP="00720E98">
      <w:pPr>
        <w:pStyle w:val="Heading2"/>
      </w:pPr>
      <w:bookmarkStart w:id="21" w:name="_Toc318728322"/>
      <w:r>
        <w:lastRenderedPageBreak/>
        <w:t>Left Navigation (</w:t>
      </w:r>
      <w:r w:rsidR="00A64720">
        <w:t>Edit My Site</w:t>
      </w:r>
      <w:r>
        <w:t>) Requirements</w:t>
      </w:r>
      <w:bookmarkEnd w:id="21"/>
    </w:p>
    <w:p w:rsidR="00720E98" w:rsidRDefault="00720E98" w:rsidP="00720E98">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720E98" w:rsidRPr="00F72A12" w:rsidTr="00DF25AA">
        <w:tc>
          <w:tcPr>
            <w:tcW w:w="661" w:type="dxa"/>
            <w:shd w:val="clear" w:color="auto" w:fill="000000"/>
          </w:tcPr>
          <w:p w:rsidR="00720E98" w:rsidRPr="00F72A12" w:rsidRDefault="00720E98" w:rsidP="00DF25AA">
            <w:pPr>
              <w:pStyle w:val="BodyText"/>
              <w:spacing w:after="0"/>
              <w:jc w:val="center"/>
              <w:rPr>
                <w:b/>
                <w:sz w:val="20"/>
                <w:szCs w:val="20"/>
              </w:rPr>
            </w:pPr>
            <w:r w:rsidRPr="00F72A12">
              <w:rPr>
                <w:b/>
                <w:sz w:val="20"/>
                <w:szCs w:val="20"/>
              </w:rPr>
              <w:t>ID</w:t>
            </w:r>
          </w:p>
        </w:tc>
        <w:tc>
          <w:tcPr>
            <w:tcW w:w="6629" w:type="dxa"/>
            <w:shd w:val="clear" w:color="auto" w:fill="000000"/>
          </w:tcPr>
          <w:p w:rsidR="00720E98" w:rsidRPr="00F72A12" w:rsidRDefault="00720E98" w:rsidP="00DF25AA">
            <w:pPr>
              <w:pStyle w:val="BodyText"/>
              <w:spacing w:after="0"/>
              <w:rPr>
                <w:b/>
                <w:sz w:val="20"/>
                <w:szCs w:val="20"/>
              </w:rPr>
            </w:pPr>
            <w:r w:rsidRPr="00F72A12">
              <w:rPr>
                <w:b/>
                <w:sz w:val="20"/>
                <w:szCs w:val="20"/>
              </w:rPr>
              <w:t>Description</w:t>
            </w:r>
          </w:p>
        </w:tc>
        <w:tc>
          <w:tcPr>
            <w:tcW w:w="2160" w:type="dxa"/>
            <w:shd w:val="clear" w:color="auto" w:fill="000000"/>
          </w:tcPr>
          <w:p w:rsidR="00720E98" w:rsidRPr="00F72A12" w:rsidRDefault="00720E98"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720E98" w:rsidRPr="00F72A12" w:rsidTr="00DF25AA">
        <w:tc>
          <w:tcPr>
            <w:tcW w:w="661" w:type="dxa"/>
          </w:tcPr>
          <w:p w:rsidR="00720E98" w:rsidRPr="00F72A12" w:rsidRDefault="00720E98" w:rsidP="00DF25AA">
            <w:pPr>
              <w:pStyle w:val="BodyText"/>
              <w:spacing w:after="0"/>
              <w:jc w:val="center"/>
              <w:rPr>
                <w:sz w:val="20"/>
                <w:szCs w:val="20"/>
              </w:rPr>
            </w:pPr>
            <w:r>
              <w:rPr>
                <w:sz w:val="20"/>
                <w:szCs w:val="20"/>
              </w:rPr>
              <w:t>3.2.1</w:t>
            </w:r>
          </w:p>
        </w:tc>
        <w:tc>
          <w:tcPr>
            <w:tcW w:w="6629" w:type="dxa"/>
          </w:tcPr>
          <w:p w:rsidR="00720E98" w:rsidRPr="00ED6F50" w:rsidRDefault="00720E98" w:rsidP="00DF25AA">
            <w:pPr>
              <w:pStyle w:val="BodyTable"/>
              <w:rPr>
                <w:b/>
              </w:rPr>
            </w:pPr>
            <w:r w:rsidRPr="00ED6F50">
              <w:rPr>
                <w:b/>
              </w:rPr>
              <w:t>General Requirements:</w:t>
            </w:r>
          </w:p>
          <w:p w:rsidR="00720E98" w:rsidRDefault="00720E98" w:rsidP="00DF25AA">
            <w:pPr>
              <w:pStyle w:val="BodyTable"/>
            </w:pPr>
            <w:r>
              <w:t>When a business owner is logged in and viewing pages other than the dashboard page, the user will see the following left hand navigation:</w:t>
            </w:r>
          </w:p>
          <w:p w:rsidR="00720E98" w:rsidRPr="00ED6F50" w:rsidRDefault="00720E98" w:rsidP="00720E98">
            <w:pPr>
              <w:pStyle w:val="BodyTable"/>
              <w:numPr>
                <w:ilvl w:val="0"/>
                <w:numId w:val="26"/>
              </w:numPr>
              <w:rPr>
                <w:b/>
              </w:rPr>
            </w:pPr>
            <w:r w:rsidRPr="00ED6F50">
              <w:rPr>
                <w:b/>
              </w:rPr>
              <w:t>My Website Content (heading)</w:t>
            </w:r>
          </w:p>
          <w:p w:rsidR="00720E98" w:rsidRDefault="00720E98" w:rsidP="00720E98">
            <w:pPr>
              <w:pStyle w:val="BodyTable"/>
              <w:numPr>
                <w:ilvl w:val="1"/>
                <w:numId w:val="26"/>
              </w:numPr>
            </w:pPr>
            <w:r>
              <w:t>About</w:t>
            </w:r>
            <w:r w:rsidR="00C4188E">
              <w:t xml:space="preserve"> - Navigate the user to About </w:t>
            </w:r>
            <w:proofErr w:type="gramStart"/>
            <w:r w:rsidR="00C4188E">
              <w:t>Page(</w:t>
            </w:r>
            <w:proofErr w:type="gramEnd"/>
            <w:r w:rsidR="00C4188E">
              <w:t xml:space="preserve">old Profile).  See </w:t>
            </w:r>
            <w:proofErr w:type="spellStart"/>
            <w:r w:rsidR="00C4188E">
              <w:t>Req</w:t>
            </w:r>
            <w:proofErr w:type="spellEnd"/>
            <w:r w:rsidR="00C4188E">
              <w:t xml:space="preserve"> 4.2</w:t>
            </w:r>
          </w:p>
          <w:p w:rsidR="00720E98" w:rsidRDefault="00720E98" w:rsidP="00720E98">
            <w:pPr>
              <w:pStyle w:val="BodyTable"/>
              <w:numPr>
                <w:ilvl w:val="1"/>
                <w:numId w:val="26"/>
              </w:numPr>
            </w:pPr>
            <w:r>
              <w:t>Store</w:t>
            </w:r>
            <w:r w:rsidR="00C4188E">
              <w:t xml:space="preserve"> – Navigate the user to Store Page.  See </w:t>
            </w:r>
            <w:proofErr w:type="spellStart"/>
            <w:r w:rsidR="00C4188E">
              <w:t>Req</w:t>
            </w:r>
            <w:proofErr w:type="spellEnd"/>
            <w:r w:rsidR="00C4188E">
              <w:t xml:space="preserve"> 4.5</w:t>
            </w:r>
          </w:p>
          <w:p w:rsidR="00720E98" w:rsidRDefault="00720E98" w:rsidP="00720E98">
            <w:pPr>
              <w:pStyle w:val="BodyTable"/>
              <w:numPr>
                <w:ilvl w:val="1"/>
                <w:numId w:val="26"/>
              </w:numPr>
            </w:pPr>
            <w:r>
              <w:t>Contact</w:t>
            </w:r>
            <w:r w:rsidR="00C4188E">
              <w:t xml:space="preserve"> – Navigate the user to the Contact Page.  See </w:t>
            </w:r>
            <w:proofErr w:type="spellStart"/>
            <w:r w:rsidR="00C4188E">
              <w:t>Req</w:t>
            </w:r>
            <w:proofErr w:type="spellEnd"/>
            <w:r w:rsidR="00C4188E">
              <w:t xml:space="preserve"> 4.3.</w:t>
            </w:r>
          </w:p>
          <w:p w:rsidR="00720E98" w:rsidRDefault="00720E98" w:rsidP="00720E98">
            <w:pPr>
              <w:pStyle w:val="BodyTable"/>
              <w:numPr>
                <w:ilvl w:val="1"/>
                <w:numId w:val="26"/>
              </w:numPr>
            </w:pPr>
            <w:r>
              <w:t>Blog</w:t>
            </w:r>
            <w:r w:rsidR="00C4188E">
              <w:t xml:space="preserve"> – (Hide in phase 1).  This </w:t>
            </w:r>
            <w:proofErr w:type="gramStart"/>
            <w:r w:rsidR="00C4188E">
              <w:t>Navigates</w:t>
            </w:r>
            <w:proofErr w:type="gramEnd"/>
            <w:r w:rsidR="00C4188E">
              <w:t xml:space="preserve"> the user to the blog page.  See </w:t>
            </w:r>
            <w:proofErr w:type="spellStart"/>
            <w:r w:rsidR="00C4188E">
              <w:t>Req</w:t>
            </w:r>
            <w:proofErr w:type="spellEnd"/>
            <w:r w:rsidR="00C4188E">
              <w:t xml:space="preserve"> 4.11</w:t>
            </w:r>
          </w:p>
          <w:p w:rsidR="00720E98" w:rsidRDefault="00720E98" w:rsidP="00720E98">
            <w:pPr>
              <w:pStyle w:val="BodyTable"/>
              <w:numPr>
                <w:ilvl w:val="1"/>
                <w:numId w:val="26"/>
              </w:numPr>
            </w:pPr>
            <w:r>
              <w:t>Social Media Updates</w:t>
            </w:r>
            <w:r w:rsidR="00C4188E">
              <w:t xml:space="preserve"> – This Navigates the user to the social media update page.  See </w:t>
            </w:r>
            <w:proofErr w:type="spellStart"/>
            <w:r w:rsidR="00C4188E">
              <w:t>Req</w:t>
            </w:r>
            <w:proofErr w:type="spellEnd"/>
            <w:r w:rsidR="00C4188E">
              <w:t xml:space="preserve"> 4.6</w:t>
            </w:r>
          </w:p>
          <w:p w:rsidR="00720E98" w:rsidRPr="00ED6F50" w:rsidRDefault="00720E98" w:rsidP="00720E98">
            <w:pPr>
              <w:pStyle w:val="BodyTable"/>
              <w:numPr>
                <w:ilvl w:val="0"/>
                <w:numId w:val="26"/>
              </w:numPr>
              <w:rPr>
                <w:b/>
              </w:rPr>
            </w:pPr>
            <w:r w:rsidRPr="00ED6F50">
              <w:rPr>
                <w:b/>
              </w:rPr>
              <w:t>Website Settings (heading)</w:t>
            </w:r>
          </w:p>
          <w:p w:rsidR="00720E98" w:rsidRDefault="00720E98" w:rsidP="00720E98">
            <w:pPr>
              <w:pStyle w:val="BodyTable"/>
              <w:numPr>
                <w:ilvl w:val="1"/>
                <w:numId w:val="26"/>
              </w:numPr>
            </w:pPr>
            <w:r>
              <w:t>Site Layout</w:t>
            </w:r>
            <w:r w:rsidR="00C4188E">
              <w:t xml:space="preserve"> – Navigate the user to the site layout page.  See </w:t>
            </w:r>
            <w:proofErr w:type="spellStart"/>
            <w:r w:rsidR="00C4188E">
              <w:t>Req</w:t>
            </w:r>
            <w:proofErr w:type="spellEnd"/>
            <w:r w:rsidR="00C4188E">
              <w:t xml:space="preserve"> 4.4</w:t>
            </w:r>
          </w:p>
          <w:p w:rsidR="00720E98" w:rsidRDefault="00720E98" w:rsidP="00720E98">
            <w:pPr>
              <w:pStyle w:val="BodyTable"/>
              <w:numPr>
                <w:ilvl w:val="1"/>
                <w:numId w:val="26"/>
              </w:numPr>
            </w:pPr>
            <w:r>
              <w:t>Social Media Settings</w:t>
            </w:r>
            <w:r w:rsidR="00C4188E">
              <w:t xml:space="preserve"> – Navigate the user to the site settings page.  See </w:t>
            </w:r>
            <w:proofErr w:type="spellStart"/>
            <w:r w:rsidR="00C4188E">
              <w:t>Req</w:t>
            </w:r>
            <w:proofErr w:type="spellEnd"/>
            <w:r w:rsidR="00C4188E">
              <w:t xml:space="preserve"> 4.7</w:t>
            </w:r>
          </w:p>
          <w:p w:rsidR="00720E98" w:rsidRDefault="00720E98" w:rsidP="00720E98">
            <w:pPr>
              <w:pStyle w:val="BodyTable"/>
              <w:numPr>
                <w:ilvl w:val="1"/>
                <w:numId w:val="26"/>
              </w:numPr>
            </w:pPr>
            <w:proofErr w:type="spellStart"/>
            <w:proofErr w:type="gramStart"/>
            <w:r>
              <w:t>eCommerce</w:t>
            </w:r>
            <w:proofErr w:type="spellEnd"/>
            <w:proofErr w:type="gramEnd"/>
            <w:r>
              <w:t xml:space="preserve"> Settings</w:t>
            </w:r>
            <w:r w:rsidR="00C4188E">
              <w:t xml:space="preserve"> – Navigate the user to the ecommerce settings page.  See </w:t>
            </w:r>
            <w:proofErr w:type="spellStart"/>
            <w:r w:rsidR="00C4188E">
              <w:t>Req</w:t>
            </w:r>
            <w:proofErr w:type="spellEnd"/>
            <w:r w:rsidR="00C4188E">
              <w:t xml:space="preserve"> 4.8</w:t>
            </w:r>
          </w:p>
          <w:p w:rsidR="00720E98" w:rsidRDefault="00720E98" w:rsidP="00720E98">
            <w:pPr>
              <w:pStyle w:val="BodyTable"/>
              <w:numPr>
                <w:ilvl w:val="1"/>
                <w:numId w:val="26"/>
              </w:numPr>
            </w:pPr>
            <w:r>
              <w:t>General Settings</w:t>
            </w:r>
            <w:r w:rsidR="00C4188E">
              <w:t xml:space="preserve"> – Navigate the user to the General Settings Page.  </w:t>
            </w:r>
            <w:r w:rsidR="003F767C">
              <w:t xml:space="preserve">See </w:t>
            </w:r>
            <w:proofErr w:type="spellStart"/>
            <w:r w:rsidR="003F767C">
              <w:t>Req</w:t>
            </w:r>
            <w:proofErr w:type="spellEnd"/>
            <w:r w:rsidR="003F767C">
              <w:t xml:space="preserve"> 4.9</w:t>
            </w:r>
          </w:p>
          <w:p w:rsidR="00720E98" w:rsidRPr="00ED6F50" w:rsidRDefault="00720E98" w:rsidP="00720E98">
            <w:pPr>
              <w:pStyle w:val="BodyTable"/>
              <w:numPr>
                <w:ilvl w:val="0"/>
                <w:numId w:val="26"/>
              </w:numPr>
              <w:rPr>
                <w:b/>
              </w:rPr>
            </w:pPr>
            <w:r w:rsidRPr="00ED6F50">
              <w:rPr>
                <w:b/>
              </w:rPr>
              <w:t>Video &amp; Image Library (heading)</w:t>
            </w:r>
          </w:p>
          <w:p w:rsidR="00720E98" w:rsidRDefault="00720E98" w:rsidP="00720E98">
            <w:pPr>
              <w:pStyle w:val="BodyTable"/>
              <w:numPr>
                <w:ilvl w:val="1"/>
                <w:numId w:val="26"/>
              </w:numPr>
            </w:pPr>
            <w:r>
              <w:t>Videos</w:t>
            </w:r>
          </w:p>
          <w:p w:rsidR="00720E98" w:rsidRDefault="00720E98" w:rsidP="00720E98">
            <w:pPr>
              <w:pStyle w:val="BodyTable"/>
              <w:numPr>
                <w:ilvl w:val="1"/>
                <w:numId w:val="26"/>
              </w:numPr>
            </w:pPr>
            <w:r>
              <w:t>Images</w:t>
            </w:r>
          </w:p>
          <w:p w:rsidR="00ED6F50" w:rsidRDefault="00ED6F50" w:rsidP="00ED6F50">
            <w:pPr>
              <w:pStyle w:val="BodyTable"/>
            </w:pPr>
          </w:p>
          <w:p w:rsidR="00ED6F50" w:rsidRPr="00F72A12" w:rsidRDefault="00ED6F50" w:rsidP="00A64720">
            <w:pPr>
              <w:pStyle w:val="BodyTable"/>
            </w:pPr>
            <w:r>
              <w:t xml:space="preserve">When an item is clicked, the user is navigated to the selected page.   The selected page will be shown with an arrow graphic and with </w:t>
            </w:r>
            <w:r w:rsidR="00A64720">
              <w:t xml:space="preserve">blue </w:t>
            </w:r>
            <w:r>
              <w:t>text.</w:t>
            </w:r>
          </w:p>
        </w:tc>
        <w:tc>
          <w:tcPr>
            <w:tcW w:w="2160" w:type="dxa"/>
          </w:tcPr>
          <w:p w:rsidR="00720E98" w:rsidRPr="00F72A12" w:rsidRDefault="00720E98" w:rsidP="00DF25AA">
            <w:pPr>
              <w:pStyle w:val="BodyText"/>
              <w:spacing w:after="0"/>
              <w:jc w:val="center"/>
              <w:rPr>
                <w:sz w:val="20"/>
                <w:szCs w:val="20"/>
              </w:rPr>
            </w:pPr>
          </w:p>
        </w:tc>
      </w:tr>
      <w:tr w:rsidR="00720E98" w:rsidRPr="00F72A12" w:rsidTr="00DF25AA">
        <w:tc>
          <w:tcPr>
            <w:tcW w:w="661" w:type="dxa"/>
          </w:tcPr>
          <w:p w:rsidR="00720E98" w:rsidRPr="00F72A12" w:rsidRDefault="00720E98" w:rsidP="00DF25AA">
            <w:pPr>
              <w:pStyle w:val="BodyText"/>
              <w:spacing w:after="0"/>
              <w:jc w:val="center"/>
              <w:rPr>
                <w:sz w:val="20"/>
                <w:szCs w:val="20"/>
              </w:rPr>
            </w:pPr>
          </w:p>
        </w:tc>
        <w:tc>
          <w:tcPr>
            <w:tcW w:w="6629" w:type="dxa"/>
          </w:tcPr>
          <w:p w:rsidR="00720E98" w:rsidRPr="00F72A12" w:rsidRDefault="00720E98" w:rsidP="00DF25AA">
            <w:pPr>
              <w:pStyle w:val="BodyText"/>
              <w:spacing w:after="0"/>
              <w:rPr>
                <w:sz w:val="20"/>
                <w:szCs w:val="20"/>
              </w:rPr>
            </w:pPr>
          </w:p>
        </w:tc>
        <w:tc>
          <w:tcPr>
            <w:tcW w:w="2160" w:type="dxa"/>
          </w:tcPr>
          <w:p w:rsidR="00720E98" w:rsidRPr="00F72A12" w:rsidRDefault="00720E98" w:rsidP="00DF25AA">
            <w:pPr>
              <w:pStyle w:val="BodyText"/>
              <w:spacing w:after="0"/>
              <w:jc w:val="center"/>
              <w:rPr>
                <w:sz w:val="20"/>
                <w:szCs w:val="20"/>
              </w:rPr>
            </w:pPr>
          </w:p>
        </w:tc>
      </w:tr>
      <w:tr w:rsidR="00720E98" w:rsidRPr="00F72A12" w:rsidTr="00DF25AA">
        <w:tc>
          <w:tcPr>
            <w:tcW w:w="661" w:type="dxa"/>
          </w:tcPr>
          <w:p w:rsidR="00720E98" w:rsidRPr="00F72A12" w:rsidRDefault="00720E98" w:rsidP="00DF25AA">
            <w:pPr>
              <w:pStyle w:val="BodyText"/>
              <w:spacing w:after="0"/>
              <w:jc w:val="center"/>
              <w:rPr>
                <w:sz w:val="20"/>
                <w:szCs w:val="20"/>
              </w:rPr>
            </w:pPr>
          </w:p>
        </w:tc>
        <w:tc>
          <w:tcPr>
            <w:tcW w:w="6629" w:type="dxa"/>
          </w:tcPr>
          <w:p w:rsidR="00720E98" w:rsidRPr="00F72A12" w:rsidRDefault="00720E98" w:rsidP="00DF25AA">
            <w:pPr>
              <w:pStyle w:val="BodyText"/>
              <w:spacing w:after="0"/>
              <w:rPr>
                <w:sz w:val="20"/>
                <w:szCs w:val="20"/>
              </w:rPr>
            </w:pPr>
          </w:p>
        </w:tc>
        <w:tc>
          <w:tcPr>
            <w:tcW w:w="2160" w:type="dxa"/>
          </w:tcPr>
          <w:p w:rsidR="00720E98" w:rsidRPr="00F72A12" w:rsidRDefault="00720E98" w:rsidP="00DF25AA">
            <w:pPr>
              <w:pStyle w:val="BodyText"/>
              <w:spacing w:after="0"/>
              <w:jc w:val="center"/>
              <w:rPr>
                <w:sz w:val="20"/>
                <w:szCs w:val="20"/>
              </w:rPr>
            </w:pPr>
          </w:p>
        </w:tc>
      </w:tr>
      <w:tr w:rsidR="00720E98" w:rsidRPr="00F72A12" w:rsidTr="00DF25AA">
        <w:tc>
          <w:tcPr>
            <w:tcW w:w="661" w:type="dxa"/>
          </w:tcPr>
          <w:p w:rsidR="00720E98" w:rsidRPr="00F72A12" w:rsidRDefault="00720E98" w:rsidP="00DF25AA">
            <w:pPr>
              <w:pStyle w:val="BodyText"/>
              <w:spacing w:after="0"/>
              <w:jc w:val="center"/>
              <w:rPr>
                <w:sz w:val="20"/>
                <w:szCs w:val="20"/>
              </w:rPr>
            </w:pPr>
          </w:p>
        </w:tc>
        <w:tc>
          <w:tcPr>
            <w:tcW w:w="6629" w:type="dxa"/>
          </w:tcPr>
          <w:p w:rsidR="00720E98" w:rsidRPr="00E7014F" w:rsidRDefault="00720E98" w:rsidP="00DF25AA">
            <w:pPr>
              <w:pStyle w:val="BodyText"/>
              <w:spacing w:after="0"/>
              <w:rPr>
                <w:sz w:val="20"/>
                <w:szCs w:val="20"/>
              </w:rPr>
            </w:pPr>
          </w:p>
        </w:tc>
        <w:tc>
          <w:tcPr>
            <w:tcW w:w="2160" w:type="dxa"/>
          </w:tcPr>
          <w:p w:rsidR="00720E98" w:rsidRPr="00F72A12" w:rsidRDefault="00720E98" w:rsidP="00DF25AA">
            <w:pPr>
              <w:pStyle w:val="BodyText"/>
              <w:spacing w:after="0"/>
              <w:jc w:val="center"/>
              <w:rPr>
                <w:sz w:val="20"/>
                <w:szCs w:val="20"/>
              </w:rPr>
            </w:pPr>
          </w:p>
        </w:tc>
      </w:tr>
      <w:tr w:rsidR="00720E98" w:rsidRPr="00F72A12" w:rsidTr="00DF25AA">
        <w:tc>
          <w:tcPr>
            <w:tcW w:w="661" w:type="dxa"/>
          </w:tcPr>
          <w:p w:rsidR="00720E98" w:rsidRPr="00F72A12" w:rsidRDefault="00720E98" w:rsidP="00DF25AA">
            <w:pPr>
              <w:pStyle w:val="BodyText"/>
              <w:spacing w:after="0"/>
              <w:jc w:val="center"/>
              <w:rPr>
                <w:sz w:val="20"/>
                <w:szCs w:val="20"/>
              </w:rPr>
            </w:pPr>
          </w:p>
        </w:tc>
        <w:tc>
          <w:tcPr>
            <w:tcW w:w="6629" w:type="dxa"/>
          </w:tcPr>
          <w:p w:rsidR="00720E98" w:rsidRPr="00E7014F" w:rsidRDefault="00720E98" w:rsidP="00DF25AA">
            <w:pPr>
              <w:pStyle w:val="BodyText"/>
              <w:spacing w:after="0"/>
              <w:rPr>
                <w:sz w:val="20"/>
                <w:szCs w:val="20"/>
              </w:rPr>
            </w:pPr>
          </w:p>
        </w:tc>
        <w:tc>
          <w:tcPr>
            <w:tcW w:w="2160" w:type="dxa"/>
          </w:tcPr>
          <w:p w:rsidR="00720E98" w:rsidRPr="00F72A12" w:rsidRDefault="00720E98" w:rsidP="00DF25AA">
            <w:pPr>
              <w:pStyle w:val="BodyText"/>
              <w:spacing w:after="0"/>
              <w:jc w:val="center"/>
              <w:rPr>
                <w:sz w:val="20"/>
                <w:szCs w:val="20"/>
              </w:rPr>
            </w:pPr>
          </w:p>
        </w:tc>
      </w:tr>
      <w:tr w:rsidR="00720E98" w:rsidRPr="00F72A12" w:rsidTr="00DF25AA">
        <w:tc>
          <w:tcPr>
            <w:tcW w:w="661" w:type="dxa"/>
          </w:tcPr>
          <w:p w:rsidR="00720E98" w:rsidRPr="00F72A12" w:rsidRDefault="00720E98" w:rsidP="00DF25AA">
            <w:pPr>
              <w:pStyle w:val="BodyText"/>
              <w:spacing w:after="0"/>
              <w:jc w:val="center"/>
              <w:rPr>
                <w:sz w:val="20"/>
                <w:szCs w:val="20"/>
              </w:rPr>
            </w:pPr>
          </w:p>
        </w:tc>
        <w:tc>
          <w:tcPr>
            <w:tcW w:w="6629" w:type="dxa"/>
          </w:tcPr>
          <w:p w:rsidR="00720E98" w:rsidRPr="00E7014F" w:rsidRDefault="00720E98" w:rsidP="00DF25AA">
            <w:pPr>
              <w:pStyle w:val="BodyText"/>
              <w:spacing w:after="0"/>
              <w:rPr>
                <w:sz w:val="20"/>
                <w:szCs w:val="20"/>
              </w:rPr>
            </w:pPr>
          </w:p>
        </w:tc>
        <w:tc>
          <w:tcPr>
            <w:tcW w:w="2160" w:type="dxa"/>
          </w:tcPr>
          <w:p w:rsidR="00720E98" w:rsidRPr="00F72A12" w:rsidRDefault="00720E98" w:rsidP="00DF25AA">
            <w:pPr>
              <w:pStyle w:val="BodyText"/>
              <w:spacing w:after="0"/>
              <w:jc w:val="center"/>
              <w:rPr>
                <w:sz w:val="20"/>
                <w:szCs w:val="20"/>
              </w:rPr>
            </w:pPr>
          </w:p>
        </w:tc>
      </w:tr>
      <w:tr w:rsidR="00720E98" w:rsidRPr="00F72A12" w:rsidTr="00DF25AA">
        <w:tc>
          <w:tcPr>
            <w:tcW w:w="661" w:type="dxa"/>
          </w:tcPr>
          <w:p w:rsidR="00720E98" w:rsidRPr="00F72A12" w:rsidRDefault="00720E98" w:rsidP="00DF25AA">
            <w:pPr>
              <w:pStyle w:val="BodyText"/>
              <w:spacing w:after="0"/>
              <w:jc w:val="center"/>
              <w:rPr>
                <w:sz w:val="20"/>
                <w:szCs w:val="20"/>
              </w:rPr>
            </w:pPr>
          </w:p>
        </w:tc>
        <w:tc>
          <w:tcPr>
            <w:tcW w:w="6629" w:type="dxa"/>
          </w:tcPr>
          <w:p w:rsidR="00720E98" w:rsidRPr="00E7014F" w:rsidRDefault="00720E98" w:rsidP="00DF25AA">
            <w:pPr>
              <w:pStyle w:val="BodyText"/>
              <w:spacing w:after="0"/>
              <w:rPr>
                <w:sz w:val="20"/>
                <w:szCs w:val="20"/>
              </w:rPr>
            </w:pPr>
          </w:p>
        </w:tc>
        <w:tc>
          <w:tcPr>
            <w:tcW w:w="2160" w:type="dxa"/>
          </w:tcPr>
          <w:p w:rsidR="00720E98" w:rsidRPr="00F72A12" w:rsidRDefault="00720E98" w:rsidP="00DF25AA">
            <w:pPr>
              <w:pStyle w:val="BodyText"/>
              <w:spacing w:after="0"/>
              <w:jc w:val="center"/>
              <w:rPr>
                <w:sz w:val="20"/>
                <w:szCs w:val="20"/>
              </w:rPr>
            </w:pPr>
          </w:p>
        </w:tc>
      </w:tr>
    </w:tbl>
    <w:p w:rsidR="00A64720" w:rsidRDefault="00A64720" w:rsidP="00A64720">
      <w:pPr>
        <w:pStyle w:val="Heading2"/>
      </w:pPr>
      <w:bookmarkStart w:id="22" w:name="_Toc318728323"/>
      <w:r>
        <w:t>Left Navigation (Account Settings) Requirements</w:t>
      </w:r>
      <w:bookmarkEnd w:id="22"/>
    </w:p>
    <w:p w:rsidR="00A64720" w:rsidRDefault="00A64720" w:rsidP="00A64720">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64720" w:rsidRPr="00F72A12" w:rsidTr="00D36CBA">
        <w:tc>
          <w:tcPr>
            <w:tcW w:w="661" w:type="dxa"/>
            <w:shd w:val="clear" w:color="auto" w:fill="000000"/>
          </w:tcPr>
          <w:p w:rsidR="00A64720" w:rsidRPr="00F72A12" w:rsidRDefault="00A64720" w:rsidP="00D36CBA">
            <w:pPr>
              <w:pStyle w:val="BodyText"/>
              <w:spacing w:after="0"/>
              <w:jc w:val="center"/>
              <w:rPr>
                <w:b/>
                <w:sz w:val="20"/>
                <w:szCs w:val="20"/>
              </w:rPr>
            </w:pPr>
            <w:r w:rsidRPr="00F72A12">
              <w:rPr>
                <w:b/>
                <w:sz w:val="20"/>
                <w:szCs w:val="20"/>
              </w:rPr>
              <w:t>ID</w:t>
            </w:r>
          </w:p>
        </w:tc>
        <w:tc>
          <w:tcPr>
            <w:tcW w:w="6629" w:type="dxa"/>
            <w:shd w:val="clear" w:color="auto" w:fill="000000"/>
          </w:tcPr>
          <w:p w:rsidR="00A64720" w:rsidRPr="00F72A12" w:rsidRDefault="00A64720" w:rsidP="00D36CBA">
            <w:pPr>
              <w:pStyle w:val="BodyText"/>
              <w:spacing w:after="0"/>
              <w:rPr>
                <w:b/>
                <w:sz w:val="20"/>
                <w:szCs w:val="20"/>
              </w:rPr>
            </w:pPr>
            <w:r w:rsidRPr="00F72A12">
              <w:rPr>
                <w:b/>
                <w:sz w:val="20"/>
                <w:szCs w:val="20"/>
              </w:rPr>
              <w:t>Description</w:t>
            </w:r>
          </w:p>
        </w:tc>
        <w:tc>
          <w:tcPr>
            <w:tcW w:w="2160" w:type="dxa"/>
            <w:shd w:val="clear" w:color="auto" w:fill="000000"/>
          </w:tcPr>
          <w:p w:rsidR="00A64720" w:rsidRPr="00F72A12" w:rsidRDefault="00A64720" w:rsidP="00D36CB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64720" w:rsidRPr="00F72A12" w:rsidTr="00D36CBA">
        <w:tc>
          <w:tcPr>
            <w:tcW w:w="661" w:type="dxa"/>
          </w:tcPr>
          <w:p w:rsidR="00A64720" w:rsidRPr="00F72A12" w:rsidRDefault="00A64720" w:rsidP="00D36CBA">
            <w:pPr>
              <w:pStyle w:val="BodyText"/>
              <w:spacing w:after="0"/>
              <w:jc w:val="center"/>
              <w:rPr>
                <w:sz w:val="20"/>
                <w:szCs w:val="20"/>
              </w:rPr>
            </w:pPr>
            <w:r>
              <w:rPr>
                <w:sz w:val="20"/>
                <w:szCs w:val="20"/>
              </w:rPr>
              <w:t>3.2.1</w:t>
            </w:r>
          </w:p>
        </w:tc>
        <w:tc>
          <w:tcPr>
            <w:tcW w:w="6629" w:type="dxa"/>
          </w:tcPr>
          <w:p w:rsidR="00A64720" w:rsidRPr="00ED6F50" w:rsidRDefault="00A64720" w:rsidP="00D36CBA">
            <w:pPr>
              <w:pStyle w:val="BodyTable"/>
              <w:rPr>
                <w:b/>
              </w:rPr>
            </w:pPr>
            <w:r w:rsidRPr="00ED6F50">
              <w:rPr>
                <w:b/>
              </w:rPr>
              <w:t>General Requirements:</w:t>
            </w:r>
          </w:p>
          <w:p w:rsidR="00A64720" w:rsidRDefault="00A64720" w:rsidP="00D36CBA">
            <w:pPr>
              <w:pStyle w:val="BodyTable"/>
            </w:pPr>
            <w:r>
              <w:t xml:space="preserve">This left navigation appears on pages when a user is logged in and viewing items under Account Settings in the top navigation.  See </w:t>
            </w:r>
            <w:proofErr w:type="spellStart"/>
            <w:r>
              <w:t>Req</w:t>
            </w:r>
            <w:proofErr w:type="spellEnd"/>
            <w:r>
              <w:t xml:space="preserve"> 3.1.2.  This page is available to all users:</w:t>
            </w:r>
          </w:p>
          <w:p w:rsidR="00A64720" w:rsidRDefault="00A64720" w:rsidP="00A64720">
            <w:pPr>
              <w:pStyle w:val="BodyTable"/>
              <w:numPr>
                <w:ilvl w:val="0"/>
                <w:numId w:val="26"/>
              </w:numPr>
            </w:pPr>
            <w:r>
              <w:rPr>
                <w:b/>
              </w:rPr>
              <w:t>Account Settings</w:t>
            </w:r>
          </w:p>
          <w:p w:rsidR="00A64720" w:rsidRDefault="00A64720" w:rsidP="00A64720">
            <w:pPr>
              <w:pStyle w:val="BodyTable"/>
              <w:numPr>
                <w:ilvl w:val="1"/>
                <w:numId w:val="26"/>
              </w:numPr>
            </w:pPr>
            <w:r>
              <w:t>User Account</w:t>
            </w:r>
          </w:p>
          <w:p w:rsidR="00A64720" w:rsidRDefault="00A64720" w:rsidP="00A64720">
            <w:pPr>
              <w:pStyle w:val="BodyTable"/>
              <w:numPr>
                <w:ilvl w:val="1"/>
                <w:numId w:val="26"/>
              </w:numPr>
            </w:pPr>
            <w:r>
              <w:t>Billing</w:t>
            </w:r>
          </w:p>
          <w:p w:rsidR="00A64720" w:rsidRDefault="00A64720" w:rsidP="00A64720">
            <w:pPr>
              <w:pStyle w:val="BodyTable"/>
              <w:numPr>
                <w:ilvl w:val="1"/>
                <w:numId w:val="26"/>
              </w:numPr>
            </w:pPr>
            <w:r>
              <w:t>Upgrade Account</w:t>
            </w:r>
          </w:p>
          <w:p w:rsidR="00A64720" w:rsidRDefault="00A64720" w:rsidP="00A64720">
            <w:pPr>
              <w:pStyle w:val="BodyTable"/>
              <w:numPr>
                <w:ilvl w:val="1"/>
                <w:numId w:val="26"/>
              </w:numPr>
            </w:pPr>
            <w:r>
              <w:lastRenderedPageBreak/>
              <w:t>Shopping Preferences</w:t>
            </w:r>
          </w:p>
          <w:p w:rsidR="00A64720" w:rsidRDefault="00A64720" w:rsidP="00D36CBA">
            <w:pPr>
              <w:pStyle w:val="BodyTable"/>
            </w:pPr>
          </w:p>
          <w:p w:rsidR="00A64720" w:rsidRPr="00F72A12" w:rsidRDefault="00A64720" w:rsidP="00A64720">
            <w:pPr>
              <w:pStyle w:val="BodyTable"/>
            </w:pPr>
            <w:r>
              <w:t>When an item is clicked, the user is navigated to the selected page.   The selected page will be shown with an arrow graphic and with blue text.</w:t>
            </w:r>
          </w:p>
        </w:tc>
        <w:tc>
          <w:tcPr>
            <w:tcW w:w="2160" w:type="dxa"/>
          </w:tcPr>
          <w:p w:rsidR="00A64720" w:rsidRPr="00F72A12" w:rsidRDefault="00A64720" w:rsidP="00D36CBA">
            <w:pPr>
              <w:pStyle w:val="BodyText"/>
              <w:spacing w:after="0"/>
              <w:jc w:val="center"/>
              <w:rPr>
                <w:sz w:val="20"/>
                <w:szCs w:val="20"/>
              </w:rPr>
            </w:pPr>
          </w:p>
        </w:tc>
      </w:tr>
      <w:tr w:rsidR="00A64720" w:rsidRPr="00F72A12" w:rsidTr="00D36CBA">
        <w:tc>
          <w:tcPr>
            <w:tcW w:w="661" w:type="dxa"/>
          </w:tcPr>
          <w:p w:rsidR="00A64720" w:rsidRPr="00F72A12" w:rsidRDefault="00A64720" w:rsidP="00D36CBA">
            <w:pPr>
              <w:pStyle w:val="BodyText"/>
              <w:spacing w:after="0"/>
              <w:jc w:val="center"/>
              <w:rPr>
                <w:sz w:val="20"/>
                <w:szCs w:val="20"/>
              </w:rPr>
            </w:pPr>
          </w:p>
        </w:tc>
        <w:tc>
          <w:tcPr>
            <w:tcW w:w="6629" w:type="dxa"/>
          </w:tcPr>
          <w:p w:rsidR="00A64720" w:rsidRPr="00F72A12" w:rsidRDefault="00A64720" w:rsidP="00D36CBA">
            <w:pPr>
              <w:pStyle w:val="BodyText"/>
              <w:spacing w:after="0"/>
              <w:rPr>
                <w:sz w:val="20"/>
                <w:szCs w:val="20"/>
              </w:rPr>
            </w:pPr>
          </w:p>
        </w:tc>
        <w:tc>
          <w:tcPr>
            <w:tcW w:w="2160" w:type="dxa"/>
          </w:tcPr>
          <w:p w:rsidR="00A64720" w:rsidRPr="00F72A12" w:rsidRDefault="00A64720" w:rsidP="00D36CBA">
            <w:pPr>
              <w:pStyle w:val="BodyText"/>
              <w:spacing w:after="0"/>
              <w:jc w:val="center"/>
              <w:rPr>
                <w:sz w:val="20"/>
                <w:szCs w:val="20"/>
              </w:rPr>
            </w:pPr>
          </w:p>
        </w:tc>
      </w:tr>
      <w:tr w:rsidR="00A64720" w:rsidRPr="00F72A12" w:rsidTr="00D36CBA">
        <w:tc>
          <w:tcPr>
            <w:tcW w:w="661" w:type="dxa"/>
          </w:tcPr>
          <w:p w:rsidR="00A64720" w:rsidRPr="00F72A12" w:rsidRDefault="00A64720" w:rsidP="00D36CBA">
            <w:pPr>
              <w:pStyle w:val="BodyText"/>
              <w:spacing w:after="0"/>
              <w:jc w:val="center"/>
              <w:rPr>
                <w:sz w:val="20"/>
                <w:szCs w:val="20"/>
              </w:rPr>
            </w:pPr>
          </w:p>
        </w:tc>
        <w:tc>
          <w:tcPr>
            <w:tcW w:w="6629" w:type="dxa"/>
          </w:tcPr>
          <w:p w:rsidR="00A64720" w:rsidRPr="00F72A12" w:rsidRDefault="00A64720" w:rsidP="00D36CBA">
            <w:pPr>
              <w:pStyle w:val="BodyText"/>
              <w:spacing w:after="0"/>
              <w:rPr>
                <w:sz w:val="20"/>
                <w:szCs w:val="20"/>
              </w:rPr>
            </w:pPr>
          </w:p>
        </w:tc>
        <w:tc>
          <w:tcPr>
            <w:tcW w:w="2160" w:type="dxa"/>
          </w:tcPr>
          <w:p w:rsidR="00A64720" w:rsidRPr="00F72A12" w:rsidRDefault="00A64720" w:rsidP="00D36CBA">
            <w:pPr>
              <w:pStyle w:val="BodyText"/>
              <w:spacing w:after="0"/>
              <w:jc w:val="center"/>
              <w:rPr>
                <w:sz w:val="20"/>
                <w:szCs w:val="20"/>
              </w:rPr>
            </w:pPr>
          </w:p>
        </w:tc>
      </w:tr>
      <w:tr w:rsidR="00A64720" w:rsidRPr="00F72A12" w:rsidTr="00D36CBA">
        <w:tc>
          <w:tcPr>
            <w:tcW w:w="661" w:type="dxa"/>
          </w:tcPr>
          <w:p w:rsidR="00A64720" w:rsidRPr="00F72A12" w:rsidRDefault="00A64720" w:rsidP="00D36CBA">
            <w:pPr>
              <w:pStyle w:val="BodyText"/>
              <w:spacing w:after="0"/>
              <w:jc w:val="center"/>
              <w:rPr>
                <w:sz w:val="20"/>
                <w:szCs w:val="20"/>
              </w:rPr>
            </w:pPr>
          </w:p>
        </w:tc>
        <w:tc>
          <w:tcPr>
            <w:tcW w:w="6629" w:type="dxa"/>
          </w:tcPr>
          <w:p w:rsidR="00A64720" w:rsidRPr="00E7014F" w:rsidRDefault="00A64720" w:rsidP="00D36CBA">
            <w:pPr>
              <w:pStyle w:val="BodyText"/>
              <w:spacing w:after="0"/>
              <w:rPr>
                <w:sz w:val="20"/>
                <w:szCs w:val="20"/>
              </w:rPr>
            </w:pPr>
          </w:p>
        </w:tc>
        <w:tc>
          <w:tcPr>
            <w:tcW w:w="2160" w:type="dxa"/>
          </w:tcPr>
          <w:p w:rsidR="00A64720" w:rsidRPr="00F72A12" w:rsidRDefault="00A64720" w:rsidP="00D36CBA">
            <w:pPr>
              <w:pStyle w:val="BodyText"/>
              <w:spacing w:after="0"/>
              <w:jc w:val="center"/>
              <w:rPr>
                <w:sz w:val="20"/>
                <w:szCs w:val="20"/>
              </w:rPr>
            </w:pPr>
          </w:p>
        </w:tc>
      </w:tr>
      <w:tr w:rsidR="00A64720" w:rsidRPr="00F72A12" w:rsidTr="00D36CBA">
        <w:tc>
          <w:tcPr>
            <w:tcW w:w="661" w:type="dxa"/>
          </w:tcPr>
          <w:p w:rsidR="00A64720" w:rsidRPr="00F72A12" w:rsidRDefault="00A64720" w:rsidP="00D36CBA">
            <w:pPr>
              <w:pStyle w:val="BodyText"/>
              <w:spacing w:after="0"/>
              <w:jc w:val="center"/>
              <w:rPr>
                <w:sz w:val="20"/>
                <w:szCs w:val="20"/>
              </w:rPr>
            </w:pPr>
          </w:p>
        </w:tc>
        <w:tc>
          <w:tcPr>
            <w:tcW w:w="6629" w:type="dxa"/>
          </w:tcPr>
          <w:p w:rsidR="00A64720" w:rsidRPr="00E7014F" w:rsidRDefault="00A64720" w:rsidP="00D36CBA">
            <w:pPr>
              <w:pStyle w:val="BodyText"/>
              <w:spacing w:after="0"/>
              <w:rPr>
                <w:sz w:val="20"/>
                <w:szCs w:val="20"/>
              </w:rPr>
            </w:pPr>
          </w:p>
        </w:tc>
        <w:tc>
          <w:tcPr>
            <w:tcW w:w="2160" w:type="dxa"/>
          </w:tcPr>
          <w:p w:rsidR="00A64720" w:rsidRPr="00F72A12" w:rsidRDefault="00A64720" w:rsidP="00D36CBA">
            <w:pPr>
              <w:pStyle w:val="BodyText"/>
              <w:spacing w:after="0"/>
              <w:jc w:val="center"/>
              <w:rPr>
                <w:sz w:val="20"/>
                <w:szCs w:val="20"/>
              </w:rPr>
            </w:pPr>
          </w:p>
        </w:tc>
      </w:tr>
      <w:tr w:rsidR="00A64720" w:rsidRPr="00F72A12" w:rsidTr="00D36CBA">
        <w:tc>
          <w:tcPr>
            <w:tcW w:w="661" w:type="dxa"/>
          </w:tcPr>
          <w:p w:rsidR="00A64720" w:rsidRPr="00F72A12" w:rsidRDefault="00A64720" w:rsidP="00D36CBA">
            <w:pPr>
              <w:pStyle w:val="BodyText"/>
              <w:spacing w:after="0"/>
              <w:jc w:val="center"/>
              <w:rPr>
                <w:sz w:val="20"/>
                <w:szCs w:val="20"/>
              </w:rPr>
            </w:pPr>
          </w:p>
        </w:tc>
        <w:tc>
          <w:tcPr>
            <w:tcW w:w="6629" w:type="dxa"/>
          </w:tcPr>
          <w:p w:rsidR="00A64720" w:rsidRPr="00E7014F" w:rsidRDefault="00A64720" w:rsidP="00D36CBA">
            <w:pPr>
              <w:pStyle w:val="BodyText"/>
              <w:spacing w:after="0"/>
              <w:rPr>
                <w:sz w:val="20"/>
                <w:szCs w:val="20"/>
              </w:rPr>
            </w:pPr>
          </w:p>
        </w:tc>
        <w:tc>
          <w:tcPr>
            <w:tcW w:w="2160" w:type="dxa"/>
          </w:tcPr>
          <w:p w:rsidR="00A64720" w:rsidRPr="00F72A12" w:rsidRDefault="00A64720" w:rsidP="00D36CBA">
            <w:pPr>
              <w:pStyle w:val="BodyText"/>
              <w:spacing w:after="0"/>
              <w:jc w:val="center"/>
              <w:rPr>
                <w:sz w:val="20"/>
                <w:szCs w:val="20"/>
              </w:rPr>
            </w:pPr>
          </w:p>
        </w:tc>
      </w:tr>
      <w:tr w:rsidR="00A64720" w:rsidRPr="00F72A12" w:rsidTr="00D36CBA">
        <w:tc>
          <w:tcPr>
            <w:tcW w:w="661" w:type="dxa"/>
          </w:tcPr>
          <w:p w:rsidR="00A64720" w:rsidRPr="00F72A12" w:rsidRDefault="00A64720" w:rsidP="00D36CBA">
            <w:pPr>
              <w:pStyle w:val="BodyText"/>
              <w:spacing w:after="0"/>
              <w:jc w:val="center"/>
              <w:rPr>
                <w:sz w:val="20"/>
                <w:szCs w:val="20"/>
              </w:rPr>
            </w:pPr>
          </w:p>
        </w:tc>
        <w:tc>
          <w:tcPr>
            <w:tcW w:w="6629" w:type="dxa"/>
          </w:tcPr>
          <w:p w:rsidR="00A64720" w:rsidRPr="00E7014F" w:rsidRDefault="00A64720" w:rsidP="00D36CBA">
            <w:pPr>
              <w:pStyle w:val="BodyText"/>
              <w:spacing w:after="0"/>
              <w:rPr>
                <w:sz w:val="20"/>
                <w:szCs w:val="20"/>
              </w:rPr>
            </w:pPr>
          </w:p>
        </w:tc>
        <w:tc>
          <w:tcPr>
            <w:tcW w:w="2160" w:type="dxa"/>
          </w:tcPr>
          <w:p w:rsidR="00A64720" w:rsidRPr="00F72A12" w:rsidRDefault="00A64720" w:rsidP="00D36CBA">
            <w:pPr>
              <w:pStyle w:val="BodyText"/>
              <w:spacing w:after="0"/>
              <w:jc w:val="center"/>
              <w:rPr>
                <w:sz w:val="20"/>
                <w:szCs w:val="20"/>
              </w:rPr>
            </w:pPr>
          </w:p>
        </w:tc>
      </w:tr>
    </w:tbl>
    <w:p w:rsidR="00720E98" w:rsidRDefault="00720E98" w:rsidP="00485B8C">
      <w:pPr>
        <w:pStyle w:val="BodyText"/>
      </w:pPr>
    </w:p>
    <w:p w:rsidR="0021566D" w:rsidRDefault="0021566D" w:rsidP="0021566D">
      <w:pPr>
        <w:pStyle w:val="Heading2"/>
      </w:pPr>
      <w:r>
        <w:t>Left Navigation (Public Pages)</w:t>
      </w:r>
    </w:p>
    <w:p w:rsidR="0021566D" w:rsidRDefault="0021566D" w:rsidP="0021566D">
      <w:pPr>
        <w:pStyle w:val="BodyText"/>
      </w:pPr>
      <w:r>
        <w:t>The following are requirements for the left navigation on Public Pages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21566D" w:rsidRPr="00F72A12" w:rsidTr="00910ADA">
        <w:tc>
          <w:tcPr>
            <w:tcW w:w="661" w:type="dxa"/>
            <w:shd w:val="clear" w:color="auto" w:fill="000000"/>
          </w:tcPr>
          <w:p w:rsidR="0021566D" w:rsidRPr="00F72A12" w:rsidRDefault="0021566D" w:rsidP="00910ADA">
            <w:pPr>
              <w:pStyle w:val="BodyText"/>
              <w:spacing w:after="0"/>
              <w:jc w:val="center"/>
              <w:rPr>
                <w:b/>
                <w:sz w:val="20"/>
                <w:szCs w:val="20"/>
              </w:rPr>
            </w:pPr>
            <w:r w:rsidRPr="00F72A12">
              <w:rPr>
                <w:b/>
                <w:sz w:val="20"/>
                <w:szCs w:val="20"/>
              </w:rPr>
              <w:t>ID</w:t>
            </w:r>
          </w:p>
        </w:tc>
        <w:tc>
          <w:tcPr>
            <w:tcW w:w="6629" w:type="dxa"/>
            <w:shd w:val="clear" w:color="auto" w:fill="000000"/>
          </w:tcPr>
          <w:p w:rsidR="0021566D" w:rsidRPr="00F72A12" w:rsidRDefault="0021566D" w:rsidP="00910ADA">
            <w:pPr>
              <w:pStyle w:val="BodyText"/>
              <w:spacing w:after="0"/>
              <w:rPr>
                <w:b/>
                <w:sz w:val="20"/>
                <w:szCs w:val="20"/>
              </w:rPr>
            </w:pPr>
            <w:r w:rsidRPr="00F72A12">
              <w:rPr>
                <w:b/>
                <w:sz w:val="20"/>
                <w:szCs w:val="20"/>
              </w:rPr>
              <w:t>Description</w:t>
            </w:r>
          </w:p>
        </w:tc>
        <w:tc>
          <w:tcPr>
            <w:tcW w:w="2160" w:type="dxa"/>
            <w:shd w:val="clear" w:color="auto" w:fill="000000"/>
          </w:tcPr>
          <w:p w:rsidR="0021566D" w:rsidRPr="00F72A12" w:rsidRDefault="0021566D" w:rsidP="00910AD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21566D" w:rsidRPr="00F72A12" w:rsidTr="00910ADA">
        <w:tc>
          <w:tcPr>
            <w:tcW w:w="661" w:type="dxa"/>
          </w:tcPr>
          <w:p w:rsidR="0021566D" w:rsidRPr="00F72A12" w:rsidRDefault="00D82B21" w:rsidP="00910ADA">
            <w:pPr>
              <w:pStyle w:val="BodyText"/>
              <w:spacing w:after="0"/>
              <w:jc w:val="center"/>
              <w:rPr>
                <w:sz w:val="20"/>
                <w:szCs w:val="20"/>
              </w:rPr>
            </w:pPr>
            <w:r>
              <w:rPr>
                <w:sz w:val="20"/>
                <w:szCs w:val="20"/>
              </w:rPr>
              <w:t>3.4.1</w:t>
            </w:r>
          </w:p>
        </w:tc>
        <w:tc>
          <w:tcPr>
            <w:tcW w:w="6629" w:type="dxa"/>
          </w:tcPr>
          <w:p w:rsidR="0021566D" w:rsidRDefault="00D82B21" w:rsidP="00910ADA">
            <w:pPr>
              <w:pStyle w:val="BodyTable"/>
              <w:rPr>
                <w:b/>
              </w:rPr>
            </w:pPr>
            <w:r>
              <w:rPr>
                <w:b/>
              </w:rPr>
              <w:t>General Requirements:</w:t>
            </w:r>
          </w:p>
          <w:p w:rsidR="00D82B21" w:rsidRDefault="009D3522" w:rsidP="00910ADA">
            <w:pPr>
              <w:pStyle w:val="BodyTable"/>
            </w:pPr>
            <w:r>
              <w:t>The following are navigation for left side of general public pages.  Note that pages that display search results or are industry pages will have a set of filters on the left side</w:t>
            </w:r>
          </w:p>
          <w:p w:rsidR="00722D95" w:rsidRDefault="00722D95" w:rsidP="00910ADA">
            <w:pPr>
              <w:pStyle w:val="BodyTable"/>
            </w:pPr>
          </w:p>
          <w:p w:rsidR="00722D95" w:rsidRPr="00722D95" w:rsidRDefault="00722D95" w:rsidP="00722D95">
            <w:pPr>
              <w:pStyle w:val="BodyTable"/>
              <w:numPr>
                <w:ilvl w:val="0"/>
                <w:numId w:val="26"/>
              </w:numPr>
              <w:rPr>
                <w:b/>
              </w:rPr>
            </w:pPr>
            <w:r w:rsidRPr="00722D95">
              <w:rPr>
                <w:b/>
              </w:rPr>
              <w:t>Great Stuff</w:t>
            </w:r>
          </w:p>
          <w:p w:rsidR="00722D95" w:rsidRDefault="00722D95" w:rsidP="00722D95">
            <w:pPr>
              <w:pStyle w:val="BodyTable"/>
              <w:numPr>
                <w:ilvl w:val="1"/>
                <w:numId w:val="26"/>
              </w:numPr>
            </w:pPr>
            <w:r w:rsidRPr="00722D95">
              <w:rPr>
                <w:b/>
              </w:rPr>
              <w:t>Current Best Sellers</w:t>
            </w:r>
            <w:r>
              <w:t xml:space="preserve"> – Clicking on this page navigates the user to the Best Sellers Page.  See </w:t>
            </w:r>
            <w:proofErr w:type="spellStart"/>
            <w:r>
              <w:t>Req</w:t>
            </w:r>
            <w:proofErr w:type="spellEnd"/>
            <w:r>
              <w:t xml:space="preserve"> 6.4</w:t>
            </w:r>
          </w:p>
          <w:p w:rsidR="00722D95" w:rsidRDefault="00722D95" w:rsidP="00722D95">
            <w:pPr>
              <w:pStyle w:val="BodyTable"/>
              <w:numPr>
                <w:ilvl w:val="1"/>
                <w:numId w:val="26"/>
              </w:numPr>
            </w:pPr>
            <w:r w:rsidRPr="00722D95">
              <w:rPr>
                <w:b/>
              </w:rPr>
              <w:t>Stuff We Love</w:t>
            </w:r>
            <w:r>
              <w:t xml:space="preserve"> – Clicking on this page navigates the user to the Stuff We Love Page See </w:t>
            </w:r>
            <w:proofErr w:type="spellStart"/>
            <w:r>
              <w:t>Req</w:t>
            </w:r>
            <w:proofErr w:type="spellEnd"/>
            <w:r>
              <w:t xml:space="preserve"> 6.5</w:t>
            </w:r>
          </w:p>
          <w:p w:rsidR="00722D95" w:rsidRDefault="00722D95" w:rsidP="00722D95">
            <w:pPr>
              <w:pStyle w:val="BodyTable"/>
              <w:numPr>
                <w:ilvl w:val="1"/>
                <w:numId w:val="26"/>
              </w:numPr>
            </w:pPr>
            <w:r w:rsidRPr="00722D95">
              <w:rPr>
                <w:b/>
              </w:rPr>
              <w:t>Newest</w:t>
            </w:r>
            <w:r>
              <w:t xml:space="preserve"> – Clicking on this page navigates the user to the Newest Page See </w:t>
            </w:r>
            <w:proofErr w:type="spellStart"/>
            <w:r>
              <w:t>Req</w:t>
            </w:r>
            <w:proofErr w:type="spellEnd"/>
            <w:r>
              <w:t xml:space="preserve"> 6.6</w:t>
            </w:r>
          </w:p>
          <w:p w:rsidR="00722D95" w:rsidRDefault="00722D95" w:rsidP="00722D95">
            <w:pPr>
              <w:pStyle w:val="BodyTable"/>
              <w:numPr>
                <w:ilvl w:val="1"/>
                <w:numId w:val="26"/>
              </w:numPr>
            </w:pPr>
            <w:r w:rsidRPr="00722D95">
              <w:rPr>
                <w:b/>
              </w:rPr>
              <w:t>Deals and Steals</w:t>
            </w:r>
            <w:r>
              <w:t xml:space="preserve"> – Clicking on this page navigates the user to the Deals and Steals Page See </w:t>
            </w:r>
            <w:proofErr w:type="spellStart"/>
            <w:r>
              <w:t>Req</w:t>
            </w:r>
            <w:proofErr w:type="spellEnd"/>
            <w:r>
              <w:t xml:space="preserve"> 6.7</w:t>
            </w:r>
          </w:p>
          <w:p w:rsidR="00722D95" w:rsidRDefault="00722D95" w:rsidP="00722D95">
            <w:pPr>
              <w:pStyle w:val="BodyTable"/>
              <w:numPr>
                <w:ilvl w:val="0"/>
                <w:numId w:val="26"/>
              </w:numPr>
            </w:pPr>
            <w:r>
              <w:rPr>
                <w:b/>
              </w:rPr>
              <w:t xml:space="preserve">Products – </w:t>
            </w:r>
            <w:r>
              <w:t>This is a list of all industries marked as a product industry.  This will be an expand collapse list of industries with the following industries visible before clicking the more link:</w:t>
            </w:r>
          </w:p>
          <w:p w:rsidR="00722D95" w:rsidRPr="00722D95" w:rsidRDefault="00722D95" w:rsidP="00722D95">
            <w:pPr>
              <w:pStyle w:val="BodyTable"/>
              <w:numPr>
                <w:ilvl w:val="1"/>
                <w:numId w:val="26"/>
              </w:numPr>
            </w:pPr>
            <w:r>
              <w:rPr>
                <w:b/>
              </w:rPr>
              <w:t xml:space="preserve">Fashion, Jewelry, and Accessories – </w:t>
            </w:r>
            <w:r>
              <w:t xml:space="preserve">Clicking on this link will navigate the user to the </w:t>
            </w:r>
            <w:r w:rsidR="00F965B4">
              <w:t xml:space="preserve">Product Industry Page showing products from the selected industry.  See </w:t>
            </w:r>
            <w:proofErr w:type="spellStart"/>
            <w:r w:rsidR="00F965B4">
              <w:t>Req</w:t>
            </w:r>
            <w:proofErr w:type="spellEnd"/>
            <w:r w:rsidR="00F965B4">
              <w:t xml:space="preserve"> 6.8</w:t>
            </w:r>
          </w:p>
          <w:p w:rsidR="00722D95" w:rsidRPr="00722D95" w:rsidRDefault="00722D95" w:rsidP="00722D95">
            <w:pPr>
              <w:pStyle w:val="BodyTable"/>
              <w:numPr>
                <w:ilvl w:val="1"/>
                <w:numId w:val="26"/>
              </w:numPr>
            </w:pPr>
            <w:r>
              <w:rPr>
                <w:b/>
              </w:rPr>
              <w:t>Beauty and Personal Care</w:t>
            </w:r>
            <w:r w:rsidR="00F965B4">
              <w:rPr>
                <w:b/>
              </w:rPr>
              <w:t xml:space="preserve"> – </w:t>
            </w:r>
            <w:r w:rsidR="00F965B4">
              <w:t>Same as above</w:t>
            </w:r>
          </w:p>
          <w:p w:rsidR="00722D95" w:rsidRPr="00722D95" w:rsidRDefault="00722D95" w:rsidP="00722D95">
            <w:pPr>
              <w:pStyle w:val="BodyTable"/>
              <w:numPr>
                <w:ilvl w:val="1"/>
                <w:numId w:val="26"/>
              </w:numPr>
            </w:pPr>
            <w:r>
              <w:rPr>
                <w:b/>
              </w:rPr>
              <w:t>Home Goods</w:t>
            </w:r>
            <w:r w:rsidR="00F965B4">
              <w:rPr>
                <w:b/>
              </w:rPr>
              <w:t xml:space="preserve"> – </w:t>
            </w:r>
            <w:r w:rsidR="00F965B4">
              <w:t>Same as above</w:t>
            </w:r>
          </w:p>
          <w:p w:rsidR="00722D95" w:rsidRPr="00722D95" w:rsidRDefault="00722D95" w:rsidP="00722D95">
            <w:pPr>
              <w:pStyle w:val="BodyTable"/>
              <w:numPr>
                <w:ilvl w:val="1"/>
                <w:numId w:val="26"/>
              </w:numPr>
            </w:pPr>
            <w:r>
              <w:rPr>
                <w:b/>
              </w:rPr>
              <w:t>Pet Products</w:t>
            </w:r>
            <w:r w:rsidR="00F965B4">
              <w:rPr>
                <w:b/>
              </w:rPr>
              <w:t xml:space="preserve"> – </w:t>
            </w:r>
            <w:r w:rsidR="00F965B4">
              <w:t>Same as above</w:t>
            </w:r>
          </w:p>
          <w:p w:rsidR="00722D95" w:rsidRDefault="00722D95" w:rsidP="00722D95">
            <w:pPr>
              <w:pStyle w:val="BodyTable"/>
              <w:numPr>
                <w:ilvl w:val="1"/>
                <w:numId w:val="26"/>
              </w:numPr>
            </w:pPr>
            <w:r>
              <w:rPr>
                <w:b/>
              </w:rPr>
              <w:t xml:space="preserve">More Product Industries – </w:t>
            </w:r>
            <w:r>
              <w:t xml:space="preserve">Clicking on this link will expand </w:t>
            </w:r>
            <w:proofErr w:type="gramStart"/>
            <w:r>
              <w:t>the to</w:t>
            </w:r>
            <w:proofErr w:type="gramEnd"/>
            <w:r>
              <w:t xml:space="preserve"> show the entire list of product industries.</w:t>
            </w:r>
          </w:p>
          <w:p w:rsidR="00F965B4" w:rsidRDefault="00F965B4" w:rsidP="00F965B4">
            <w:pPr>
              <w:pStyle w:val="BodyTable"/>
              <w:numPr>
                <w:ilvl w:val="0"/>
                <w:numId w:val="26"/>
              </w:numPr>
            </w:pPr>
            <w:r>
              <w:rPr>
                <w:b/>
              </w:rPr>
              <w:t xml:space="preserve">Services – </w:t>
            </w:r>
            <w:r>
              <w:t>This will be similar to products except that this will show service industries.  This will be an expand collapse list of industries with the following industries visible before clicking the more link:</w:t>
            </w:r>
          </w:p>
          <w:p w:rsidR="00F965B4" w:rsidRPr="000848A8" w:rsidRDefault="000848A8" w:rsidP="00F965B4">
            <w:pPr>
              <w:pStyle w:val="BodyTable"/>
              <w:numPr>
                <w:ilvl w:val="1"/>
                <w:numId w:val="26"/>
              </w:numPr>
            </w:pPr>
            <w:r>
              <w:rPr>
                <w:b/>
              </w:rPr>
              <w:t>Beauty and Personal Care</w:t>
            </w:r>
          </w:p>
          <w:p w:rsidR="000848A8" w:rsidRPr="000848A8" w:rsidRDefault="000848A8" w:rsidP="00F965B4">
            <w:pPr>
              <w:pStyle w:val="BodyTable"/>
              <w:numPr>
                <w:ilvl w:val="1"/>
                <w:numId w:val="26"/>
              </w:numPr>
            </w:pPr>
            <w:r>
              <w:rPr>
                <w:b/>
              </w:rPr>
              <w:t>Home Building and Remodeling</w:t>
            </w:r>
          </w:p>
          <w:p w:rsidR="000848A8" w:rsidRPr="000848A8" w:rsidRDefault="000848A8" w:rsidP="00F965B4">
            <w:pPr>
              <w:pStyle w:val="BodyTable"/>
              <w:numPr>
                <w:ilvl w:val="1"/>
                <w:numId w:val="26"/>
              </w:numPr>
            </w:pPr>
            <w:r>
              <w:rPr>
                <w:b/>
              </w:rPr>
              <w:t>Home Maintenance</w:t>
            </w:r>
          </w:p>
          <w:p w:rsidR="000848A8" w:rsidRPr="000848A8" w:rsidRDefault="000848A8" w:rsidP="00F965B4">
            <w:pPr>
              <w:pStyle w:val="BodyTable"/>
              <w:numPr>
                <w:ilvl w:val="1"/>
                <w:numId w:val="26"/>
              </w:numPr>
            </w:pPr>
            <w:r>
              <w:rPr>
                <w:b/>
              </w:rPr>
              <w:t>Pet Services</w:t>
            </w:r>
          </w:p>
          <w:p w:rsidR="000848A8" w:rsidRDefault="000848A8" w:rsidP="00F965B4">
            <w:pPr>
              <w:pStyle w:val="BodyTable"/>
              <w:numPr>
                <w:ilvl w:val="1"/>
                <w:numId w:val="26"/>
              </w:numPr>
            </w:pPr>
            <w:r>
              <w:rPr>
                <w:b/>
              </w:rPr>
              <w:t xml:space="preserve">More Service Industries - </w:t>
            </w:r>
            <w:r>
              <w:t xml:space="preserve">Clicking on this link will expand </w:t>
            </w:r>
            <w:proofErr w:type="gramStart"/>
            <w:r>
              <w:t>the to</w:t>
            </w:r>
            <w:proofErr w:type="gramEnd"/>
            <w:r>
              <w:t xml:space="preserve"> show the entire list of service industries.</w:t>
            </w:r>
          </w:p>
          <w:p w:rsidR="000848A8" w:rsidRDefault="007416A4" w:rsidP="007416A4">
            <w:pPr>
              <w:pStyle w:val="BodyTable"/>
              <w:numPr>
                <w:ilvl w:val="0"/>
                <w:numId w:val="26"/>
              </w:numPr>
              <w:rPr>
                <w:b/>
              </w:rPr>
            </w:pPr>
            <w:r>
              <w:rPr>
                <w:b/>
              </w:rPr>
              <w:lastRenderedPageBreak/>
              <w:t xml:space="preserve">Shop &amp; Search – </w:t>
            </w:r>
            <w:r>
              <w:t xml:space="preserve">The items in the section are </w:t>
            </w:r>
            <w:proofErr w:type="gramStart"/>
            <w:r>
              <w:t>expand</w:t>
            </w:r>
            <w:proofErr w:type="gramEnd"/>
            <w:r>
              <w:t xml:space="preserve"> collapse areas showing a list of links that can be selected.</w:t>
            </w:r>
          </w:p>
          <w:p w:rsidR="00E4596F" w:rsidRPr="00E4596F" w:rsidRDefault="007416A4" w:rsidP="00E4596F">
            <w:pPr>
              <w:pStyle w:val="BodyTable"/>
              <w:numPr>
                <w:ilvl w:val="1"/>
                <w:numId w:val="26"/>
              </w:numPr>
              <w:rPr>
                <w:b/>
              </w:rPr>
            </w:pPr>
            <w:r>
              <w:rPr>
                <w:b/>
              </w:rPr>
              <w:t xml:space="preserve">By Collection – </w:t>
            </w:r>
            <w:r>
              <w:t xml:space="preserve">This is </w:t>
            </w:r>
            <w:proofErr w:type="gramStart"/>
            <w:r>
              <w:t>an expand</w:t>
            </w:r>
            <w:proofErr w:type="gramEnd"/>
            <w:r>
              <w:t xml:space="preserve"> / collapse list of collections as defined by the system administrator.  See </w:t>
            </w:r>
            <w:proofErr w:type="spellStart"/>
            <w:r>
              <w:t>Req</w:t>
            </w:r>
            <w:proofErr w:type="spellEnd"/>
            <w:r>
              <w:t xml:space="preserve"> 2.2.2.  Clicking on this link will navigate the user to the </w:t>
            </w:r>
            <w:r w:rsidR="00E4596F">
              <w:t>Collections</w:t>
            </w:r>
            <w:r w:rsidR="00E32A25">
              <w:t xml:space="preserve"> Page returning all products of for a </w:t>
            </w:r>
            <w:r w:rsidR="00E4596F">
              <w:t xml:space="preserve">selected </w:t>
            </w:r>
            <w:r w:rsidR="00E32A25">
              <w:t>collection.  See</w:t>
            </w:r>
            <w:r w:rsidR="00E4596F">
              <w:t xml:space="preserve"> </w:t>
            </w:r>
            <w:proofErr w:type="spellStart"/>
            <w:r w:rsidR="00E4596F">
              <w:t>Req</w:t>
            </w:r>
            <w:proofErr w:type="spellEnd"/>
            <w:r w:rsidR="00E4596F">
              <w:t xml:space="preserve"> 6.9</w:t>
            </w:r>
          </w:p>
          <w:p w:rsidR="00E4596F" w:rsidRPr="00E4596F" w:rsidRDefault="00E4596F" w:rsidP="00E4596F">
            <w:pPr>
              <w:pStyle w:val="BodyTable"/>
              <w:numPr>
                <w:ilvl w:val="2"/>
                <w:numId w:val="26"/>
              </w:numPr>
              <w:rPr>
                <w:b/>
              </w:rPr>
            </w:pPr>
            <w:r>
              <w:t>When expanded, each collection defined by the system administrator is visible as a link.</w:t>
            </w:r>
          </w:p>
          <w:p w:rsidR="007416A4" w:rsidRPr="00E4596F" w:rsidRDefault="00E4596F" w:rsidP="00E4596F">
            <w:pPr>
              <w:pStyle w:val="BodyTable"/>
              <w:numPr>
                <w:ilvl w:val="1"/>
                <w:numId w:val="26"/>
              </w:numPr>
              <w:rPr>
                <w:b/>
              </w:rPr>
            </w:pPr>
            <w:r>
              <w:rPr>
                <w:b/>
              </w:rPr>
              <w:t>By Season -</w:t>
            </w:r>
            <w:r>
              <w:t xml:space="preserve"> This is </w:t>
            </w:r>
            <w:proofErr w:type="gramStart"/>
            <w:r>
              <w:t>an expand</w:t>
            </w:r>
            <w:proofErr w:type="gramEnd"/>
            <w:r>
              <w:t xml:space="preserve"> / collapse list of seasons as defined by the system administrator.  See </w:t>
            </w:r>
            <w:proofErr w:type="spellStart"/>
            <w:r>
              <w:t>Req</w:t>
            </w:r>
            <w:proofErr w:type="spellEnd"/>
            <w:r>
              <w:t xml:space="preserve"> 2.2.4.  Clicking on this link will navigate the user to the Collections Page returning all products of for a Selected Season.  See </w:t>
            </w:r>
            <w:proofErr w:type="spellStart"/>
            <w:r>
              <w:t>Req</w:t>
            </w:r>
            <w:proofErr w:type="spellEnd"/>
            <w:r>
              <w:t xml:space="preserve"> 6.9</w:t>
            </w:r>
          </w:p>
          <w:p w:rsidR="00E4596F" w:rsidRPr="00721DDA" w:rsidRDefault="00E4596F" w:rsidP="00721DDA">
            <w:pPr>
              <w:pStyle w:val="BodyTable"/>
              <w:numPr>
                <w:ilvl w:val="1"/>
                <w:numId w:val="26"/>
              </w:numPr>
              <w:rPr>
                <w:b/>
              </w:rPr>
            </w:pPr>
            <w:r>
              <w:rPr>
                <w:b/>
              </w:rPr>
              <w:t xml:space="preserve">By Region – </w:t>
            </w:r>
            <w:r>
              <w:t xml:space="preserve">This is </w:t>
            </w:r>
            <w:proofErr w:type="gramStart"/>
            <w:r>
              <w:t>an expand</w:t>
            </w:r>
            <w:proofErr w:type="gramEnd"/>
            <w:r>
              <w:t xml:space="preserve"> / collapse list of seasons as defined by the system administrator.  See </w:t>
            </w:r>
            <w:proofErr w:type="spellStart"/>
            <w:r>
              <w:t>Req</w:t>
            </w:r>
            <w:proofErr w:type="spellEnd"/>
            <w:r>
              <w:t xml:space="preserve"> 2.2.</w:t>
            </w:r>
            <w:r w:rsidR="00721DDA">
              <w:t>5</w:t>
            </w:r>
            <w:r>
              <w:t xml:space="preserve">.  Clicking on this link will navigate the user to the Collections Page returning all products of for a Selected Season.  See </w:t>
            </w:r>
            <w:proofErr w:type="spellStart"/>
            <w:r>
              <w:t>Req</w:t>
            </w:r>
            <w:proofErr w:type="spellEnd"/>
            <w:r>
              <w:t xml:space="preserve"> 6.9</w:t>
            </w:r>
          </w:p>
          <w:p w:rsidR="00721DDA" w:rsidRPr="007416A4" w:rsidRDefault="00721DDA" w:rsidP="00721DDA">
            <w:pPr>
              <w:pStyle w:val="BodyTable"/>
              <w:numPr>
                <w:ilvl w:val="0"/>
                <w:numId w:val="26"/>
              </w:numPr>
              <w:rPr>
                <w:b/>
              </w:rPr>
            </w:pPr>
            <w:proofErr w:type="spellStart"/>
            <w:r w:rsidRPr="00721DDA">
              <w:rPr>
                <w:b/>
                <w:highlight w:val="yellow"/>
              </w:rPr>
              <w:t>Scott’d</w:t>
            </w:r>
            <w:proofErr w:type="spellEnd"/>
            <w:r w:rsidRPr="00721DDA">
              <w:rPr>
                <w:b/>
                <w:highlight w:val="yellow"/>
              </w:rPr>
              <w:t xml:space="preserve"> Daily Finds (email passed to </w:t>
            </w:r>
            <w:proofErr w:type="spellStart"/>
            <w:r w:rsidRPr="00721DDA">
              <w:rPr>
                <w:b/>
                <w:highlight w:val="yellow"/>
              </w:rPr>
              <w:t>Marketo</w:t>
            </w:r>
            <w:proofErr w:type="spellEnd"/>
            <w:r w:rsidRPr="00721DDA">
              <w:rPr>
                <w:b/>
                <w:highlight w:val="yellow"/>
              </w:rPr>
              <w:t>?) Future.</w:t>
            </w:r>
          </w:p>
        </w:tc>
        <w:tc>
          <w:tcPr>
            <w:tcW w:w="2160" w:type="dxa"/>
          </w:tcPr>
          <w:p w:rsidR="0021566D" w:rsidRPr="00F72A12" w:rsidRDefault="0021566D" w:rsidP="00910ADA">
            <w:pPr>
              <w:pStyle w:val="BodyText"/>
              <w:spacing w:after="0"/>
              <w:jc w:val="center"/>
              <w:rPr>
                <w:sz w:val="20"/>
                <w:szCs w:val="20"/>
              </w:rPr>
            </w:pPr>
          </w:p>
        </w:tc>
      </w:tr>
      <w:tr w:rsidR="0021566D" w:rsidRPr="00F72A12" w:rsidTr="00910ADA">
        <w:tc>
          <w:tcPr>
            <w:tcW w:w="661" w:type="dxa"/>
          </w:tcPr>
          <w:p w:rsidR="0021566D" w:rsidRPr="00F72A12" w:rsidRDefault="0021566D" w:rsidP="00910ADA">
            <w:pPr>
              <w:pStyle w:val="BodyText"/>
              <w:spacing w:after="0"/>
              <w:jc w:val="center"/>
              <w:rPr>
                <w:sz w:val="20"/>
                <w:szCs w:val="20"/>
              </w:rPr>
            </w:pPr>
          </w:p>
        </w:tc>
        <w:tc>
          <w:tcPr>
            <w:tcW w:w="6629" w:type="dxa"/>
          </w:tcPr>
          <w:p w:rsidR="0021566D" w:rsidRPr="00F72A12" w:rsidRDefault="0021566D" w:rsidP="00910ADA">
            <w:pPr>
              <w:pStyle w:val="BodyText"/>
              <w:spacing w:after="0"/>
              <w:rPr>
                <w:sz w:val="20"/>
                <w:szCs w:val="20"/>
              </w:rPr>
            </w:pPr>
          </w:p>
        </w:tc>
        <w:tc>
          <w:tcPr>
            <w:tcW w:w="2160" w:type="dxa"/>
          </w:tcPr>
          <w:p w:rsidR="0021566D" w:rsidRPr="00F72A12" w:rsidRDefault="0021566D" w:rsidP="00910ADA">
            <w:pPr>
              <w:pStyle w:val="BodyText"/>
              <w:spacing w:after="0"/>
              <w:jc w:val="center"/>
              <w:rPr>
                <w:sz w:val="20"/>
                <w:szCs w:val="20"/>
              </w:rPr>
            </w:pPr>
          </w:p>
        </w:tc>
      </w:tr>
      <w:tr w:rsidR="0021566D" w:rsidRPr="00F72A12" w:rsidTr="00910ADA">
        <w:tc>
          <w:tcPr>
            <w:tcW w:w="661" w:type="dxa"/>
          </w:tcPr>
          <w:p w:rsidR="0021566D" w:rsidRPr="00F72A12" w:rsidRDefault="0021566D" w:rsidP="00910ADA">
            <w:pPr>
              <w:pStyle w:val="BodyText"/>
              <w:spacing w:after="0"/>
              <w:jc w:val="center"/>
              <w:rPr>
                <w:sz w:val="20"/>
                <w:szCs w:val="20"/>
              </w:rPr>
            </w:pPr>
          </w:p>
        </w:tc>
        <w:tc>
          <w:tcPr>
            <w:tcW w:w="6629" w:type="dxa"/>
          </w:tcPr>
          <w:p w:rsidR="0021566D" w:rsidRPr="00F72A12" w:rsidRDefault="0021566D" w:rsidP="00910ADA">
            <w:pPr>
              <w:pStyle w:val="BodyText"/>
              <w:spacing w:after="0"/>
              <w:rPr>
                <w:sz w:val="20"/>
                <w:szCs w:val="20"/>
              </w:rPr>
            </w:pPr>
          </w:p>
        </w:tc>
        <w:tc>
          <w:tcPr>
            <w:tcW w:w="2160" w:type="dxa"/>
          </w:tcPr>
          <w:p w:rsidR="0021566D" w:rsidRPr="00F72A12" w:rsidRDefault="0021566D" w:rsidP="00910ADA">
            <w:pPr>
              <w:pStyle w:val="BodyText"/>
              <w:spacing w:after="0"/>
              <w:jc w:val="center"/>
              <w:rPr>
                <w:sz w:val="20"/>
                <w:szCs w:val="20"/>
              </w:rPr>
            </w:pPr>
          </w:p>
        </w:tc>
      </w:tr>
      <w:tr w:rsidR="0021566D" w:rsidRPr="00F72A12" w:rsidTr="00910ADA">
        <w:tc>
          <w:tcPr>
            <w:tcW w:w="661" w:type="dxa"/>
          </w:tcPr>
          <w:p w:rsidR="0021566D" w:rsidRPr="00F72A12" w:rsidRDefault="0021566D" w:rsidP="00910ADA">
            <w:pPr>
              <w:pStyle w:val="BodyText"/>
              <w:spacing w:after="0"/>
              <w:jc w:val="center"/>
              <w:rPr>
                <w:sz w:val="20"/>
                <w:szCs w:val="20"/>
              </w:rPr>
            </w:pPr>
          </w:p>
        </w:tc>
        <w:tc>
          <w:tcPr>
            <w:tcW w:w="6629" w:type="dxa"/>
          </w:tcPr>
          <w:p w:rsidR="0021566D" w:rsidRPr="00E7014F" w:rsidRDefault="0021566D" w:rsidP="00910ADA">
            <w:pPr>
              <w:pStyle w:val="BodyText"/>
              <w:spacing w:after="0"/>
              <w:rPr>
                <w:sz w:val="20"/>
                <w:szCs w:val="20"/>
              </w:rPr>
            </w:pPr>
          </w:p>
        </w:tc>
        <w:tc>
          <w:tcPr>
            <w:tcW w:w="2160" w:type="dxa"/>
          </w:tcPr>
          <w:p w:rsidR="0021566D" w:rsidRPr="00F72A12" w:rsidRDefault="0021566D" w:rsidP="00910ADA">
            <w:pPr>
              <w:pStyle w:val="BodyText"/>
              <w:spacing w:after="0"/>
              <w:jc w:val="center"/>
              <w:rPr>
                <w:sz w:val="20"/>
                <w:szCs w:val="20"/>
              </w:rPr>
            </w:pPr>
          </w:p>
        </w:tc>
      </w:tr>
      <w:tr w:rsidR="0021566D" w:rsidRPr="00F72A12" w:rsidTr="00910ADA">
        <w:tc>
          <w:tcPr>
            <w:tcW w:w="661" w:type="dxa"/>
          </w:tcPr>
          <w:p w:rsidR="0021566D" w:rsidRPr="00F72A12" w:rsidRDefault="0021566D" w:rsidP="00910ADA">
            <w:pPr>
              <w:pStyle w:val="BodyText"/>
              <w:spacing w:after="0"/>
              <w:jc w:val="center"/>
              <w:rPr>
                <w:sz w:val="20"/>
                <w:szCs w:val="20"/>
              </w:rPr>
            </w:pPr>
          </w:p>
        </w:tc>
        <w:tc>
          <w:tcPr>
            <w:tcW w:w="6629" w:type="dxa"/>
          </w:tcPr>
          <w:p w:rsidR="0021566D" w:rsidRPr="00E7014F" w:rsidRDefault="0021566D" w:rsidP="00910ADA">
            <w:pPr>
              <w:pStyle w:val="BodyText"/>
              <w:spacing w:after="0"/>
              <w:rPr>
                <w:sz w:val="20"/>
                <w:szCs w:val="20"/>
              </w:rPr>
            </w:pPr>
          </w:p>
        </w:tc>
        <w:tc>
          <w:tcPr>
            <w:tcW w:w="2160" w:type="dxa"/>
          </w:tcPr>
          <w:p w:rsidR="0021566D" w:rsidRPr="00F72A12" w:rsidRDefault="0021566D" w:rsidP="00910ADA">
            <w:pPr>
              <w:pStyle w:val="BodyText"/>
              <w:spacing w:after="0"/>
              <w:jc w:val="center"/>
              <w:rPr>
                <w:sz w:val="20"/>
                <w:szCs w:val="20"/>
              </w:rPr>
            </w:pPr>
          </w:p>
        </w:tc>
      </w:tr>
      <w:tr w:rsidR="0021566D" w:rsidRPr="00F72A12" w:rsidTr="00910ADA">
        <w:tc>
          <w:tcPr>
            <w:tcW w:w="661" w:type="dxa"/>
          </w:tcPr>
          <w:p w:rsidR="0021566D" w:rsidRPr="00F72A12" w:rsidRDefault="0021566D" w:rsidP="00910ADA">
            <w:pPr>
              <w:pStyle w:val="BodyText"/>
              <w:spacing w:after="0"/>
              <w:jc w:val="center"/>
              <w:rPr>
                <w:sz w:val="20"/>
                <w:szCs w:val="20"/>
              </w:rPr>
            </w:pPr>
          </w:p>
        </w:tc>
        <w:tc>
          <w:tcPr>
            <w:tcW w:w="6629" w:type="dxa"/>
          </w:tcPr>
          <w:p w:rsidR="0021566D" w:rsidRPr="00E7014F" w:rsidRDefault="0021566D" w:rsidP="00910ADA">
            <w:pPr>
              <w:pStyle w:val="BodyText"/>
              <w:spacing w:after="0"/>
              <w:rPr>
                <w:sz w:val="20"/>
                <w:szCs w:val="20"/>
              </w:rPr>
            </w:pPr>
          </w:p>
        </w:tc>
        <w:tc>
          <w:tcPr>
            <w:tcW w:w="2160" w:type="dxa"/>
          </w:tcPr>
          <w:p w:rsidR="0021566D" w:rsidRPr="00F72A12" w:rsidRDefault="0021566D" w:rsidP="00910ADA">
            <w:pPr>
              <w:pStyle w:val="BodyText"/>
              <w:spacing w:after="0"/>
              <w:jc w:val="center"/>
              <w:rPr>
                <w:sz w:val="20"/>
                <w:szCs w:val="20"/>
              </w:rPr>
            </w:pPr>
          </w:p>
        </w:tc>
      </w:tr>
      <w:tr w:rsidR="0021566D" w:rsidRPr="00F72A12" w:rsidTr="00910ADA">
        <w:tc>
          <w:tcPr>
            <w:tcW w:w="661" w:type="dxa"/>
          </w:tcPr>
          <w:p w:rsidR="0021566D" w:rsidRPr="00F72A12" w:rsidRDefault="0021566D" w:rsidP="00910ADA">
            <w:pPr>
              <w:pStyle w:val="BodyText"/>
              <w:spacing w:after="0"/>
              <w:jc w:val="center"/>
              <w:rPr>
                <w:sz w:val="20"/>
                <w:szCs w:val="20"/>
              </w:rPr>
            </w:pPr>
          </w:p>
        </w:tc>
        <w:tc>
          <w:tcPr>
            <w:tcW w:w="6629" w:type="dxa"/>
          </w:tcPr>
          <w:p w:rsidR="0021566D" w:rsidRPr="00E7014F" w:rsidRDefault="0021566D" w:rsidP="00910ADA">
            <w:pPr>
              <w:pStyle w:val="BodyText"/>
              <w:spacing w:after="0"/>
              <w:rPr>
                <w:sz w:val="20"/>
                <w:szCs w:val="20"/>
              </w:rPr>
            </w:pPr>
          </w:p>
        </w:tc>
        <w:tc>
          <w:tcPr>
            <w:tcW w:w="2160" w:type="dxa"/>
          </w:tcPr>
          <w:p w:rsidR="0021566D" w:rsidRPr="00F72A12" w:rsidRDefault="0021566D" w:rsidP="00910ADA">
            <w:pPr>
              <w:pStyle w:val="BodyText"/>
              <w:spacing w:after="0"/>
              <w:jc w:val="center"/>
              <w:rPr>
                <w:sz w:val="20"/>
                <w:szCs w:val="20"/>
              </w:rPr>
            </w:pPr>
          </w:p>
        </w:tc>
      </w:tr>
    </w:tbl>
    <w:p w:rsidR="0021566D" w:rsidRDefault="0021566D" w:rsidP="00485B8C">
      <w:pPr>
        <w:pStyle w:val="BodyText"/>
      </w:pPr>
    </w:p>
    <w:p w:rsidR="00FB3888" w:rsidRDefault="00A96C24" w:rsidP="00FB3888">
      <w:pPr>
        <w:pStyle w:val="Heading1"/>
      </w:pPr>
      <w:bookmarkStart w:id="23" w:name="_Toc318728324"/>
      <w:r>
        <w:lastRenderedPageBreak/>
        <w:t>Business Owner</w:t>
      </w:r>
      <w:r w:rsidR="00FB3888">
        <w:t xml:space="preserve"> Requirements</w:t>
      </w:r>
      <w:bookmarkEnd w:id="23"/>
    </w:p>
    <w:p w:rsidR="00FB3888" w:rsidRDefault="00FB3888" w:rsidP="00FB3888">
      <w:pPr>
        <w:pStyle w:val="BodyText"/>
      </w:pPr>
      <w:r>
        <w:t xml:space="preserve">The following are general requirements that apply to </w:t>
      </w:r>
      <w:r w:rsidR="00A96C24">
        <w:t>Business Owners Pages</w:t>
      </w:r>
      <w:r>
        <w:t>:</w:t>
      </w:r>
    </w:p>
    <w:p w:rsidR="00A96C24" w:rsidRDefault="00A96C24" w:rsidP="00A96C24">
      <w:pPr>
        <w:pStyle w:val="Heading2"/>
      </w:pPr>
      <w:bookmarkStart w:id="24" w:name="_Toc318728325"/>
      <w:r>
        <w:t xml:space="preserve">Business Owner </w:t>
      </w:r>
      <w:r w:rsidR="00F71B4E">
        <w:t>Dashboard</w:t>
      </w:r>
      <w:r>
        <w:t xml:space="preserve"> Page Requirements</w:t>
      </w:r>
      <w:bookmarkEnd w:id="24"/>
    </w:p>
    <w:p w:rsidR="00A96C24" w:rsidRDefault="00A96C24" w:rsidP="00A96C24">
      <w:pPr>
        <w:pStyle w:val="BodyText"/>
      </w:pPr>
      <w:r>
        <w:t xml:space="preserve">The following are requirements for the </w:t>
      </w:r>
      <w:r w:rsidR="00484F29">
        <w:t>Business Owner</w:t>
      </w:r>
      <w:r w:rsidR="00F71B4E">
        <w:t xml:space="preserve"> Dashboard</w:t>
      </w:r>
      <w:r>
        <w:t xml:space="preserv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96C24" w:rsidRPr="00F72A12" w:rsidTr="00A96C24">
        <w:tc>
          <w:tcPr>
            <w:tcW w:w="661" w:type="dxa"/>
            <w:shd w:val="clear" w:color="auto" w:fill="000000"/>
          </w:tcPr>
          <w:p w:rsidR="00A96C24" w:rsidRPr="00F72A12" w:rsidRDefault="00A96C24" w:rsidP="00A96C24">
            <w:pPr>
              <w:pStyle w:val="BodyText"/>
              <w:spacing w:after="0"/>
              <w:jc w:val="center"/>
              <w:rPr>
                <w:b/>
                <w:sz w:val="20"/>
                <w:szCs w:val="20"/>
              </w:rPr>
            </w:pPr>
            <w:r w:rsidRPr="00F72A12">
              <w:rPr>
                <w:b/>
                <w:sz w:val="20"/>
                <w:szCs w:val="20"/>
              </w:rPr>
              <w:t>ID</w:t>
            </w:r>
          </w:p>
        </w:tc>
        <w:tc>
          <w:tcPr>
            <w:tcW w:w="6629" w:type="dxa"/>
            <w:shd w:val="clear" w:color="auto" w:fill="000000"/>
          </w:tcPr>
          <w:p w:rsidR="00A96C24" w:rsidRPr="00F72A12" w:rsidRDefault="00A96C24" w:rsidP="00A96C24">
            <w:pPr>
              <w:pStyle w:val="BodyText"/>
              <w:spacing w:after="0"/>
              <w:rPr>
                <w:b/>
                <w:sz w:val="20"/>
                <w:szCs w:val="20"/>
              </w:rPr>
            </w:pPr>
            <w:r w:rsidRPr="00F72A12">
              <w:rPr>
                <w:b/>
                <w:sz w:val="20"/>
                <w:szCs w:val="20"/>
              </w:rPr>
              <w:t>Description</w:t>
            </w:r>
          </w:p>
        </w:tc>
        <w:tc>
          <w:tcPr>
            <w:tcW w:w="2160" w:type="dxa"/>
            <w:shd w:val="clear" w:color="auto" w:fill="000000"/>
          </w:tcPr>
          <w:p w:rsidR="00A96C24" w:rsidRPr="00F72A12" w:rsidRDefault="00A96C24" w:rsidP="00A96C24">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96C24" w:rsidRPr="00F72A12" w:rsidTr="00A96C24">
        <w:tc>
          <w:tcPr>
            <w:tcW w:w="661" w:type="dxa"/>
          </w:tcPr>
          <w:p w:rsidR="00A96C24" w:rsidRPr="00F72A12" w:rsidRDefault="00DA47A9" w:rsidP="00A96C24">
            <w:pPr>
              <w:pStyle w:val="BodyText"/>
              <w:spacing w:after="0"/>
              <w:jc w:val="center"/>
              <w:rPr>
                <w:sz w:val="20"/>
                <w:szCs w:val="20"/>
              </w:rPr>
            </w:pPr>
            <w:r>
              <w:rPr>
                <w:sz w:val="20"/>
                <w:szCs w:val="20"/>
              </w:rPr>
              <w:t>4.1.1</w:t>
            </w:r>
          </w:p>
        </w:tc>
        <w:tc>
          <w:tcPr>
            <w:tcW w:w="6629" w:type="dxa"/>
          </w:tcPr>
          <w:p w:rsidR="00A96C24" w:rsidRPr="00DA47A9" w:rsidRDefault="000C0EF5" w:rsidP="00A96C24">
            <w:pPr>
              <w:pStyle w:val="BodyTable"/>
              <w:rPr>
                <w:b/>
              </w:rPr>
            </w:pPr>
            <w:r>
              <w:rPr>
                <w:b/>
              </w:rPr>
              <w:t>General Page</w:t>
            </w:r>
            <w:r w:rsidR="00DA47A9" w:rsidRPr="00DA47A9">
              <w:rPr>
                <w:b/>
              </w:rPr>
              <w:t>:</w:t>
            </w:r>
          </w:p>
          <w:p w:rsidR="00DA47A9" w:rsidRDefault="000C0EF5" w:rsidP="00A96C24">
            <w:pPr>
              <w:pStyle w:val="BodyTable"/>
            </w:pPr>
            <w:r>
              <w:t>The business owner dashboard for Scott’s Marketplace mirror’s the existing shopper dashboard.  The page has the following elements and behaviors:</w:t>
            </w:r>
          </w:p>
          <w:p w:rsidR="000C0EF5" w:rsidRDefault="00B618A1" w:rsidP="00B618A1">
            <w:pPr>
              <w:pStyle w:val="BodyTable"/>
              <w:numPr>
                <w:ilvl w:val="0"/>
                <w:numId w:val="30"/>
              </w:numPr>
            </w:pPr>
            <w:r w:rsidRPr="00B618A1">
              <w:rPr>
                <w:b/>
              </w:rPr>
              <w:t>Bread Crumbs</w:t>
            </w:r>
            <w:r>
              <w:t xml:space="preserve"> – Home &gt; My Business Account </w:t>
            </w:r>
            <w:r w:rsidRPr="00B618A1">
              <w:rPr>
                <w:b/>
              </w:rPr>
              <w:t>&gt; My Company Dashboard</w:t>
            </w:r>
          </w:p>
          <w:p w:rsidR="000C0EF5" w:rsidRDefault="000C0EF5" w:rsidP="00B618A1">
            <w:pPr>
              <w:pStyle w:val="BodyTable"/>
              <w:numPr>
                <w:ilvl w:val="0"/>
                <w:numId w:val="30"/>
              </w:numPr>
              <w:rPr>
                <w:b/>
              </w:rPr>
            </w:pPr>
            <w:r w:rsidRPr="000C0EF5">
              <w:rPr>
                <w:b/>
              </w:rPr>
              <w:t>Tabs</w:t>
            </w:r>
          </w:p>
          <w:p w:rsidR="000C0EF5" w:rsidRDefault="000C0EF5" w:rsidP="00B618A1">
            <w:pPr>
              <w:pStyle w:val="BodyTable"/>
              <w:numPr>
                <w:ilvl w:val="1"/>
                <w:numId w:val="30"/>
              </w:numPr>
              <w:rPr>
                <w:b/>
              </w:rPr>
            </w:pPr>
            <w:r>
              <w:rPr>
                <w:b/>
              </w:rPr>
              <w:t xml:space="preserve">Site Activity – </w:t>
            </w:r>
            <w:r w:rsidRPr="000C0EF5">
              <w:t>Default View</w:t>
            </w:r>
            <w:r>
              <w:t xml:space="preserve">.  See </w:t>
            </w:r>
            <w:proofErr w:type="spellStart"/>
            <w:r>
              <w:t>Req</w:t>
            </w:r>
            <w:proofErr w:type="spellEnd"/>
            <w:r>
              <w:t xml:space="preserve"> 4.1.2</w:t>
            </w:r>
          </w:p>
          <w:p w:rsidR="000C0EF5" w:rsidRDefault="000C0EF5" w:rsidP="00B618A1">
            <w:pPr>
              <w:pStyle w:val="BodyTable"/>
              <w:numPr>
                <w:ilvl w:val="1"/>
                <w:numId w:val="30"/>
              </w:numPr>
              <w:rPr>
                <w:b/>
              </w:rPr>
            </w:pPr>
            <w:r>
              <w:rPr>
                <w:b/>
              </w:rPr>
              <w:t>Ratings &amp; Reviews</w:t>
            </w:r>
            <w:r w:rsidR="00EF6EF5">
              <w:rPr>
                <w:b/>
              </w:rPr>
              <w:t xml:space="preserve"> – </w:t>
            </w:r>
            <w:r w:rsidR="00EF6EF5">
              <w:t xml:space="preserve">Navigates the user to the Ratings and Reviews Page.  See </w:t>
            </w:r>
            <w:proofErr w:type="spellStart"/>
            <w:r w:rsidR="00EF6EF5">
              <w:t>Req</w:t>
            </w:r>
            <w:proofErr w:type="spellEnd"/>
            <w:r w:rsidR="00EF6EF5">
              <w:t xml:space="preserve"> 4.1.3</w:t>
            </w:r>
          </w:p>
          <w:p w:rsidR="000C0EF5" w:rsidRDefault="000C0EF5" w:rsidP="00B618A1">
            <w:pPr>
              <w:pStyle w:val="BodyTable"/>
              <w:numPr>
                <w:ilvl w:val="1"/>
                <w:numId w:val="30"/>
              </w:numPr>
              <w:rPr>
                <w:b/>
              </w:rPr>
            </w:pPr>
            <w:r>
              <w:rPr>
                <w:b/>
              </w:rPr>
              <w:t>Messages Center</w:t>
            </w:r>
            <w:r w:rsidR="00EF6EF5">
              <w:rPr>
                <w:b/>
              </w:rPr>
              <w:t xml:space="preserve"> – </w:t>
            </w:r>
            <w:r w:rsidR="00EF6EF5">
              <w:t xml:space="preserve">Navigates the user to the message center.  See </w:t>
            </w:r>
            <w:proofErr w:type="spellStart"/>
            <w:r w:rsidR="00EF6EF5">
              <w:t>Req</w:t>
            </w:r>
            <w:proofErr w:type="spellEnd"/>
            <w:r w:rsidR="00EF6EF5">
              <w:t xml:space="preserve"> 4.1.4</w:t>
            </w:r>
          </w:p>
          <w:p w:rsidR="000C0EF5" w:rsidRDefault="000C0EF5" w:rsidP="00B618A1">
            <w:pPr>
              <w:pStyle w:val="BodyTable"/>
              <w:numPr>
                <w:ilvl w:val="1"/>
                <w:numId w:val="30"/>
              </w:numPr>
              <w:rPr>
                <w:b/>
              </w:rPr>
            </w:pPr>
            <w:r>
              <w:rPr>
                <w:b/>
              </w:rPr>
              <w:t>Announcements</w:t>
            </w:r>
            <w:r w:rsidR="00720E98">
              <w:rPr>
                <w:b/>
              </w:rPr>
              <w:t xml:space="preserve"> – </w:t>
            </w:r>
            <w:r w:rsidR="00720E98">
              <w:t xml:space="preserve">See </w:t>
            </w:r>
            <w:proofErr w:type="spellStart"/>
            <w:r w:rsidR="00720E98">
              <w:t>Req</w:t>
            </w:r>
            <w:proofErr w:type="spellEnd"/>
            <w:r w:rsidR="00720E98">
              <w:t xml:space="preserve"> 4.1.5</w:t>
            </w:r>
          </w:p>
          <w:p w:rsidR="000C0EF5" w:rsidRPr="000C0EF5" w:rsidRDefault="000C0EF5" w:rsidP="00B618A1">
            <w:pPr>
              <w:pStyle w:val="BodyTable"/>
              <w:numPr>
                <w:ilvl w:val="1"/>
                <w:numId w:val="30"/>
              </w:numPr>
              <w:rPr>
                <w:b/>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0C0EF5" w:rsidP="00A96C24">
            <w:pPr>
              <w:pStyle w:val="BodyText"/>
              <w:spacing w:after="0"/>
              <w:jc w:val="center"/>
              <w:rPr>
                <w:sz w:val="20"/>
                <w:szCs w:val="20"/>
              </w:rPr>
            </w:pPr>
            <w:r>
              <w:rPr>
                <w:sz w:val="20"/>
                <w:szCs w:val="20"/>
              </w:rPr>
              <w:t>4.1.2</w:t>
            </w:r>
          </w:p>
        </w:tc>
        <w:tc>
          <w:tcPr>
            <w:tcW w:w="6629" w:type="dxa"/>
          </w:tcPr>
          <w:p w:rsidR="00A96C24" w:rsidRDefault="000C0EF5" w:rsidP="00A96C24">
            <w:pPr>
              <w:pStyle w:val="BodyText"/>
              <w:spacing w:after="0"/>
              <w:rPr>
                <w:b/>
                <w:sz w:val="20"/>
                <w:szCs w:val="20"/>
              </w:rPr>
            </w:pPr>
            <w:r>
              <w:rPr>
                <w:b/>
                <w:sz w:val="20"/>
                <w:szCs w:val="20"/>
              </w:rPr>
              <w:t>Site Activity Tab:</w:t>
            </w:r>
          </w:p>
          <w:p w:rsidR="001B23CB" w:rsidRDefault="000C0EF5" w:rsidP="00A96C24">
            <w:pPr>
              <w:pStyle w:val="BodyText"/>
              <w:spacing w:after="0"/>
              <w:rPr>
                <w:sz w:val="20"/>
                <w:szCs w:val="20"/>
              </w:rPr>
            </w:pPr>
            <w:r>
              <w:rPr>
                <w:sz w:val="20"/>
                <w:szCs w:val="20"/>
              </w:rPr>
              <w:t>The site activity is the default view and represents the business owner</w:t>
            </w:r>
            <w:r w:rsidR="001B23CB">
              <w:rPr>
                <w:sz w:val="20"/>
                <w:szCs w:val="20"/>
              </w:rPr>
              <w:t>’</w:t>
            </w:r>
            <w:r>
              <w:rPr>
                <w:sz w:val="20"/>
                <w:szCs w:val="20"/>
              </w:rPr>
              <w:t>s dashboard.</w:t>
            </w:r>
            <w:r w:rsidR="001B23CB">
              <w:rPr>
                <w:sz w:val="20"/>
                <w:szCs w:val="20"/>
              </w:rPr>
              <w:t xml:space="preserve">  This page has the same elements as the existing dashboard with the following changes:</w:t>
            </w:r>
          </w:p>
          <w:p w:rsidR="001B23CB" w:rsidRPr="001B23CB" w:rsidRDefault="001B23CB" w:rsidP="001B23CB">
            <w:pPr>
              <w:pStyle w:val="BodyText"/>
              <w:numPr>
                <w:ilvl w:val="0"/>
                <w:numId w:val="23"/>
              </w:numPr>
              <w:spacing w:after="0"/>
              <w:rPr>
                <w:sz w:val="20"/>
                <w:szCs w:val="20"/>
              </w:rPr>
            </w:pPr>
            <w:r>
              <w:rPr>
                <w:b/>
                <w:sz w:val="20"/>
                <w:szCs w:val="20"/>
              </w:rPr>
              <w:t>Buttons</w:t>
            </w:r>
          </w:p>
          <w:p w:rsidR="001B23CB" w:rsidRPr="001B23CB" w:rsidRDefault="001B23CB" w:rsidP="001B23CB">
            <w:pPr>
              <w:pStyle w:val="BodyText"/>
              <w:numPr>
                <w:ilvl w:val="1"/>
                <w:numId w:val="23"/>
              </w:numPr>
              <w:spacing w:after="0"/>
              <w:rPr>
                <w:sz w:val="20"/>
                <w:szCs w:val="20"/>
              </w:rPr>
            </w:pPr>
            <w:r>
              <w:rPr>
                <w:b/>
                <w:sz w:val="20"/>
                <w:szCs w:val="20"/>
              </w:rPr>
              <w:t xml:space="preserve">Add Product – </w:t>
            </w:r>
            <w:r>
              <w:rPr>
                <w:sz w:val="20"/>
                <w:szCs w:val="20"/>
              </w:rPr>
              <w:t xml:space="preserve">Clicking this button navigates the user to the store Page.  See </w:t>
            </w:r>
            <w:proofErr w:type="spellStart"/>
            <w:r>
              <w:rPr>
                <w:sz w:val="20"/>
                <w:szCs w:val="20"/>
              </w:rPr>
              <w:t>Req</w:t>
            </w:r>
            <w:proofErr w:type="spellEnd"/>
            <w:r>
              <w:rPr>
                <w:sz w:val="20"/>
                <w:szCs w:val="20"/>
              </w:rPr>
              <w:t xml:space="preserve"> 4.5</w:t>
            </w:r>
          </w:p>
          <w:p w:rsidR="001B23CB" w:rsidRPr="001B23CB" w:rsidRDefault="001B23CB" w:rsidP="001B23CB">
            <w:pPr>
              <w:pStyle w:val="BodyText"/>
              <w:numPr>
                <w:ilvl w:val="1"/>
                <w:numId w:val="23"/>
              </w:numPr>
              <w:spacing w:after="0"/>
              <w:rPr>
                <w:sz w:val="20"/>
                <w:szCs w:val="20"/>
              </w:rPr>
            </w:pPr>
            <w:r>
              <w:rPr>
                <w:b/>
                <w:sz w:val="20"/>
                <w:szCs w:val="20"/>
              </w:rPr>
              <w:t xml:space="preserve">Add Video – </w:t>
            </w:r>
            <w:r>
              <w:rPr>
                <w:sz w:val="20"/>
                <w:szCs w:val="20"/>
              </w:rPr>
              <w:t xml:space="preserve">Clicking this button navigates the user to the Video Library.  See </w:t>
            </w:r>
            <w:proofErr w:type="spellStart"/>
            <w:r>
              <w:rPr>
                <w:sz w:val="20"/>
                <w:szCs w:val="20"/>
              </w:rPr>
              <w:t>Req</w:t>
            </w:r>
            <w:proofErr w:type="spellEnd"/>
            <w:r>
              <w:rPr>
                <w:sz w:val="20"/>
                <w:szCs w:val="20"/>
              </w:rPr>
              <w:t xml:space="preserve"> </w:t>
            </w:r>
            <w:r w:rsidR="00707887">
              <w:rPr>
                <w:sz w:val="20"/>
                <w:szCs w:val="20"/>
              </w:rPr>
              <w:t>4.10</w:t>
            </w:r>
          </w:p>
          <w:p w:rsidR="001B23CB" w:rsidRPr="001B23CB" w:rsidRDefault="001B23CB" w:rsidP="001B23CB">
            <w:pPr>
              <w:pStyle w:val="BodyText"/>
              <w:numPr>
                <w:ilvl w:val="1"/>
                <w:numId w:val="23"/>
              </w:numPr>
              <w:spacing w:after="0"/>
              <w:rPr>
                <w:sz w:val="20"/>
                <w:szCs w:val="20"/>
              </w:rPr>
            </w:pPr>
            <w:r>
              <w:rPr>
                <w:b/>
                <w:sz w:val="20"/>
                <w:szCs w:val="20"/>
              </w:rPr>
              <w:t>Add Blog</w:t>
            </w:r>
            <w:r w:rsidR="00707887">
              <w:rPr>
                <w:b/>
                <w:sz w:val="20"/>
                <w:szCs w:val="20"/>
              </w:rPr>
              <w:t xml:space="preserve"> – </w:t>
            </w:r>
            <w:r w:rsidR="00707887">
              <w:rPr>
                <w:sz w:val="20"/>
                <w:szCs w:val="20"/>
              </w:rPr>
              <w:t xml:space="preserve">Clicking on this page navigates the user to the Blog Page.  See </w:t>
            </w:r>
            <w:proofErr w:type="spellStart"/>
            <w:r w:rsidR="00707887">
              <w:rPr>
                <w:sz w:val="20"/>
                <w:szCs w:val="20"/>
              </w:rPr>
              <w:t>Req</w:t>
            </w:r>
            <w:proofErr w:type="spellEnd"/>
            <w:r w:rsidR="00707887">
              <w:rPr>
                <w:sz w:val="20"/>
                <w:szCs w:val="20"/>
              </w:rPr>
              <w:t xml:space="preserve"> 4.11 (Post BETA)</w:t>
            </w:r>
          </w:p>
          <w:p w:rsidR="001B23CB" w:rsidRDefault="001B23CB" w:rsidP="001B23CB">
            <w:pPr>
              <w:pStyle w:val="BodyText"/>
              <w:numPr>
                <w:ilvl w:val="1"/>
                <w:numId w:val="23"/>
              </w:numPr>
              <w:spacing w:after="0"/>
              <w:rPr>
                <w:sz w:val="20"/>
                <w:szCs w:val="20"/>
              </w:rPr>
            </w:pPr>
            <w:r>
              <w:rPr>
                <w:b/>
                <w:sz w:val="20"/>
                <w:szCs w:val="20"/>
              </w:rPr>
              <w:t>Add Social Media Update</w:t>
            </w:r>
            <w:r w:rsidR="00707887">
              <w:rPr>
                <w:b/>
                <w:sz w:val="20"/>
                <w:szCs w:val="20"/>
              </w:rPr>
              <w:t xml:space="preserve"> – </w:t>
            </w:r>
            <w:r w:rsidR="00707887">
              <w:rPr>
                <w:sz w:val="20"/>
                <w:szCs w:val="20"/>
              </w:rPr>
              <w:t xml:space="preserve">Clicking on this button navigates the user to the social media updates page.  See </w:t>
            </w:r>
            <w:proofErr w:type="spellStart"/>
            <w:r w:rsidR="00707887">
              <w:rPr>
                <w:sz w:val="20"/>
                <w:szCs w:val="20"/>
              </w:rPr>
              <w:t>Req</w:t>
            </w:r>
            <w:proofErr w:type="spellEnd"/>
            <w:r w:rsidR="00707887">
              <w:rPr>
                <w:sz w:val="20"/>
                <w:szCs w:val="20"/>
              </w:rPr>
              <w:t xml:space="preserve"> 4.6.</w:t>
            </w:r>
          </w:p>
          <w:p w:rsidR="00707887" w:rsidRPr="00707887" w:rsidRDefault="00707887" w:rsidP="00707887">
            <w:pPr>
              <w:pStyle w:val="BodyText"/>
              <w:numPr>
                <w:ilvl w:val="0"/>
                <w:numId w:val="23"/>
              </w:numPr>
              <w:spacing w:after="0"/>
              <w:rPr>
                <w:sz w:val="20"/>
                <w:szCs w:val="20"/>
              </w:rPr>
            </w:pPr>
            <w:r w:rsidRPr="00707887">
              <w:rPr>
                <w:b/>
                <w:sz w:val="20"/>
                <w:szCs w:val="20"/>
                <w:highlight w:val="yellow"/>
              </w:rPr>
              <w:t>Business Sponsor Views – TBD</w:t>
            </w:r>
            <w:r>
              <w:rPr>
                <w:b/>
                <w:sz w:val="20"/>
                <w:szCs w:val="20"/>
              </w:rPr>
              <w:t xml:space="preserve">… </w:t>
            </w:r>
          </w:p>
          <w:p w:rsidR="00707887" w:rsidRDefault="00707887" w:rsidP="00707887">
            <w:pPr>
              <w:pStyle w:val="BodyText"/>
              <w:numPr>
                <w:ilvl w:val="0"/>
                <w:numId w:val="23"/>
              </w:numPr>
              <w:spacing w:after="0"/>
              <w:rPr>
                <w:sz w:val="20"/>
                <w:szCs w:val="20"/>
              </w:rPr>
            </w:pPr>
            <w:r w:rsidRPr="00707887">
              <w:rPr>
                <w:b/>
                <w:sz w:val="20"/>
                <w:szCs w:val="20"/>
                <w:highlight w:val="yellow"/>
              </w:rPr>
              <w:t>Product Promotion Views – TBD</w:t>
            </w:r>
            <w:r>
              <w:rPr>
                <w:sz w:val="20"/>
                <w:szCs w:val="20"/>
              </w:rPr>
              <w:t>…</w:t>
            </w:r>
          </w:p>
          <w:p w:rsidR="00707887" w:rsidRDefault="00707887" w:rsidP="00707887">
            <w:pPr>
              <w:pStyle w:val="BodyText"/>
              <w:numPr>
                <w:ilvl w:val="0"/>
                <w:numId w:val="23"/>
              </w:numPr>
              <w:spacing w:after="0"/>
              <w:rPr>
                <w:sz w:val="20"/>
                <w:szCs w:val="20"/>
              </w:rPr>
            </w:pPr>
          </w:p>
          <w:p w:rsidR="001B23CB" w:rsidRPr="000C0EF5" w:rsidRDefault="001B23CB"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707887" w:rsidP="00A96C24">
            <w:pPr>
              <w:pStyle w:val="BodyText"/>
              <w:spacing w:after="0"/>
              <w:jc w:val="center"/>
              <w:rPr>
                <w:sz w:val="20"/>
                <w:szCs w:val="20"/>
              </w:rPr>
            </w:pPr>
            <w:r>
              <w:rPr>
                <w:sz w:val="20"/>
                <w:szCs w:val="20"/>
              </w:rPr>
              <w:t>4.1.3</w:t>
            </w:r>
          </w:p>
        </w:tc>
        <w:tc>
          <w:tcPr>
            <w:tcW w:w="6629" w:type="dxa"/>
          </w:tcPr>
          <w:p w:rsidR="00A96C24" w:rsidRPr="00707887" w:rsidRDefault="00707887" w:rsidP="00A96C24">
            <w:pPr>
              <w:pStyle w:val="BodyText"/>
              <w:spacing w:after="0"/>
              <w:rPr>
                <w:b/>
                <w:sz w:val="20"/>
                <w:szCs w:val="20"/>
              </w:rPr>
            </w:pPr>
            <w:r w:rsidRPr="00707887">
              <w:rPr>
                <w:b/>
                <w:sz w:val="20"/>
                <w:szCs w:val="20"/>
              </w:rPr>
              <w:t>Ratings &amp; Reviews Page:</w:t>
            </w:r>
          </w:p>
          <w:p w:rsidR="00707887" w:rsidRDefault="00EB4162" w:rsidP="00A96C24">
            <w:pPr>
              <w:pStyle w:val="BodyText"/>
              <w:spacing w:after="0"/>
              <w:rPr>
                <w:sz w:val="20"/>
                <w:szCs w:val="20"/>
              </w:rPr>
            </w:pPr>
            <w:r>
              <w:rPr>
                <w:sz w:val="20"/>
                <w:szCs w:val="20"/>
              </w:rPr>
              <w:t>The Ratings and Reviews page shows the user a list of product or business ratings and reviews.  This page uses the existing ratings and reviews page internally.  It has the following elements and behaviors:</w:t>
            </w:r>
          </w:p>
          <w:p w:rsidR="00EF6EF5" w:rsidRPr="00EF6EF5" w:rsidRDefault="00EF6EF5" w:rsidP="00EB4162">
            <w:pPr>
              <w:pStyle w:val="BodyText"/>
              <w:numPr>
                <w:ilvl w:val="0"/>
                <w:numId w:val="24"/>
              </w:numPr>
              <w:spacing w:after="0"/>
              <w:rPr>
                <w:b/>
                <w:sz w:val="20"/>
                <w:szCs w:val="20"/>
              </w:rPr>
            </w:pPr>
            <w:r>
              <w:rPr>
                <w:sz w:val="20"/>
                <w:szCs w:val="20"/>
              </w:rPr>
              <w:t>Bread Crumbs – Home/ My Business Account</w:t>
            </w:r>
            <w:r w:rsidRPr="00EF6EF5">
              <w:rPr>
                <w:b/>
                <w:sz w:val="20"/>
                <w:szCs w:val="20"/>
              </w:rPr>
              <w:t xml:space="preserve">/ </w:t>
            </w:r>
            <w:r w:rsidRPr="00EF6EF5">
              <w:rPr>
                <w:sz w:val="20"/>
                <w:szCs w:val="20"/>
              </w:rPr>
              <w:t>My Company Dashboard</w:t>
            </w:r>
            <w:r>
              <w:rPr>
                <w:sz w:val="20"/>
                <w:szCs w:val="20"/>
              </w:rPr>
              <w:t xml:space="preserve">/ </w:t>
            </w:r>
            <w:r>
              <w:rPr>
                <w:b/>
                <w:sz w:val="20"/>
                <w:szCs w:val="20"/>
              </w:rPr>
              <w:t>Ratings &amp; Reviews</w:t>
            </w:r>
          </w:p>
          <w:p w:rsidR="00EB4162" w:rsidRDefault="00EB4162" w:rsidP="00EB4162">
            <w:pPr>
              <w:pStyle w:val="BodyText"/>
              <w:numPr>
                <w:ilvl w:val="0"/>
                <w:numId w:val="24"/>
              </w:numPr>
              <w:spacing w:after="0"/>
              <w:rPr>
                <w:sz w:val="20"/>
                <w:szCs w:val="20"/>
              </w:rPr>
            </w:pPr>
            <w:r>
              <w:rPr>
                <w:sz w:val="20"/>
                <w:szCs w:val="20"/>
              </w:rPr>
              <w:t>User can view</w:t>
            </w:r>
            <w:r w:rsidR="00686498">
              <w:rPr>
                <w:sz w:val="20"/>
                <w:szCs w:val="20"/>
              </w:rPr>
              <w:t xml:space="preserve"> all ratings and reviews, business ratings and reviews or product ratings and reviews.</w:t>
            </w:r>
          </w:p>
          <w:p w:rsidR="00686498" w:rsidRDefault="00686498" w:rsidP="00EB4162">
            <w:pPr>
              <w:pStyle w:val="BodyText"/>
              <w:numPr>
                <w:ilvl w:val="0"/>
                <w:numId w:val="24"/>
              </w:numPr>
              <w:spacing w:after="0"/>
              <w:rPr>
                <w:sz w:val="20"/>
                <w:szCs w:val="20"/>
              </w:rPr>
            </w:pPr>
            <w:r>
              <w:rPr>
                <w:sz w:val="20"/>
                <w:szCs w:val="20"/>
              </w:rPr>
              <w:t xml:space="preserve">This page will use the </w:t>
            </w:r>
            <w:r w:rsidR="00EF6EF5">
              <w:rPr>
                <w:sz w:val="20"/>
                <w:szCs w:val="20"/>
              </w:rPr>
              <w:t>same Ratings and Reviews object found at /ratings</w:t>
            </w:r>
          </w:p>
          <w:p w:rsidR="00EF6EF5" w:rsidRPr="00F72A12" w:rsidRDefault="00EF6EF5" w:rsidP="00EB4162">
            <w:pPr>
              <w:pStyle w:val="BodyText"/>
              <w:numPr>
                <w:ilvl w:val="0"/>
                <w:numId w:val="24"/>
              </w:numPr>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EF6EF5" w:rsidP="00A96C24">
            <w:pPr>
              <w:pStyle w:val="BodyText"/>
              <w:spacing w:after="0"/>
              <w:jc w:val="center"/>
              <w:rPr>
                <w:sz w:val="20"/>
                <w:szCs w:val="20"/>
              </w:rPr>
            </w:pPr>
            <w:r>
              <w:rPr>
                <w:sz w:val="20"/>
                <w:szCs w:val="20"/>
              </w:rPr>
              <w:t>4.1.4</w:t>
            </w:r>
          </w:p>
        </w:tc>
        <w:tc>
          <w:tcPr>
            <w:tcW w:w="6629" w:type="dxa"/>
          </w:tcPr>
          <w:p w:rsidR="00A96C24" w:rsidRPr="00720E98" w:rsidRDefault="00EF6EF5" w:rsidP="00A96C24">
            <w:pPr>
              <w:pStyle w:val="BodyText"/>
              <w:spacing w:after="0"/>
              <w:rPr>
                <w:b/>
                <w:sz w:val="20"/>
                <w:szCs w:val="20"/>
              </w:rPr>
            </w:pPr>
            <w:r w:rsidRPr="00720E98">
              <w:rPr>
                <w:b/>
                <w:sz w:val="20"/>
                <w:szCs w:val="20"/>
              </w:rPr>
              <w:t>Message Center</w:t>
            </w:r>
            <w:r w:rsidR="00720E98">
              <w:rPr>
                <w:b/>
                <w:sz w:val="20"/>
                <w:szCs w:val="20"/>
              </w:rPr>
              <w:t xml:space="preserve"> Page</w:t>
            </w:r>
            <w:r w:rsidRPr="00720E98">
              <w:rPr>
                <w:b/>
                <w:sz w:val="20"/>
                <w:szCs w:val="20"/>
              </w:rPr>
              <w:t>:</w:t>
            </w:r>
          </w:p>
          <w:p w:rsidR="00EF6EF5" w:rsidRPr="00E7014F" w:rsidRDefault="00EF6EF5" w:rsidP="00A96C24">
            <w:pPr>
              <w:pStyle w:val="BodyText"/>
              <w:spacing w:after="0"/>
              <w:rPr>
                <w:sz w:val="20"/>
                <w:szCs w:val="20"/>
              </w:rPr>
            </w:pPr>
            <w:r>
              <w:rPr>
                <w:sz w:val="20"/>
                <w:szCs w:val="20"/>
              </w:rPr>
              <w:lastRenderedPageBreak/>
              <w:t xml:space="preserve">This area will remain unchanged </w:t>
            </w:r>
            <w:r w:rsidR="00720E98">
              <w:rPr>
                <w:sz w:val="20"/>
                <w:szCs w:val="20"/>
              </w:rPr>
              <w:t>from bizznesscard except that the new style shall be applied.</w:t>
            </w: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720E98" w:rsidP="00A96C24">
            <w:pPr>
              <w:pStyle w:val="BodyText"/>
              <w:spacing w:after="0"/>
              <w:jc w:val="center"/>
              <w:rPr>
                <w:sz w:val="20"/>
                <w:szCs w:val="20"/>
              </w:rPr>
            </w:pPr>
            <w:r>
              <w:rPr>
                <w:sz w:val="20"/>
                <w:szCs w:val="20"/>
              </w:rPr>
              <w:lastRenderedPageBreak/>
              <w:t>4.1.5</w:t>
            </w:r>
          </w:p>
        </w:tc>
        <w:tc>
          <w:tcPr>
            <w:tcW w:w="6629" w:type="dxa"/>
          </w:tcPr>
          <w:p w:rsidR="00A96C24" w:rsidRDefault="00720E98" w:rsidP="00A96C24">
            <w:pPr>
              <w:pStyle w:val="BodyText"/>
              <w:spacing w:after="0"/>
              <w:rPr>
                <w:sz w:val="20"/>
                <w:szCs w:val="20"/>
              </w:rPr>
            </w:pPr>
            <w:r w:rsidRPr="00720E98">
              <w:rPr>
                <w:b/>
                <w:sz w:val="20"/>
                <w:szCs w:val="20"/>
              </w:rPr>
              <w:t>Announcements Page</w:t>
            </w:r>
            <w:r>
              <w:rPr>
                <w:sz w:val="20"/>
                <w:szCs w:val="20"/>
              </w:rPr>
              <w:t>:</w:t>
            </w:r>
          </w:p>
          <w:p w:rsidR="00720E98" w:rsidRPr="00E7014F" w:rsidRDefault="00720E98" w:rsidP="00A96C24">
            <w:pPr>
              <w:pStyle w:val="BodyText"/>
              <w:spacing w:after="0"/>
              <w:rPr>
                <w:sz w:val="20"/>
                <w:szCs w:val="20"/>
              </w:rPr>
            </w:pPr>
            <w:r>
              <w:rPr>
                <w:sz w:val="20"/>
                <w:szCs w:val="20"/>
              </w:rPr>
              <w:t>This area will remain unchanged from bizznesscard except that the new style shall be applied.</w:t>
            </w: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720E98">
            <w:pPr>
              <w:pStyle w:val="BodyText"/>
              <w:spacing w:after="0"/>
              <w:rPr>
                <w:sz w:val="20"/>
                <w:szCs w:val="20"/>
              </w:rPr>
            </w:pPr>
          </w:p>
        </w:tc>
        <w:tc>
          <w:tcPr>
            <w:tcW w:w="6629" w:type="dxa"/>
          </w:tcPr>
          <w:p w:rsidR="00A96C24" w:rsidRPr="00E7014F" w:rsidRDefault="00A96C24"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6629" w:type="dxa"/>
          </w:tcPr>
          <w:p w:rsidR="00A96C24" w:rsidRPr="00E7014F" w:rsidRDefault="00A96C24"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bl>
    <w:p w:rsidR="00A96C24" w:rsidRDefault="00A96C24" w:rsidP="00FB3888">
      <w:pPr>
        <w:pStyle w:val="BodyText"/>
      </w:pPr>
    </w:p>
    <w:p w:rsidR="00484F29" w:rsidRDefault="005654A0" w:rsidP="00484F29">
      <w:pPr>
        <w:pStyle w:val="Heading2"/>
      </w:pPr>
      <w:bookmarkStart w:id="25" w:name="_Toc318728326"/>
      <w:r>
        <w:t xml:space="preserve">About </w:t>
      </w:r>
      <w:r w:rsidR="00484F29">
        <w:t>Page Requirements</w:t>
      </w:r>
      <w:bookmarkEnd w:id="25"/>
    </w:p>
    <w:p w:rsidR="00484F29" w:rsidRDefault="00484F29" w:rsidP="00484F29">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484F29" w:rsidRPr="00F72A12" w:rsidTr="007321EF">
        <w:tc>
          <w:tcPr>
            <w:tcW w:w="661" w:type="dxa"/>
            <w:shd w:val="clear" w:color="auto" w:fill="000000"/>
          </w:tcPr>
          <w:p w:rsidR="00484F29" w:rsidRPr="00F72A12" w:rsidRDefault="00484F29" w:rsidP="007321EF">
            <w:pPr>
              <w:pStyle w:val="BodyText"/>
              <w:spacing w:after="0"/>
              <w:jc w:val="center"/>
              <w:rPr>
                <w:b/>
                <w:sz w:val="20"/>
                <w:szCs w:val="20"/>
              </w:rPr>
            </w:pPr>
            <w:r w:rsidRPr="00F72A12">
              <w:rPr>
                <w:b/>
                <w:sz w:val="20"/>
                <w:szCs w:val="20"/>
              </w:rPr>
              <w:t>ID</w:t>
            </w:r>
          </w:p>
        </w:tc>
        <w:tc>
          <w:tcPr>
            <w:tcW w:w="6629" w:type="dxa"/>
            <w:shd w:val="clear" w:color="auto" w:fill="000000"/>
          </w:tcPr>
          <w:p w:rsidR="00484F29" w:rsidRPr="00F72A12" w:rsidRDefault="00484F29" w:rsidP="007321EF">
            <w:pPr>
              <w:pStyle w:val="BodyText"/>
              <w:spacing w:after="0"/>
              <w:rPr>
                <w:b/>
                <w:sz w:val="20"/>
                <w:szCs w:val="20"/>
              </w:rPr>
            </w:pPr>
            <w:r w:rsidRPr="00F72A12">
              <w:rPr>
                <w:b/>
                <w:sz w:val="20"/>
                <w:szCs w:val="20"/>
              </w:rPr>
              <w:t>Description</w:t>
            </w:r>
          </w:p>
        </w:tc>
        <w:tc>
          <w:tcPr>
            <w:tcW w:w="2160" w:type="dxa"/>
            <w:shd w:val="clear" w:color="auto" w:fill="000000"/>
          </w:tcPr>
          <w:p w:rsidR="00484F29" w:rsidRPr="00F72A12" w:rsidRDefault="00484F29" w:rsidP="007321EF">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484F29" w:rsidRPr="00F72A12" w:rsidTr="007321EF">
        <w:tc>
          <w:tcPr>
            <w:tcW w:w="661" w:type="dxa"/>
          </w:tcPr>
          <w:p w:rsidR="00484F29" w:rsidRPr="00F72A12" w:rsidRDefault="00720E98" w:rsidP="007321EF">
            <w:pPr>
              <w:pStyle w:val="BodyText"/>
              <w:spacing w:after="0"/>
              <w:jc w:val="center"/>
              <w:rPr>
                <w:sz w:val="20"/>
                <w:szCs w:val="20"/>
              </w:rPr>
            </w:pPr>
            <w:r>
              <w:rPr>
                <w:sz w:val="20"/>
                <w:szCs w:val="20"/>
              </w:rPr>
              <w:t>4.2.1</w:t>
            </w:r>
          </w:p>
        </w:tc>
        <w:tc>
          <w:tcPr>
            <w:tcW w:w="6629" w:type="dxa"/>
          </w:tcPr>
          <w:p w:rsidR="00484F29" w:rsidRPr="00720E98" w:rsidRDefault="00720E98" w:rsidP="007321EF">
            <w:pPr>
              <w:pStyle w:val="BodyTable"/>
              <w:rPr>
                <w:b/>
              </w:rPr>
            </w:pPr>
            <w:r w:rsidRPr="00720E98">
              <w:rPr>
                <w:b/>
              </w:rPr>
              <w:t>General Requirements:</w:t>
            </w:r>
          </w:p>
          <w:p w:rsidR="00720E98" w:rsidRDefault="00720E98" w:rsidP="007321EF">
            <w:pPr>
              <w:pStyle w:val="BodyTable"/>
            </w:pPr>
            <w:r>
              <w:t>The purpose of this page is for the user to populate data which will appear on the public marketplace about page</w:t>
            </w:r>
            <w:r w:rsidR="0090544E">
              <w:t xml:space="preserve"> (See </w:t>
            </w:r>
            <w:proofErr w:type="spellStart"/>
            <w:r w:rsidR="0090544E">
              <w:t>Req</w:t>
            </w:r>
            <w:proofErr w:type="spellEnd"/>
            <w:r w:rsidR="0090544E">
              <w:t xml:space="preserve"> 7.4)</w:t>
            </w:r>
            <w:r>
              <w:t xml:space="preserve"> for the business owners business.  This page is a mix of elements on the current Profile page.  It has the following elements and behaviors:</w:t>
            </w:r>
          </w:p>
          <w:p w:rsidR="00B618A1" w:rsidRPr="00B618A1" w:rsidRDefault="00B618A1" w:rsidP="00B618A1">
            <w:pPr>
              <w:pStyle w:val="BodyTable"/>
              <w:ind w:left="720"/>
            </w:pPr>
          </w:p>
          <w:p w:rsidR="00B618A1" w:rsidRPr="00B618A1" w:rsidRDefault="00B618A1" w:rsidP="00B618A1">
            <w:pPr>
              <w:pStyle w:val="BodyTable"/>
              <w:numPr>
                <w:ilvl w:val="0"/>
                <w:numId w:val="25"/>
              </w:numPr>
            </w:pPr>
            <w:r w:rsidRPr="00B618A1">
              <w:rPr>
                <w:b/>
              </w:rPr>
              <w:t>Bread Crumbs</w:t>
            </w:r>
            <w:r>
              <w:t xml:space="preserve"> – Home &gt; My Business Account &gt; Edit My Site </w:t>
            </w:r>
            <w:r w:rsidRPr="00B618A1">
              <w:rPr>
                <w:b/>
              </w:rPr>
              <w:t xml:space="preserve">&gt; </w:t>
            </w:r>
            <w:r>
              <w:rPr>
                <w:b/>
              </w:rPr>
              <w:t>About</w:t>
            </w:r>
          </w:p>
          <w:p w:rsidR="00720E98" w:rsidRDefault="00ED6F50" w:rsidP="00B618A1">
            <w:pPr>
              <w:pStyle w:val="BodyTable"/>
              <w:numPr>
                <w:ilvl w:val="0"/>
                <w:numId w:val="25"/>
              </w:numPr>
            </w:pPr>
            <w:r w:rsidRPr="00ED6F50">
              <w:rPr>
                <w:b/>
              </w:rPr>
              <w:t>Left Side Menu</w:t>
            </w:r>
            <w:r>
              <w:t xml:space="preserve"> – See </w:t>
            </w:r>
            <w:proofErr w:type="spellStart"/>
            <w:r>
              <w:t>Req</w:t>
            </w:r>
            <w:proofErr w:type="spellEnd"/>
            <w:r>
              <w:t xml:space="preserve"> 3.2</w:t>
            </w:r>
          </w:p>
          <w:p w:rsidR="0045088B" w:rsidRDefault="0045088B" w:rsidP="0045088B">
            <w:pPr>
              <w:pStyle w:val="BodyTable"/>
            </w:pPr>
          </w:p>
          <w:p w:rsidR="0045088B" w:rsidRDefault="0045088B" w:rsidP="0045088B">
            <w:pPr>
              <w:pStyle w:val="BodyTable"/>
            </w:pPr>
            <w:r>
              <w:t>The following represents items found under the</w:t>
            </w:r>
            <w:r w:rsidR="004C239C">
              <w:t xml:space="preserve"> bizznesscard</w:t>
            </w:r>
            <w:r>
              <w:t xml:space="preserve"> on the profile page on bizznesscard.com</w:t>
            </w:r>
          </w:p>
          <w:p w:rsidR="0045088B" w:rsidRDefault="0045088B" w:rsidP="0045088B">
            <w:pPr>
              <w:pStyle w:val="BodyTable"/>
            </w:pPr>
          </w:p>
          <w:p w:rsidR="0045088B" w:rsidRPr="0045088B" w:rsidRDefault="0045088B" w:rsidP="00B618A1">
            <w:pPr>
              <w:pStyle w:val="BodyTable"/>
              <w:numPr>
                <w:ilvl w:val="0"/>
                <w:numId w:val="25"/>
              </w:numPr>
            </w:pPr>
            <w:r>
              <w:rPr>
                <w:b/>
              </w:rPr>
              <w:t>About My Business (required, multiline rich text)</w:t>
            </w:r>
          </w:p>
          <w:p w:rsidR="0045088B" w:rsidRDefault="0045088B" w:rsidP="00B618A1">
            <w:pPr>
              <w:pStyle w:val="BodyTable"/>
              <w:numPr>
                <w:ilvl w:val="1"/>
                <w:numId w:val="25"/>
              </w:numPr>
            </w:pPr>
            <w:r>
              <w:t xml:space="preserve">This field is the same as the current Profile </w:t>
            </w:r>
          </w:p>
          <w:p w:rsidR="0045088B" w:rsidRDefault="0045088B" w:rsidP="00B618A1">
            <w:pPr>
              <w:pStyle w:val="BodyTable"/>
              <w:numPr>
                <w:ilvl w:val="1"/>
                <w:numId w:val="25"/>
              </w:numPr>
            </w:pPr>
            <w:r w:rsidRPr="0090544E">
              <w:rPr>
                <w:b/>
              </w:rPr>
              <w:t>Rich Text Editor</w:t>
            </w:r>
            <w:r>
              <w:t xml:space="preserve"> </w:t>
            </w:r>
            <w:r w:rsidR="0090544E">
              <w:t>–</w:t>
            </w:r>
            <w:r>
              <w:t xml:space="preserve"> </w:t>
            </w:r>
            <w:r w:rsidR="0090544E">
              <w:t xml:space="preserve">See </w:t>
            </w:r>
            <w:proofErr w:type="spellStart"/>
            <w:r w:rsidR="0090544E">
              <w:t>Req</w:t>
            </w:r>
            <w:proofErr w:type="spellEnd"/>
            <w:r w:rsidR="0090544E">
              <w:t xml:space="preserve"> 2.1.4</w:t>
            </w:r>
          </w:p>
          <w:p w:rsidR="004C239C" w:rsidRPr="004C239C" w:rsidRDefault="004C239C" w:rsidP="00B618A1">
            <w:pPr>
              <w:pStyle w:val="BodyTable"/>
              <w:numPr>
                <w:ilvl w:val="0"/>
                <w:numId w:val="25"/>
              </w:numPr>
            </w:pPr>
            <w:r>
              <w:rPr>
                <w:b/>
              </w:rPr>
              <w:t xml:space="preserve">About Me (required, multiline rich text) </w:t>
            </w:r>
            <w:r w:rsidRPr="004C239C">
              <w:rPr>
                <w:b/>
                <w:i/>
                <w:color w:val="FF0000"/>
              </w:rPr>
              <w:t>New</w:t>
            </w:r>
          </w:p>
          <w:p w:rsidR="004C239C" w:rsidRDefault="004C239C" w:rsidP="00B618A1">
            <w:pPr>
              <w:pStyle w:val="BodyTable"/>
              <w:numPr>
                <w:ilvl w:val="1"/>
                <w:numId w:val="25"/>
              </w:numPr>
            </w:pPr>
            <w:r>
              <w:t>This is a new field displayed on the about public page</w:t>
            </w:r>
          </w:p>
          <w:p w:rsidR="004C239C" w:rsidRDefault="004C239C" w:rsidP="00B618A1">
            <w:pPr>
              <w:pStyle w:val="BodyTable"/>
              <w:numPr>
                <w:ilvl w:val="1"/>
                <w:numId w:val="25"/>
              </w:numPr>
            </w:pPr>
            <w:r w:rsidRPr="0090544E">
              <w:rPr>
                <w:b/>
              </w:rPr>
              <w:t>Rich Text Editor</w:t>
            </w:r>
            <w:r>
              <w:t xml:space="preserve"> – See </w:t>
            </w:r>
            <w:proofErr w:type="spellStart"/>
            <w:r>
              <w:t>Req</w:t>
            </w:r>
            <w:proofErr w:type="spellEnd"/>
            <w:r>
              <w:t xml:space="preserve"> 2.1.4</w:t>
            </w:r>
          </w:p>
          <w:p w:rsidR="004C239C" w:rsidRDefault="004C239C" w:rsidP="00B618A1">
            <w:pPr>
              <w:pStyle w:val="BodyTable"/>
              <w:numPr>
                <w:ilvl w:val="0"/>
                <w:numId w:val="25"/>
              </w:numPr>
            </w:pPr>
            <w:r>
              <w:rPr>
                <w:b/>
              </w:rPr>
              <w:t xml:space="preserve">Page Comments (checkbox) </w:t>
            </w:r>
            <w:r w:rsidRPr="004C239C">
              <w:rPr>
                <w:b/>
                <w:i/>
                <w:color w:val="FF0000"/>
              </w:rPr>
              <w:t>New</w:t>
            </w:r>
            <w:r>
              <w:rPr>
                <w:b/>
              </w:rPr>
              <w:t xml:space="preserve"> - </w:t>
            </w:r>
            <w:r>
              <w:t xml:space="preserve">Default is unchecked.  If checked, users can comment and reply on the business about page of the business in the marketplace.  (See </w:t>
            </w:r>
            <w:proofErr w:type="spellStart"/>
            <w:r>
              <w:t>Req</w:t>
            </w:r>
            <w:proofErr w:type="spellEnd"/>
            <w:r>
              <w:t xml:space="preserve"> 7.4 &amp; 8.2)</w:t>
            </w:r>
          </w:p>
          <w:p w:rsidR="0095229F" w:rsidRPr="0095229F" w:rsidRDefault="0095229F" w:rsidP="00B618A1">
            <w:pPr>
              <w:pStyle w:val="BodyTable"/>
              <w:numPr>
                <w:ilvl w:val="0"/>
                <w:numId w:val="25"/>
              </w:numPr>
            </w:pPr>
            <w:r>
              <w:rPr>
                <w:b/>
              </w:rPr>
              <w:t>Terminal Buttons</w:t>
            </w:r>
          </w:p>
          <w:p w:rsidR="0095229F" w:rsidRDefault="0095229F" w:rsidP="00B618A1">
            <w:pPr>
              <w:pStyle w:val="BodyTable"/>
              <w:numPr>
                <w:ilvl w:val="1"/>
                <w:numId w:val="25"/>
              </w:numPr>
            </w:pPr>
            <w:r>
              <w:rPr>
                <w:b/>
              </w:rPr>
              <w:t xml:space="preserve">Save – </w:t>
            </w:r>
            <w:r>
              <w:t>Clicking this button will save the current changes.  Once saved, the system display an alert message “Your changes have been saved.” OK</w:t>
            </w:r>
          </w:p>
          <w:p w:rsidR="00612898" w:rsidRDefault="00612898" w:rsidP="0095229F">
            <w:pPr>
              <w:pStyle w:val="BodyTable"/>
            </w:pPr>
          </w:p>
          <w:p w:rsidR="0095229F" w:rsidRDefault="0095229F" w:rsidP="0095229F">
            <w:pPr>
              <w:pStyle w:val="BodyTable"/>
            </w:pPr>
            <w:r>
              <w:t>If a user makes a change and tries to navigate away from the page without saving the changes, the system prompts the user to save the changes or cancel.</w:t>
            </w:r>
          </w:p>
          <w:p w:rsidR="004C239C" w:rsidRPr="00F72A12" w:rsidRDefault="004C239C" w:rsidP="004C239C">
            <w:pPr>
              <w:pStyle w:val="BodyTable"/>
            </w:pPr>
          </w:p>
        </w:tc>
        <w:tc>
          <w:tcPr>
            <w:tcW w:w="2160" w:type="dxa"/>
          </w:tcPr>
          <w:p w:rsidR="00484F29" w:rsidRPr="00F72A12" w:rsidRDefault="00484F29" w:rsidP="007321EF">
            <w:pPr>
              <w:pStyle w:val="BodyText"/>
              <w:spacing w:after="0"/>
              <w:jc w:val="center"/>
              <w:rPr>
                <w:sz w:val="20"/>
                <w:szCs w:val="20"/>
              </w:rPr>
            </w:pPr>
          </w:p>
        </w:tc>
      </w:tr>
      <w:tr w:rsidR="00484F29" w:rsidRPr="00F72A12" w:rsidTr="007321EF">
        <w:tc>
          <w:tcPr>
            <w:tcW w:w="661" w:type="dxa"/>
          </w:tcPr>
          <w:p w:rsidR="00484F29" w:rsidRPr="00F72A12" w:rsidRDefault="00484F29" w:rsidP="007321EF">
            <w:pPr>
              <w:pStyle w:val="BodyText"/>
              <w:spacing w:after="0"/>
              <w:jc w:val="center"/>
              <w:rPr>
                <w:sz w:val="20"/>
                <w:szCs w:val="20"/>
              </w:rPr>
            </w:pPr>
          </w:p>
        </w:tc>
        <w:tc>
          <w:tcPr>
            <w:tcW w:w="6629" w:type="dxa"/>
          </w:tcPr>
          <w:p w:rsidR="00484F29" w:rsidRPr="00F72A12" w:rsidRDefault="00484F29" w:rsidP="007321EF">
            <w:pPr>
              <w:pStyle w:val="BodyText"/>
              <w:spacing w:after="0"/>
              <w:rPr>
                <w:sz w:val="20"/>
                <w:szCs w:val="20"/>
              </w:rPr>
            </w:pPr>
          </w:p>
        </w:tc>
        <w:tc>
          <w:tcPr>
            <w:tcW w:w="2160" w:type="dxa"/>
          </w:tcPr>
          <w:p w:rsidR="00484F29" w:rsidRPr="00F72A12" w:rsidRDefault="00484F29" w:rsidP="007321EF">
            <w:pPr>
              <w:pStyle w:val="BodyText"/>
              <w:spacing w:after="0"/>
              <w:jc w:val="center"/>
              <w:rPr>
                <w:sz w:val="20"/>
                <w:szCs w:val="20"/>
              </w:rPr>
            </w:pPr>
          </w:p>
        </w:tc>
      </w:tr>
      <w:tr w:rsidR="00484F29" w:rsidRPr="00F72A12" w:rsidTr="007321EF">
        <w:tc>
          <w:tcPr>
            <w:tcW w:w="661" w:type="dxa"/>
          </w:tcPr>
          <w:p w:rsidR="00484F29" w:rsidRPr="00F72A12" w:rsidRDefault="00484F29" w:rsidP="007321EF">
            <w:pPr>
              <w:pStyle w:val="BodyText"/>
              <w:spacing w:after="0"/>
              <w:jc w:val="center"/>
              <w:rPr>
                <w:sz w:val="20"/>
                <w:szCs w:val="20"/>
              </w:rPr>
            </w:pPr>
          </w:p>
        </w:tc>
        <w:tc>
          <w:tcPr>
            <w:tcW w:w="6629" w:type="dxa"/>
          </w:tcPr>
          <w:p w:rsidR="00484F29" w:rsidRPr="00F72A12" w:rsidRDefault="00484F29" w:rsidP="007321EF">
            <w:pPr>
              <w:pStyle w:val="BodyText"/>
              <w:spacing w:after="0"/>
              <w:rPr>
                <w:sz w:val="20"/>
                <w:szCs w:val="20"/>
              </w:rPr>
            </w:pPr>
          </w:p>
        </w:tc>
        <w:tc>
          <w:tcPr>
            <w:tcW w:w="2160" w:type="dxa"/>
          </w:tcPr>
          <w:p w:rsidR="00484F29" w:rsidRPr="00F72A12" w:rsidRDefault="00484F29" w:rsidP="007321EF">
            <w:pPr>
              <w:pStyle w:val="BodyText"/>
              <w:spacing w:after="0"/>
              <w:jc w:val="center"/>
              <w:rPr>
                <w:sz w:val="20"/>
                <w:szCs w:val="20"/>
              </w:rPr>
            </w:pPr>
          </w:p>
        </w:tc>
      </w:tr>
      <w:tr w:rsidR="00484F29" w:rsidRPr="00F72A12" w:rsidTr="007321EF">
        <w:tc>
          <w:tcPr>
            <w:tcW w:w="661" w:type="dxa"/>
          </w:tcPr>
          <w:p w:rsidR="00484F29" w:rsidRPr="00F72A12" w:rsidRDefault="00484F29" w:rsidP="007321EF">
            <w:pPr>
              <w:pStyle w:val="BodyText"/>
              <w:spacing w:after="0"/>
              <w:jc w:val="center"/>
              <w:rPr>
                <w:sz w:val="20"/>
                <w:szCs w:val="20"/>
              </w:rPr>
            </w:pPr>
          </w:p>
        </w:tc>
        <w:tc>
          <w:tcPr>
            <w:tcW w:w="6629" w:type="dxa"/>
          </w:tcPr>
          <w:p w:rsidR="00484F29" w:rsidRPr="00E7014F" w:rsidRDefault="00484F29" w:rsidP="007321EF">
            <w:pPr>
              <w:pStyle w:val="BodyText"/>
              <w:spacing w:after="0"/>
              <w:rPr>
                <w:sz w:val="20"/>
                <w:szCs w:val="20"/>
              </w:rPr>
            </w:pPr>
          </w:p>
        </w:tc>
        <w:tc>
          <w:tcPr>
            <w:tcW w:w="2160" w:type="dxa"/>
          </w:tcPr>
          <w:p w:rsidR="00484F29" w:rsidRPr="00F72A12" w:rsidRDefault="00484F29" w:rsidP="007321EF">
            <w:pPr>
              <w:pStyle w:val="BodyText"/>
              <w:spacing w:after="0"/>
              <w:jc w:val="center"/>
              <w:rPr>
                <w:sz w:val="20"/>
                <w:szCs w:val="20"/>
              </w:rPr>
            </w:pPr>
          </w:p>
        </w:tc>
      </w:tr>
      <w:tr w:rsidR="00484F29" w:rsidRPr="00F72A12" w:rsidTr="007321EF">
        <w:tc>
          <w:tcPr>
            <w:tcW w:w="661" w:type="dxa"/>
          </w:tcPr>
          <w:p w:rsidR="00484F29" w:rsidRPr="00F72A12" w:rsidRDefault="00484F29" w:rsidP="007321EF">
            <w:pPr>
              <w:pStyle w:val="BodyText"/>
              <w:spacing w:after="0"/>
              <w:jc w:val="center"/>
              <w:rPr>
                <w:sz w:val="20"/>
                <w:szCs w:val="20"/>
              </w:rPr>
            </w:pPr>
          </w:p>
        </w:tc>
        <w:tc>
          <w:tcPr>
            <w:tcW w:w="6629" w:type="dxa"/>
          </w:tcPr>
          <w:p w:rsidR="00484F29" w:rsidRPr="00E7014F" w:rsidRDefault="00484F29" w:rsidP="007321EF">
            <w:pPr>
              <w:pStyle w:val="BodyText"/>
              <w:spacing w:after="0"/>
              <w:rPr>
                <w:sz w:val="20"/>
                <w:szCs w:val="20"/>
              </w:rPr>
            </w:pPr>
          </w:p>
        </w:tc>
        <w:tc>
          <w:tcPr>
            <w:tcW w:w="2160" w:type="dxa"/>
          </w:tcPr>
          <w:p w:rsidR="00484F29" w:rsidRPr="00F72A12" w:rsidRDefault="00484F29" w:rsidP="007321EF">
            <w:pPr>
              <w:pStyle w:val="BodyText"/>
              <w:spacing w:after="0"/>
              <w:jc w:val="center"/>
              <w:rPr>
                <w:sz w:val="20"/>
                <w:szCs w:val="20"/>
              </w:rPr>
            </w:pPr>
          </w:p>
        </w:tc>
      </w:tr>
      <w:tr w:rsidR="00484F29" w:rsidRPr="00F72A12" w:rsidTr="007321EF">
        <w:tc>
          <w:tcPr>
            <w:tcW w:w="661" w:type="dxa"/>
          </w:tcPr>
          <w:p w:rsidR="00484F29" w:rsidRPr="00F72A12" w:rsidRDefault="00484F29" w:rsidP="007321EF">
            <w:pPr>
              <w:pStyle w:val="BodyText"/>
              <w:spacing w:after="0"/>
              <w:jc w:val="center"/>
              <w:rPr>
                <w:sz w:val="20"/>
                <w:szCs w:val="20"/>
              </w:rPr>
            </w:pPr>
          </w:p>
        </w:tc>
        <w:tc>
          <w:tcPr>
            <w:tcW w:w="6629" w:type="dxa"/>
          </w:tcPr>
          <w:p w:rsidR="00484F29" w:rsidRPr="00E7014F" w:rsidRDefault="00484F29" w:rsidP="007321EF">
            <w:pPr>
              <w:pStyle w:val="BodyText"/>
              <w:spacing w:after="0"/>
              <w:rPr>
                <w:sz w:val="20"/>
                <w:szCs w:val="20"/>
              </w:rPr>
            </w:pPr>
          </w:p>
        </w:tc>
        <w:tc>
          <w:tcPr>
            <w:tcW w:w="2160" w:type="dxa"/>
          </w:tcPr>
          <w:p w:rsidR="00484F29" w:rsidRPr="00F72A12" w:rsidRDefault="00484F29" w:rsidP="007321EF">
            <w:pPr>
              <w:pStyle w:val="BodyText"/>
              <w:spacing w:after="0"/>
              <w:jc w:val="center"/>
              <w:rPr>
                <w:sz w:val="20"/>
                <w:szCs w:val="20"/>
              </w:rPr>
            </w:pPr>
          </w:p>
        </w:tc>
      </w:tr>
      <w:tr w:rsidR="00484F29" w:rsidRPr="00F72A12" w:rsidTr="007321EF">
        <w:tc>
          <w:tcPr>
            <w:tcW w:w="661" w:type="dxa"/>
          </w:tcPr>
          <w:p w:rsidR="00484F29" w:rsidRPr="00F72A12" w:rsidRDefault="00484F29" w:rsidP="007321EF">
            <w:pPr>
              <w:pStyle w:val="BodyText"/>
              <w:spacing w:after="0"/>
              <w:jc w:val="center"/>
              <w:rPr>
                <w:sz w:val="20"/>
                <w:szCs w:val="20"/>
              </w:rPr>
            </w:pPr>
          </w:p>
        </w:tc>
        <w:tc>
          <w:tcPr>
            <w:tcW w:w="6629" w:type="dxa"/>
          </w:tcPr>
          <w:p w:rsidR="00484F29" w:rsidRPr="00E7014F" w:rsidRDefault="00484F29" w:rsidP="007321EF">
            <w:pPr>
              <w:pStyle w:val="BodyText"/>
              <w:spacing w:after="0"/>
              <w:rPr>
                <w:sz w:val="20"/>
                <w:szCs w:val="20"/>
              </w:rPr>
            </w:pPr>
          </w:p>
        </w:tc>
        <w:tc>
          <w:tcPr>
            <w:tcW w:w="2160" w:type="dxa"/>
          </w:tcPr>
          <w:p w:rsidR="00484F29" w:rsidRPr="00F72A12" w:rsidRDefault="00484F29" w:rsidP="007321EF">
            <w:pPr>
              <w:pStyle w:val="BodyText"/>
              <w:spacing w:after="0"/>
              <w:jc w:val="center"/>
              <w:rPr>
                <w:sz w:val="20"/>
                <w:szCs w:val="20"/>
              </w:rPr>
            </w:pPr>
          </w:p>
        </w:tc>
      </w:tr>
    </w:tbl>
    <w:p w:rsidR="00484F29" w:rsidRDefault="00484F29" w:rsidP="00FB3888">
      <w:pPr>
        <w:pStyle w:val="BodyText"/>
      </w:pPr>
    </w:p>
    <w:p w:rsidR="00B57BCF" w:rsidRDefault="005654A0" w:rsidP="00B57BCF">
      <w:pPr>
        <w:pStyle w:val="Heading2"/>
      </w:pPr>
      <w:bookmarkStart w:id="26" w:name="_Toc318728327"/>
      <w:r>
        <w:lastRenderedPageBreak/>
        <w:t>Contact Us</w:t>
      </w:r>
      <w:r w:rsidR="00B57BCF">
        <w:t xml:space="preserve"> Page Requirements</w:t>
      </w:r>
      <w:bookmarkEnd w:id="26"/>
    </w:p>
    <w:p w:rsidR="00B57BCF" w:rsidRDefault="00B57BCF" w:rsidP="00B57BCF">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B57BCF" w:rsidRPr="00F72A12" w:rsidTr="00DF25AA">
        <w:tc>
          <w:tcPr>
            <w:tcW w:w="661" w:type="dxa"/>
            <w:shd w:val="clear" w:color="auto" w:fill="000000"/>
          </w:tcPr>
          <w:p w:rsidR="00B57BCF" w:rsidRPr="00F72A12" w:rsidRDefault="00B57BCF" w:rsidP="00DF25AA">
            <w:pPr>
              <w:pStyle w:val="BodyText"/>
              <w:spacing w:after="0"/>
              <w:jc w:val="center"/>
              <w:rPr>
                <w:b/>
                <w:sz w:val="20"/>
                <w:szCs w:val="20"/>
              </w:rPr>
            </w:pPr>
            <w:r w:rsidRPr="00F72A12">
              <w:rPr>
                <w:b/>
                <w:sz w:val="20"/>
                <w:szCs w:val="20"/>
              </w:rPr>
              <w:t>ID</w:t>
            </w:r>
          </w:p>
        </w:tc>
        <w:tc>
          <w:tcPr>
            <w:tcW w:w="6629" w:type="dxa"/>
            <w:shd w:val="clear" w:color="auto" w:fill="000000"/>
          </w:tcPr>
          <w:p w:rsidR="00B57BCF" w:rsidRPr="00F72A12" w:rsidRDefault="00B57BCF" w:rsidP="00DF25AA">
            <w:pPr>
              <w:pStyle w:val="BodyText"/>
              <w:spacing w:after="0"/>
              <w:rPr>
                <w:b/>
                <w:sz w:val="20"/>
                <w:szCs w:val="20"/>
              </w:rPr>
            </w:pPr>
            <w:r w:rsidRPr="00F72A12">
              <w:rPr>
                <w:b/>
                <w:sz w:val="20"/>
                <w:szCs w:val="20"/>
              </w:rPr>
              <w:t>Description</w:t>
            </w:r>
          </w:p>
        </w:tc>
        <w:tc>
          <w:tcPr>
            <w:tcW w:w="2160" w:type="dxa"/>
            <w:shd w:val="clear" w:color="auto" w:fill="000000"/>
          </w:tcPr>
          <w:p w:rsidR="00B57BCF" w:rsidRPr="00F72A12" w:rsidRDefault="00B57BCF"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DF25AA" w:rsidRPr="00F72A12" w:rsidTr="00DF25AA">
        <w:tc>
          <w:tcPr>
            <w:tcW w:w="661" w:type="dxa"/>
          </w:tcPr>
          <w:p w:rsidR="00DF25AA" w:rsidRPr="00F72A12" w:rsidRDefault="00DF25AA" w:rsidP="00DF25AA">
            <w:pPr>
              <w:pStyle w:val="BodyText"/>
              <w:spacing w:after="0"/>
              <w:jc w:val="center"/>
              <w:rPr>
                <w:sz w:val="20"/>
                <w:szCs w:val="20"/>
              </w:rPr>
            </w:pPr>
            <w:r>
              <w:rPr>
                <w:sz w:val="20"/>
                <w:szCs w:val="20"/>
              </w:rPr>
              <w:t>4.3.1</w:t>
            </w:r>
          </w:p>
        </w:tc>
        <w:tc>
          <w:tcPr>
            <w:tcW w:w="6629" w:type="dxa"/>
          </w:tcPr>
          <w:p w:rsidR="00DF25AA" w:rsidRPr="00720E98" w:rsidRDefault="00DF25AA" w:rsidP="00DF25AA">
            <w:pPr>
              <w:pStyle w:val="BodyTable"/>
              <w:rPr>
                <w:b/>
              </w:rPr>
            </w:pPr>
            <w:r w:rsidRPr="00720E98">
              <w:rPr>
                <w:b/>
              </w:rPr>
              <w:t>General Requirements:</w:t>
            </w:r>
          </w:p>
          <w:p w:rsidR="00DF25AA" w:rsidRDefault="00DF25AA" w:rsidP="00DF25AA">
            <w:pPr>
              <w:pStyle w:val="BodyTable"/>
            </w:pPr>
            <w:r>
              <w:t xml:space="preserve">The purpose of this page is for the user to populate data which will appear on the public marketplace contact us page (See </w:t>
            </w:r>
            <w:proofErr w:type="spellStart"/>
            <w:r>
              <w:t>Req</w:t>
            </w:r>
            <w:proofErr w:type="spellEnd"/>
            <w:r>
              <w:t xml:space="preserve"> 7.5) for the business owners business.  This page is a mix of elements on the current Profile page under the business card and tagline object.  It has the following elements and behaviors:</w:t>
            </w:r>
          </w:p>
          <w:p w:rsidR="00B618A1" w:rsidRPr="00B618A1" w:rsidRDefault="00B618A1" w:rsidP="00B618A1">
            <w:pPr>
              <w:pStyle w:val="BodyTable"/>
              <w:numPr>
                <w:ilvl w:val="0"/>
                <w:numId w:val="25"/>
              </w:numPr>
            </w:pPr>
            <w:r w:rsidRPr="00B618A1">
              <w:rPr>
                <w:b/>
              </w:rPr>
              <w:t>Bread Crumbs</w:t>
            </w:r>
            <w:r>
              <w:t xml:space="preserve"> – Home &gt; My Business Account &gt; Edit My Site </w:t>
            </w:r>
            <w:r w:rsidRPr="00B618A1">
              <w:rPr>
                <w:b/>
              </w:rPr>
              <w:t>&gt; Contact Us</w:t>
            </w:r>
          </w:p>
          <w:p w:rsidR="00DF25AA" w:rsidRDefault="00DF25AA" w:rsidP="00B618A1">
            <w:pPr>
              <w:pStyle w:val="BodyTable"/>
              <w:numPr>
                <w:ilvl w:val="0"/>
                <w:numId w:val="25"/>
              </w:numPr>
            </w:pPr>
            <w:r w:rsidRPr="00ED6F50">
              <w:rPr>
                <w:b/>
              </w:rPr>
              <w:t>Left Side Menu</w:t>
            </w:r>
            <w:r>
              <w:t xml:space="preserve"> – See </w:t>
            </w:r>
            <w:proofErr w:type="spellStart"/>
            <w:r>
              <w:t>Req</w:t>
            </w:r>
            <w:proofErr w:type="spellEnd"/>
            <w:r>
              <w:t xml:space="preserve"> 3.2</w:t>
            </w:r>
          </w:p>
          <w:p w:rsidR="00DF25AA" w:rsidRDefault="00DF25AA" w:rsidP="00DF25AA">
            <w:pPr>
              <w:pStyle w:val="BodyTable"/>
            </w:pPr>
          </w:p>
          <w:p w:rsidR="00DF25AA" w:rsidRDefault="00DF25AA" w:rsidP="00DF25AA">
            <w:pPr>
              <w:pStyle w:val="BodyTable"/>
            </w:pPr>
            <w:r>
              <w:t>The following represents items found under the bizznesscard on the profile page on bizznesscard.com</w:t>
            </w:r>
          </w:p>
          <w:p w:rsidR="00DF25AA" w:rsidRDefault="00DF25AA" w:rsidP="00B618A1">
            <w:pPr>
              <w:pStyle w:val="BodyTable"/>
              <w:numPr>
                <w:ilvl w:val="0"/>
                <w:numId w:val="25"/>
              </w:numPr>
            </w:pPr>
            <w:r w:rsidRPr="00ED6F50">
              <w:rPr>
                <w:b/>
              </w:rPr>
              <w:t>Upload Image (button)</w:t>
            </w:r>
            <w:r>
              <w:t xml:space="preserve"> – Clicking on this button opens an open file dialog, allowing a user to select an image to upload.  Once they select and image and click Ok, the item is uploaded and the logo thumbnail is updated. (this is the same as the logo under the </w:t>
            </w:r>
            <w:proofErr w:type="spellStart"/>
            <w:r>
              <w:t>businesscard</w:t>
            </w:r>
            <w:proofErr w:type="spellEnd"/>
            <w:r>
              <w:t xml:space="preserve"> on the existing site)</w:t>
            </w:r>
          </w:p>
          <w:p w:rsidR="00DF25AA" w:rsidRDefault="00DF25AA" w:rsidP="00B618A1">
            <w:pPr>
              <w:pStyle w:val="BodyTable"/>
              <w:numPr>
                <w:ilvl w:val="0"/>
                <w:numId w:val="25"/>
              </w:numPr>
            </w:pPr>
            <w:r>
              <w:rPr>
                <w:b/>
              </w:rPr>
              <w:t xml:space="preserve">Thumbnail </w:t>
            </w:r>
            <w:r>
              <w:t>– This will show a default place holder graphic until the user selects an item to upload.  At which time, the thumbnail will update to display the uploaded image.</w:t>
            </w:r>
          </w:p>
          <w:p w:rsidR="00DF25AA" w:rsidRDefault="00DF25AA" w:rsidP="00B618A1">
            <w:pPr>
              <w:pStyle w:val="BodyTable"/>
              <w:numPr>
                <w:ilvl w:val="0"/>
                <w:numId w:val="25"/>
              </w:numPr>
            </w:pPr>
            <w:r>
              <w:rPr>
                <w:b/>
              </w:rPr>
              <w:t xml:space="preserve">Business Name (required, text) </w:t>
            </w:r>
            <w:r>
              <w:t xml:space="preserve">– </w:t>
            </w:r>
          </w:p>
          <w:p w:rsidR="00DF25AA" w:rsidRPr="00DF25AA" w:rsidRDefault="00DF25AA" w:rsidP="00B618A1">
            <w:pPr>
              <w:pStyle w:val="BodyTable"/>
              <w:numPr>
                <w:ilvl w:val="0"/>
                <w:numId w:val="25"/>
              </w:numPr>
            </w:pPr>
            <w:r>
              <w:rPr>
                <w:b/>
              </w:rPr>
              <w:t>Tagline (optional, text)</w:t>
            </w:r>
          </w:p>
          <w:p w:rsidR="00DF25AA" w:rsidRPr="00DF25AA" w:rsidRDefault="00DF25AA" w:rsidP="00B618A1">
            <w:pPr>
              <w:pStyle w:val="BodyTable"/>
              <w:numPr>
                <w:ilvl w:val="0"/>
                <w:numId w:val="25"/>
              </w:numPr>
            </w:pPr>
            <w:r>
              <w:rPr>
                <w:b/>
              </w:rPr>
              <w:t>Web Address</w:t>
            </w:r>
            <w:r w:rsidR="00680C0A">
              <w:rPr>
                <w:b/>
              </w:rPr>
              <w:t xml:space="preserve"> – </w:t>
            </w:r>
            <w:r w:rsidR="00680C0A">
              <w:t>Scott’s Marketplace subdomain</w:t>
            </w:r>
          </w:p>
          <w:p w:rsidR="00DF25AA" w:rsidRPr="00ED6F50" w:rsidRDefault="00DF25AA" w:rsidP="00B618A1">
            <w:pPr>
              <w:pStyle w:val="BodyTable"/>
              <w:numPr>
                <w:ilvl w:val="1"/>
                <w:numId w:val="25"/>
              </w:numPr>
            </w:pPr>
            <w:r>
              <w:rPr>
                <w:b/>
              </w:rPr>
              <w:t>Check Availability button</w:t>
            </w:r>
          </w:p>
          <w:p w:rsidR="00DF25AA" w:rsidRPr="00ED6F50" w:rsidRDefault="00DF25AA" w:rsidP="00B618A1">
            <w:pPr>
              <w:pStyle w:val="BodyTable"/>
              <w:numPr>
                <w:ilvl w:val="0"/>
                <w:numId w:val="25"/>
              </w:numPr>
            </w:pPr>
            <w:r>
              <w:rPr>
                <w:b/>
              </w:rPr>
              <w:t>Your First Name (required, text)</w:t>
            </w:r>
          </w:p>
          <w:p w:rsidR="00DF25AA" w:rsidRPr="00ED6F50" w:rsidRDefault="00DF25AA" w:rsidP="00B618A1">
            <w:pPr>
              <w:pStyle w:val="BodyTable"/>
              <w:numPr>
                <w:ilvl w:val="0"/>
                <w:numId w:val="25"/>
              </w:numPr>
            </w:pPr>
            <w:r>
              <w:rPr>
                <w:b/>
              </w:rPr>
              <w:t>Last Name (required, text)</w:t>
            </w:r>
          </w:p>
          <w:p w:rsidR="00DF25AA" w:rsidRPr="00ED6F50" w:rsidRDefault="00DF25AA" w:rsidP="00B618A1">
            <w:pPr>
              <w:pStyle w:val="BodyTable"/>
              <w:numPr>
                <w:ilvl w:val="0"/>
                <w:numId w:val="25"/>
              </w:numPr>
            </w:pPr>
            <w:r>
              <w:rPr>
                <w:b/>
              </w:rPr>
              <w:t xml:space="preserve">Title (optional, text) </w:t>
            </w:r>
            <w:r w:rsidRPr="00ED6F50">
              <w:rPr>
                <w:b/>
                <w:i/>
                <w:color w:val="FF0000"/>
              </w:rPr>
              <w:t>New</w:t>
            </w:r>
          </w:p>
          <w:p w:rsidR="00DF25AA" w:rsidRPr="00ED6F50" w:rsidRDefault="00DF25AA" w:rsidP="00B618A1">
            <w:pPr>
              <w:pStyle w:val="BodyTable"/>
              <w:numPr>
                <w:ilvl w:val="0"/>
                <w:numId w:val="25"/>
              </w:numPr>
            </w:pPr>
            <w:r>
              <w:rPr>
                <w:b/>
              </w:rPr>
              <w:t>Address 1 (required, text)</w:t>
            </w:r>
          </w:p>
          <w:p w:rsidR="00DF25AA" w:rsidRDefault="00DF25AA" w:rsidP="00B618A1">
            <w:pPr>
              <w:pStyle w:val="BodyTable"/>
              <w:numPr>
                <w:ilvl w:val="1"/>
                <w:numId w:val="25"/>
              </w:numPr>
            </w:pPr>
            <w:r>
              <w:rPr>
                <w:b/>
              </w:rPr>
              <w:t xml:space="preserve">Hide this information (checkbox) – </w:t>
            </w:r>
            <w:r>
              <w:t>Default is unchecked.  If a user clicks this checkbox, this piece of information is not displayed on the public page.  It hides address1, city, state, zip</w:t>
            </w:r>
          </w:p>
          <w:p w:rsidR="00DF25AA" w:rsidRPr="00CF640D" w:rsidRDefault="00DF25AA" w:rsidP="00B618A1">
            <w:pPr>
              <w:pStyle w:val="BodyTable"/>
              <w:numPr>
                <w:ilvl w:val="0"/>
                <w:numId w:val="25"/>
              </w:numPr>
            </w:pPr>
            <w:r>
              <w:rPr>
                <w:b/>
              </w:rPr>
              <w:t>Address 2 (optional, text)</w:t>
            </w:r>
          </w:p>
          <w:p w:rsidR="00DF25AA" w:rsidRPr="00ED6F50" w:rsidRDefault="00DF25AA" w:rsidP="00B618A1">
            <w:pPr>
              <w:pStyle w:val="BodyTable"/>
              <w:numPr>
                <w:ilvl w:val="0"/>
                <w:numId w:val="25"/>
              </w:numPr>
            </w:pPr>
            <w:r>
              <w:rPr>
                <w:b/>
              </w:rPr>
              <w:t>City (required, text)</w:t>
            </w:r>
          </w:p>
          <w:p w:rsidR="00DF25AA" w:rsidRPr="0045088B" w:rsidRDefault="00DF25AA" w:rsidP="00B618A1">
            <w:pPr>
              <w:pStyle w:val="BodyTable"/>
              <w:numPr>
                <w:ilvl w:val="0"/>
                <w:numId w:val="25"/>
              </w:numPr>
            </w:pPr>
            <w:r>
              <w:rPr>
                <w:b/>
              </w:rPr>
              <w:t>State (drop down list of states)</w:t>
            </w:r>
          </w:p>
          <w:p w:rsidR="00DF25AA" w:rsidRPr="0045088B" w:rsidRDefault="00DF25AA" w:rsidP="00B618A1">
            <w:pPr>
              <w:pStyle w:val="BodyTable"/>
              <w:numPr>
                <w:ilvl w:val="0"/>
                <w:numId w:val="25"/>
              </w:numPr>
            </w:pPr>
            <w:r>
              <w:rPr>
                <w:b/>
              </w:rPr>
              <w:t>Zip / Postal Code (required, text)</w:t>
            </w:r>
          </w:p>
          <w:p w:rsidR="00DF25AA" w:rsidRPr="0045088B" w:rsidRDefault="00DF25AA" w:rsidP="00B618A1">
            <w:pPr>
              <w:pStyle w:val="BodyTable"/>
              <w:numPr>
                <w:ilvl w:val="0"/>
                <w:numId w:val="25"/>
              </w:numPr>
            </w:pPr>
            <w:r>
              <w:rPr>
                <w:b/>
              </w:rPr>
              <w:t>Country (drop down list of countries)</w:t>
            </w:r>
          </w:p>
          <w:p w:rsidR="00DF25AA" w:rsidRPr="0045088B" w:rsidRDefault="00DF25AA" w:rsidP="00B618A1">
            <w:pPr>
              <w:pStyle w:val="BodyTable"/>
              <w:numPr>
                <w:ilvl w:val="0"/>
                <w:numId w:val="25"/>
              </w:numPr>
            </w:pPr>
            <w:r>
              <w:rPr>
                <w:b/>
              </w:rPr>
              <w:t>Phone Number (required, text)</w:t>
            </w:r>
          </w:p>
          <w:p w:rsidR="00DF25AA" w:rsidRDefault="00DF25AA" w:rsidP="00B618A1">
            <w:pPr>
              <w:pStyle w:val="BodyTable"/>
              <w:numPr>
                <w:ilvl w:val="1"/>
                <w:numId w:val="25"/>
              </w:numPr>
            </w:pPr>
            <w:r>
              <w:rPr>
                <w:b/>
              </w:rPr>
              <w:t xml:space="preserve">Hide this information (checkbox) – </w:t>
            </w:r>
            <w:r>
              <w:t>Default is unchecked.  If a user clicks this checkbox, this piece of information is not displayed on the public page.</w:t>
            </w:r>
          </w:p>
          <w:p w:rsidR="00DF25AA" w:rsidRPr="0045088B" w:rsidRDefault="00DF25AA" w:rsidP="00B618A1">
            <w:pPr>
              <w:pStyle w:val="BodyTable"/>
              <w:numPr>
                <w:ilvl w:val="0"/>
                <w:numId w:val="25"/>
              </w:numPr>
              <w:rPr>
                <w:b/>
              </w:rPr>
            </w:pPr>
            <w:r w:rsidRPr="0045088B">
              <w:rPr>
                <w:b/>
              </w:rPr>
              <w:t xml:space="preserve">Email Address </w:t>
            </w:r>
            <w:r>
              <w:rPr>
                <w:b/>
              </w:rPr>
              <w:t>(required, text)</w:t>
            </w:r>
          </w:p>
          <w:p w:rsidR="00DF25AA" w:rsidRDefault="00DF25AA" w:rsidP="00B618A1">
            <w:pPr>
              <w:pStyle w:val="BodyTable"/>
              <w:numPr>
                <w:ilvl w:val="1"/>
                <w:numId w:val="25"/>
              </w:numPr>
            </w:pPr>
            <w:r>
              <w:rPr>
                <w:b/>
              </w:rPr>
              <w:t xml:space="preserve">Hide this information (checkbox) – </w:t>
            </w:r>
            <w:r>
              <w:t xml:space="preserve">Default is unchecked.  If a user clicks this checkbox, this piece of information is not displayed on the public page.  </w:t>
            </w:r>
          </w:p>
          <w:p w:rsidR="00680C0A" w:rsidRDefault="00680C0A" w:rsidP="00B618A1">
            <w:pPr>
              <w:pStyle w:val="BodyTable"/>
              <w:numPr>
                <w:ilvl w:val="0"/>
                <w:numId w:val="25"/>
              </w:numPr>
            </w:pPr>
            <w:r>
              <w:rPr>
                <w:b/>
              </w:rPr>
              <w:t xml:space="preserve">Hours of Operation – </w:t>
            </w:r>
            <w:r>
              <w:t>For each day of the week, include the following:</w:t>
            </w:r>
          </w:p>
          <w:p w:rsidR="00680C0A" w:rsidRDefault="00680C0A" w:rsidP="00B618A1">
            <w:pPr>
              <w:pStyle w:val="BodyTable"/>
              <w:numPr>
                <w:ilvl w:val="1"/>
                <w:numId w:val="25"/>
              </w:numPr>
            </w:pPr>
            <w:r>
              <w:rPr>
                <w:b/>
              </w:rPr>
              <w:t xml:space="preserve">Display (checkbox) – </w:t>
            </w:r>
            <w:r>
              <w:t xml:space="preserve">If clicked, the corresponding day of the week will display in the hours of operation list on </w:t>
            </w:r>
            <w:r>
              <w:lastRenderedPageBreak/>
              <w:t xml:space="preserve">the contact us page.  See </w:t>
            </w:r>
            <w:proofErr w:type="spellStart"/>
            <w:r>
              <w:t>Req</w:t>
            </w:r>
            <w:proofErr w:type="spellEnd"/>
            <w:r>
              <w:t xml:space="preserve"> 7.5</w:t>
            </w:r>
          </w:p>
          <w:p w:rsidR="00680C0A" w:rsidRPr="006A532F" w:rsidRDefault="00680C0A" w:rsidP="00B618A1">
            <w:pPr>
              <w:pStyle w:val="BodyTable"/>
              <w:numPr>
                <w:ilvl w:val="1"/>
                <w:numId w:val="25"/>
              </w:numPr>
            </w:pPr>
            <w:r>
              <w:rPr>
                <w:b/>
              </w:rPr>
              <w:t xml:space="preserve">Open Time (select box </w:t>
            </w:r>
            <w:r w:rsidRPr="00680C0A">
              <w:rPr>
                <w:b/>
              </w:rPr>
              <w:t>01:00 – 12:00)</w:t>
            </w:r>
            <w:r>
              <w:rPr>
                <w:b/>
              </w:rPr>
              <w:t xml:space="preserve"> </w:t>
            </w:r>
          </w:p>
          <w:p w:rsidR="006A532F" w:rsidRPr="006A532F" w:rsidRDefault="006A532F" w:rsidP="00B618A1">
            <w:pPr>
              <w:pStyle w:val="BodyTable"/>
              <w:numPr>
                <w:ilvl w:val="1"/>
                <w:numId w:val="25"/>
              </w:numPr>
            </w:pPr>
            <w:r>
              <w:rPr>
                <w:b/>
              </w:rPr>
              <w:t>Open AM/PM (select box AM, PM)</w:t>
            </w:r>
          </w:p>
          <w:p w:rsidR="006A532F" w:rsidRPr="006A532F" w:rsidRDefault="006A532F" w:rsidP="00B618A1">
            <w:pPr>
              <w:pStyle w:val="BodyTable"/>
              <w:numPr>
                <w:ilvl w:val="1"/>
                <w:numId w:val="25"/>
              </w:numPr>
            </w:pPr>
            <w:r>
              <w:rPr>
                <w:b/>
              </w:rPr>
              <w:t xml:space="preserve">Close Time (select box </w:t>
            </w:r>
            <w:r w:rsidRPr="00680C0A">
              <w:rPr>
                <w:b/>
              </w:rPr>
              <w:t>01:00 – 12:00)</w:t>
            </w:r>
            <w:r>
              <w:rPr>
                <w:b/>
              </w:rPr>
              <w:t xml:space="preserve"> </w:t>
            </w:r>
          </w:p>
          <w:p w:rsidR="006A532F" w:rsidRPr="006A532F" w:rsidRDefault="006A532F" w:rsidP="00B618A1">
            <w:pPr>
              <w:pStyle w:val="BodyTable"/>
              <w:numPr>
                <w:ilvl w:val="1"/>
                <w:numId w:val="25"/>
              </w:numPr>
            </w:pPr>
            <w:r>
              <w:rPr>
                <w:b/>
              </w:rPr>
              <w:t>Close AM/PM (select box AM, PM)</w:t>
            </w:r>
          </w:p>
          <w:p w:rsidR="00DF25AA" w:rsidRDefault="00DF25AA" w:rsidP="00DF25AA">
            <w:pPr>
              <w:pStyle w:val="BodyTable"/>
            </w:pPr>
          </w:p>
          <w:p w:rsidR="00DF25AA" w:rsidRDefault="00680C0A" w:rsidP="00B618A1">
            <w:pPr>
              <w:pStyle w:val="BodyTable"/>
              <w:numPr>
                <w:ilvl w:val="0"/>
                <w:numId w:val="25"/>
              </w:numPr>
            </w:pPr>
            <w:r>
              <w:rPr>
                <w:b/>
              </w:rPr>
              <w:t>Contact Form</w:t>
            </w:r>
            <w:r w:rsidR="00DF25AA">
              <w:rPr>
                <w:b/>
              </w:rPr>
              <w:t xml:space="preserve"> (checkbox) </w:t>
            </w:r>
            <w:r w:rsidR="00DF25AA" w:rsidRPr="004C239C">
              <w:rPr>
                <w:b/>
                <w:i/>
                <w:color w:val="FF0000"/>
              </w:rPr>
              <w:t>New</w:t>
            </w:r>
            <w:r w:rsidR="00DF25AA">
              <w:rPr>
                <w:b/>
              </w:rPr>
              <w:t xml:space="preserve"> - </w:t>
            </w:r>
            <w:r w:rsidR="00DF25AA">
              <w:t xml:space="preserve">Default is </w:t>
            </w:r>
            <w:r>
              <w:t xml:space="preserve">checked.  Enable the contact form on the contact us page.  See </w:t>
            </w:r>
            <w:proofErr w:type="spellStart"/>
            <w:r>
              <w:t>Req</w:t>
            </w:r>
            <w:proofErr w:type="spellEnd"/>
            <w:r>
              <w:t xml:space="preserve"> 7.5</w:t>
            </w:r>
          </w:p>
          <w:p w:rsidR="00DF25AA" w:rsidRPr="0095229F" w:rsidRDefault="00DF25AA" w:rsidP="00B618A1">
            <w:pPr>
              <w:pStyle w:val="BodyTable"/>
              <w:numPr>
                <w:ilvl w:val="0"/>
                <w:numId w:val="25"/>
              </w:numPr>
            </w:pPr>
            <w:r>
              <w:rPr>
                <w:b/>
              </w:rPr>
              <w:t>Terminal Buttons</w:t>
            </w:r>
          </w:p>
          <w:p w:rsidR="00DF25AA" w:rsidRDefault="00DF25AA" w:rsidP="00B618A1">
            <w:pPr>
              <w:pStyle w:val="BodyTable"/>
              <w:numPr>
                <w:ilvl w:val="1"/>
                <w:numId w:val="25"/>
              </w:numPr>
            </w:pPr>
            <w:r>
              <w:rPr>
                <w:b/>
              </w:rPr>
              <w:t xml:space="preserve">Save – </w:t>
            </w:r>
            <w:r>
              <w:t>Clicking this button will save the current changes.  Once saved, the system display an alert message “Your changes have been saved.” OK</w:t>
            </w:r>
          </w:p>
          <w:p w:rsidR="00DF25AA" w:rsidRDefault="00DF25AA" w:rsidP="00DF25AA">
            <w:pPr>
              <w:pStyle w:val="BodyTable"/>
              <w:ind w:left="1440"/>
            </w:pPr>
          </w:p>
          <w:p w:rsidR="00DF25AA" w:rsidRDefault="00DF25AA" w:rsidP="00DF25AA">
            <w:pPr>
              <w:pStyle w:val="BodyTable"/>
            </w:pPr>
            <w:r>
              <w:t>If a user makes a change and tries to navigate away from the page without saving the changes, the system prompts the user to save the changes or cancel.</w:t>
            </w:r>
          </w:p>
          <w:p w:rsidR="00DF25AA" w:rsidRPr="00F72A12" w:rsidRDefault="00DF25AA" w:rsidP="00DF25AA">
            <w:pPr>
              <w:pStyle w:val="BodyTable"/>
            </w:pPr>
          </w:p>
        </w:tc>
        <w:tc>
          <w:tcPr>
            <w:tcW w:w="2160" w:type="dxa"/>
          </w:tcPr>
          <w:p w:rsidR="00DF25AA" w:rsidRPr="00F72A12" w:rsidRDefault="00DF25AA" w:rsidP="00DF25AA">
            <w:pPr>
              <w:pStyle w:val="BodyText"/>
              <w:spacing w:after="0"/>
              <w:jc w:val="center"/>
              <w:rPr>
                <w:sz w:val="20"/>
                <w:szCs w:val="20"/>
              </w:rPr>
            </w:pPr>
          </w:p>
        </w:tc>
      </w:tr>
      <w:tr w:rsidR="00DF25AA" w:rsidRPr="00F72A12" w:rsidTr="00DF25AA">
        <w:tc>
          <w:tcPr>
            <w:tcW w:w="661" w:type="dxa"/>
          </w:tcPr>
          <w:p w:rsidR="00DF25AA" w:rsidRPr="00F72A12" w:rsidRDefault="00DF25AA" w:rsidP="00DF25AA">
            <w:pPr>
              <w:pStyle w:val="BodyText"/>
              <w:spacing w:after="0"/>
              <w:jc w:val="center"/>
              <w:rPr>
                <w:sz w:val="20"/>
                <w:szCs w:val="20"/>
              </w:rPr>
            </w:pPr>
          </w:p>
        </w:tc>
        <w:tc>
          <w:tcPr>
            <w:tcW w:w="6629" w:type="dxa"/>
          </w:tcPr>
          <w:p w:rsidR="00DF25AA" w:rsidRPr="00F72A12" w:rsidRDefault="00DF25AA" w:rsidP="00DF25AA">
            <w:pPr>
              <w:pStyle w:val="BodyText"/>
              <w:spacing w:after="0"/>
              <w:rPr>
                <w:sz w:val="20"/>
                <w:szCs w:val="20"/>
              </w:rPr>
            </w:pPr>
          </w:p>
        </w:tc>
        <w:tc>
          <w:tcPr>
            <w:tcW w:w="2160" w:type="dxa"/>
          </w:tcPr>
          <w:p w:rsidR="00DF25AA" w:rsidRPr="00F72A12" w:rsidRDefault="00DF25AA" w:rsidP="00DF25AA">
            <w:pPr>
              <w:pStyle w:val="BodyText"/>
              <w:spacing w:after="0"/>
              <w:jc w:val="center"/>
              <w:rPr>
                <w:sz w:val="20"/>
                <w:szCs w:val="20"/>
              </w:rPr>
            </w:pPr>
          </w:p>
        </w:tc>
      </w:tr>
      <w:tr w:rsidR="00DF25AA" w:rsidRPr="00F72A12" w:rsidTr="00DF25AA">
        <w:tc>
          <w:tcPr>
            <w:tcW w:w="661" w:type="dxa"/>
          </w:tcPr>
          <w:p w:rsidR="00DF25AA" w:rsidRPr="00F72A12" w:rsidRDefault="00DF25AA" w:rsidP="00DF25AA">
            <w:pPr>
              <w:pStyle w:val="BodyText"/>
              <w:spacing w:after="0"/>
              <w:jc w:val="center"/>
              <w:rPr>
                <w:sz w:val="20"/>
                <w:szCs w:val="20"/>
              </w:rPr>
            </w:pPr>
          </w:p>
        </w:tc>
        <w:tc>
          <w:tcPr>
            <w:tcW w:w="6629" w:type="dxa"/>
          </w:tcPr>
          <w:p w:rsidR="00DF25AA" w:rsidRPr="00F72A12" w:rsidRDefault="00DF25AA" w:rsidP="00DF25AA">
            <w:pPr>
              <w:pStyle w:val="BodyText"/>
              <w:spacing w:after="0"/>
              <w:rPr>
                <w:sz w:val="20"/>
                <w:szCs w:val="20"/>
              </w:rPr>
            </w:pPr>
          </w:p>
        </w:tc>
        <w:tc>
          <w:tcPr>
            <w:tcW w:w="2160" w:type="dxa"/>
          </w:tcPr>
          <w:p w:rsidR="00DF25AA" w:rsidRPr="00F72A12" w:rsidRDefault="00DF25AA" w:rsidP="00DF25AA">
            <w:pPr>
              <w:pStyle w:val="BodyText"/>
              <w:spacing w:after="0"/>
              <w:jc w:val="center"/>
              <w:rPr>
                <w:sz w:val="20"/>
                <w:szCs w:val="20"/>
              </w:rPr>
            </w:pPr>
          </w:p>
        </w:tc>
      </w:tr>
      <w:tr w:rsidR="00DF25AA" w:rsidRPr="00F72A12" w:rsidTr="00DF25AA">
        <w:tc>
          <w:tcPr>
            <w:tcW w:w="661" w:type="dxa"/>
          </w:tcPr>
          <w:p w:rsidR="00DF25AA" w:rsidRPr="00F72A12" w:rsidRDefault="00DF25AA" w:rsidP="00DF25AA">
            <w:pPr>
              <w:pStyle w:val="BodyText"/>
              <w:spacing w:after="0"/>
              <w:jc w:val="center"/>
              <w:rPr>
                <w:sz w:val="20"/>
                <w:szCs w:val="20"/>
              </w:rPr>
            </w:pPr>
          </w:p>
        </w:tc>
        <w:tc>
          <w:tcPr>
            <w:tcW w:w="6629" w:type="dxa"/>
          </w:tcPr>
          <w:p w:rsidR="00DF25AA" w:rsidRPr="00E7014F" w:rsidRDefault="00DF25AA" w:rsidP="00DF25AA">
            <w:pPr>
              <w:pStyle w:val="BodyText"/>
              <w:spacing w:after="0"/>
              <w:rPr>
                <w:sz w:val="20"/>
                <w:szCs w:val="20"/>
              </w:rPr>
            </w:pPr>
          </w:p>
        </w:tc>
        <w:tc>
          <w:tcPr>
            <w:tcW w:w="2160" w:type="dxa"/>
          </w:tcPr>
          <w:p w:rsidR="00DF25AA" w:rsidRPr="00F72A12" w:rsidRDefault="00DF25AA" w:rsidP="00DF25AA">
            <w:pPr>
              <w:pStyle w:val="BodyText"/>
              <w:spacing w:after="0"/>
              <w:jc w:val="center"/>
              <w:rPr>
                <w:sz w:val="20"/>
                <w:szCs w:val="20"/>
              </w:rPr>
            </w:pPr>
          </w:p>
        </w:tc>
      </w:tr>
      <w:tr w:rsidR="00DF25AA" w:rsidRPr="00F72A12" w:rsidTr="00DF25AA">
        <w:tc>
          <w:tcPr>
            <w:tcW w:w="661" w:type="dxa"/>
          </w:tcPr>
          <w:p w:rsidR="00DF25AA" w:rsidRPr="00F72A12" w:rsidRDefault="00DF25AA" w:rsidP="00DF25AA">
            <w:pPr>
              <w:pStyle w:val="BodyText"/>
              <w:spacing w:after="0"/>
              <w:jc w:val="center"/>
              <w:rPr>
                <w:sz w:val="20"/>
                <w:szCs w:val="20"/>
              </w:rPr>
            </w:pPr>
          </w:p>
        </w:tc>
        <w:tc>
          <w:tcPr>
            <w:tcW w:w="6629" w:type="dxa"/>
          </w:tcPr>
          <w:p w:rsidR="00DF25AA" w:rsidRPr="00E7014F" w:rsidRDefault="00DF25AA" w:rsidP="00DF25AA">
            <w:pPr>
              <w:pStyle w:val="BodyText"/>
              <w:spacing w:after="0"/>
              <w:rPr>
                <w:sz w:val="20"/>
                <w:szCs w:val="20"/>
              </w:rPr>
            </w:pPr>
          </w:p>
        </w:tc>
        <w:tc>
          <w:tcPr>
            <w:tcW w:w="2160" w:type="dxa"/>
          </w:tcPr>
          <w:p w:rsidR="00DF25AA" w:rsidRPr="00F72A12" w:rsidRDefault="00DF25AA" w:rsidP="00DF25AA">
            <w:pPr>
              <w:pStyle w:val="BodyText"/>
              <w:spacing w:after="0"/>
              <w:jc w:val="center"/>
              <w:rPr>
                <w:sz w:val="20"/>
                <w:szCs w:val="20"/>
              </w:rPr>
            </w:pPr>
          </w:p>
        </w:tc>
      </w:tr>
      <w:tr w:rsidR="00DF25AA" w:rsidRPr="00F72A12" w:rsidTr="00DF25AA">
        <w:tc>
          <w:tcPr>
            <w:tcW w:w="661" w:type="dxa"/>
          </w:tcPr>
          <w:p w:rsidR="00DF25AA" w:rsidRPr="00F72A12" w:rsidRDefault="00DF25AA" w:rsidP="00DF25AA">
            <w:pPr>
              <w:pStyle w:val="BodyText"/>
              <w:spacing w:after="0"/>
              <w:jc w:val="center"/>
              <w:rPr>
                <w:sz w:val="20"/>
                <w:szCs w:val="20"/>
              </w:rPr>
            </w:pPr>
          </w:p>
        </w:tc>
        <w:tc>
          <w:tcPr>
            <w:tcW w:w="6629" w:type="dxa"/>
          </w:tcPr>
          <w:p w:rsidR="00DF25AA" w:rsidRPr="00E7014F" w:rsidRDefault="00DF25AA" w:rsidP="00DF25AA">
            <w:pPr>
              <w:pStyle w:val="BodyText"/>
              <w:spacing w:after="0"/>
              <w:rPr>
                <w:sz w:val="20"/>
                <w:szCs w:val="20"/>
              </w:rPr>
            </w:pPr>
          </w:p>
        </w:tc>
        <w:tc>
          <w:tcPr>
            <w:tcW w:w="2160" w:type="dxa"/>
          </w:tcPr>
          <w:p w:rsidR="00DF25AA" w:rsidRPr="00F72A12" w:rsidRDefault="00DF25AA" w:rsidP="00DF25AA">
            <w:pPr>
              <w:pStyle w:val="BodyText"/>
              <w:spacing w:after="0"/>
              <w:jc w:val="center"/>
              <w:rPr>
                <w:sz w:val="20"/>
                <w:szCs w:val="20"/>
              </w:rPr>
            </w:pPr>
          </w:p>
        </w:tc>
      </w:tr>
      <w:tr w:rsidR="00DF25AA" w:rsidRPr="00F72A12" w:rsidTr="00DF25AA">
        <w:tc>
          <w:tcPr>
            <w:tcW w:w="661" w:type="dxa"/>
          </w:tcPr>
          <w:p w:rsidR="00DF25AA" w:rsidRPr="00F72A12" w:rsidRDefault="00DF25AA" w:rsidP="00DF25AA">
            <w:pPr>
              <w:pStyle w:val="BodyText"/>
              <w:spacing w:after="0"/>
              <w:jc w:val="center"/>
              <w:rPr>
                <w:sz w:val="20"/>
                <w:szCs w:val="20"/>
              </w:rPr>
            </w:pPr>
          </w:p>
        </w:tc>
        <w:tc>
          <w:tcPr>
            <w:tcW w:w="6629" w:type="dxa"/>
          </w:tcPr>
          <w:p w:rsidR="00DF25AA" w:rsidRPr="00E7014F" w:rsidRDefault="00DF25AA" w:rsidP="00DF25AA">
            <w:pPr>
              <w:pStyle w:val="BodyText"/>
              <w:spacing w:after="0"/>
              <w:rPr>
                <w:sz w:val="20"/>
                <w:szCs w:val="20"/>
              </w:rPr>
            </w:pPr>
          </w:p>
        </w:tc>
        <w:tc>
          <w:tcPr>
            <w:tcW w:w="2160" w:type="dxa"/>
          </w:tcPr>
          <w:p w:rsidR="00DF25AA" w:rsidRPr="00F72A12" w:rsidRDefault="00DF25AA" w:rsidP="00DF25AA">
            <w:pPr>
              <w:pStyle w:val="BodyText"/>
              <w:spacing w:after="0"/>
              <w:jc w:val="center"/>
              <w:rPr>
                <w:sz w:val="20"/>
                <w:szCs w:val="20"/>
              </w:rPr>
            </w:pPr>
          </w:p>
        </w:tc>
      </w:tr>
    </w:tbl>
    <w:p w:rsidR="00B57BCF" w:rsidRDefault="00B57BCF" w:rsidP="00FB3888">
      <w:pPr>
        <w:pStyle w:val="BodyText"/>
      </w:pPr>
    </w:p>
    <w:p w:rsidR="00B57BCF" w:rsidRDefault="00B57BCF" w:rsidP="00B57BCF">
      <w:pPr>
        <w:pStyle w:val="Heading2"/>
      </w:pPr>
      <w:bookmarkStart w:id="27" w:name="_Toc318728328"/>
      <w:r>
        <w:t>Layout Page Requirements</w:t>
      </w:r>
      <w:r w:rsidR="00274409">
        <w:t xml:space="preserve"> </w:t>
      </w:r>
      <w:r w:rsidR="00274409" w:rsidRPr="00274409">
        <w:rPr>
          <w:i/>
          <w:color w:val="FF0000"/>
        </w:rPr>
        <w:t>New</w:t>
      </w:r>
      <w:bookmarkEnd w:id="27"/>
    </w:p>
    <w:p w:rsidR="00B57BCF" w:rsidRDefault="00B57BCF" w:rsidP="00B57BCF">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B57BCF" w:rsidRPr="00F72A12" w:rsidTr="00DF25AA">
        <w:tc>
          <w:tcPr>
            <w:tcW w:w="661" w:type="dxa"/>
            <w:shd w:val="clear" w:color="auto" w:fill="000000"/>
          </w:tcPr>
          <w:p w:rsidR="00B57BCF" w:rsidRPr="00F72A12" w:rsidRDefault="00B57BCF" w:rsidP="00DF25AA">
            <w:pPr>
              <w:pStyle w:val="BodyText"/>
              <w:spacing w:after="0"/>
              <w:jc w:val="center"/>
              <w:rPr>
                <w:b/>
                <w:sz w:val="20"/>
                <w:szCs w:val="20"/>
              </w:rPr>
            </w:pPr>
            <w:r w:rsidRPr="00F72A12">
              <w:rPr>
                <w:b/>
                <w:sz w:val="20"/>
                <w:szCs w:val="20"/>
              </w:rPr>
              <w:t>ID</w:t>
            </w:r>
          </w:p>
        </w:tc>
        <w:tc>
          <w:tcPr>
            <w:tcW w:w="6629" w:type="dxa"/>
            <w:shd w:val="clear" w:color="auto" w:fill="000000"/>
          </w:tcPr>
          <w:p w:rsidR="00B57BCF" w:rsidRPr="00F72A12" w:rsidRDefault="00B57BCF" w:rsidP="00DF25AA">
            <w:pPr>
              <w:pStyle w:val="BodyText"/>
              <w:spacing w:after="0"/>
              <w:rPr>
                <w:b/>
                <w:sz w:val="20"/>
                <w:szCs w:val="20"/>
              </w:rPr>
            </w:pPr>
            <w:r w:rsidRPr="00F72A12">
              <w:rPr>
                <w:b/>
                <w:sz w:val="20"/>
                <w:szCs w:val="20"/>
              </w:rPr>
              <w:t>Description</w:t>
            </w:r>
          </w:p>
        </w:tc>
        <w:tc>
          <w:tcPr>
            <w:tcW w:w="2160" w:type="dxa"/>
            <w:shd w:val="clear" w:color="auto" w:fill="000000"/>
          </w:tcPr>
          <w:p w:rsidR="00B57BCF" w:rsidRPr="00F72A12" w:rsidRDefault="00B57BCF"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B57BCF" w:rsidRPr="00F72A12" w:rsidTr="00DF25AA">
        <w:tc>
          <w:tcPr>
            <w:tcW w:w="661" w:type="dxa"/>
          </w:tcPr>
          <w:p w:rsidR="00B57BCF" w:rsidRPr="00F72A12" w:rsidRDefault="00680C0A" w:rsidP="00DF25AA">
            <w:pPr>
              <w:pStyle w:val="BodyText"/>
              <w:spacing w:after="0"/>
              <w:jc w:val="center"/>
              <w:rPr>
                <w:sz w:val="20"/>
                <w:szCs w:val="20"/>
              </w:rPr>
            </w:pPr>
            <w:r>
              <w:rPr>
                <w:sz w:val="20"/>
                <w:szCs w:val="20"/>
              </w:rPr>
              <w:t>4.4.1</w:t>
            </w:r>
          </w:p>
        </w:tc>
        <w:tc>
          <w:tcPr>
            <w:tcW w:w="6629" w:type="dxa"/>
          </w:tcPr>
          <w:p w:rsidR="00B57BCF" w:rsidRPr="00680C0A" w:rsidRDefault="00680C0A" w:rsidP="00DF25AA">
            <w:pPr>
              <w:pStyle w:val="BodyTable"/>
              <w:rPr>
                <w:b/>
              </w:rPr>
            </w:pPr>
            <w:r w:rsidRPr="00680C0A">
              <w:rPr>
                <w:b/>
              </w:rPr>
              <w:t>General Requirement:</w:t>
            </w:r>
          </w:p>
          <w:p w:rsidR="00680C0A" w:rsidRDefault="00680C0A" w:rsidP="00DF25AA">
            <w:pPr>
              <w:pStyle w:val="BodyTable"/>
            </w:pPr>
            <w:r>
              <w:t>The purpose of this page is to provide the business owner a place to upload the market place banner image and select the default view of the businesses market place.  This page has the following elements and behaviors:</w:t>
            </w:r>
          </w:p>
          <w:p w:rsidR="00680C0A" w:rsidRPr="00B618A1" w:rsidRDefault="00680C0A" w:rsidP="00DF25AA">
            <w:pPr>
              <w:pStyle w:val="BodyTable"/>
              <w:rPr>
                <w:b/>
              </w:rPr>
            </w:pPr>
          </w:p>
          <w:p w:rsidR="00B618A1" w:rsidRPr="00B618A1" w:rsidRDefault="00B618A1" w:rsidP="00680C0A">
            <w:pPr>
              <w:pStyle w:val="BodyTable"/>
              <w:numPr>
                <w:ilvl w:val="0"/>
                <w:numId w:val="28"/>
              </w:numPr>
            </w:pPr>
            <w:r w:rsidRPr="00B618A1">
              <w:rPr>
                <w:b/>
              </w:rPr>
              <w:t>Bread Crumbs</w:t>
            </w:r>
            <w:r>
              <w:t xml:space="preserve"> – Home &gt; My Business Account &gt; Edit My Site </w:t>
            </w:r>
            <w:r w:rsidRPr="00B618A1">
              <w:rPr>
                <w:b/>
              </w:rPr>
              <w:t>&gt; Layout</w:t>
            </w:r>
          </w:p>
          <w:p w:rsidR="00680C0A" w:rsidRDefault="00680C0A" w:rsidP="00680C0A">
            <w:pPr>
              <w:pStyle w:val="BodyTable"/>
              <w:numPr>
                <w:ilvl w:val="0"/>
                <w:numId w:val="28"/>
              </w:numPr>
            </w:pPr>
            <w:r w:rsidRPr="00680C0A">
              <w:rPr>
                <w:b/>
              </w:rPr>
              <w:t>Left Side Navigation</w:t>
            </w:r>
            <w:r>
              <w:t xml:space="preserve"> – See </w:t>
            </w:r>
            <w:proofErr w:type="spellStart"/>
            <w:r>
              <w:t>Req</w:t>
            </w:r>
            <w:proofErr w:type="spellEnd"/>
            <w:r>
              <w:t xml:space="preserve"> 3.2</w:t>
            </w:r>
          </w:p>
          <w:p w:rsidR="00680C0A" w:rsidRDefault="00680C0A" w:rsidP="00680C0A">
            <w:pPr>
              <w:pStyle w:val="BodyTable"/>
              <w:numPr>
                <w:ilvl w:val="0"/>
                <w:numId w:val="28"/>
              </w:numPr>
            </w:pPr>
            <w:r w:rsidRPr="00680C0A">
              <w:rPr>
                <w:b/>
              </w:rPr>
              <w:t>Top Navigation</w:t>
            </w:r>
            <w:r>
              <w:t xml:space="preserve"> – See </w:t>
            </w:r>
            <w:proofErr w:type="spellStart"/>
            <w:r>
              <w:t>Req</w:t>
            </w:r>
            <w:proofErr w:type="spellEnd"/>
            <w:r>
              <w:t xml:space="preserve"> 3.1</w:t>
            </w:r>
          </w:p>
          <w:p w:rsidR="00680C0A" w:rsidRDefault="00CF3EBC" w:rsidP="00680C0A">
            <w:pPr>
              <w:pStyle w:val="BodyTable"/>
              <w:numPr>
                <w:ilvl w:val="0"/>
                <w:numId w:val="28"/>
              </w:numPr>
            </w:pPr>
            <w:r w:rsidRPr="00CF3EBC">
              <w:rPr>
                <w:b/>
              </w:rPr>
              <w:t>Preview</w:t>
            </w:r>
            <w:r>
              <w:t xml:space="preserve"> – On click this displays a preview of what the settings would look like if the user performs the save operation.</w:t>
            </w:r>
          </w:p>
          <w:p w:rsidR="00CF3EBC" w:rsidRDefault="00CF3EBC" w:rsidP="00680C0A">
            <w:pPr>
              <w:pStyle w:val="BodyTable"/>
              <w:numPr>
                <w:ilvl w:val="0"/>
                <w:numId w:val="28"/>
              </w:numPr>
            </w:pPr>
            <w:r>
              <w:rPr>
                <w:b/>
              </w:rPr>
              <w:t xml:space="preserve">Business Banner (upload image button) </w:t>
            </w:r>
            <w:r>
              <w:t xml:space="preserve">– Clicking this button will open a file dialog box so the user can select an image file to upload.  When the user presses OK, the file is uploaded and the thumbnail updated.  (800px x 100 </w:t>
            </w:r>
            <w:proofErr w:type="spellStart"/>
            <w:r>
              <w:t>px</w:t>
            </w:r>
            <w:proofErr w:type="spellEnd"/>
            <w:r>
              <w:t>)</w:t>
            </w:r>
            <w:r w:rsidR="00612898">
              <w:t xml:space="preserve">  </w:t>
            </w:r>
          </w:p>
          <w:p w:rsidR="00CF3EBC" w:rsidRDefault="00CF3EBC" w:rsidP="00680C0A">
            <w:pPr>
              <w:pStyle w:val="BodyTable"/>
              <w:numPr>
                <w:ilvl w:val="0"/>
                <w:numId w:val="28"/>
              </w:numPr>
            </w:pPr>
            <w:r>
              <w:rPr>
                <w:b/>
              </w:rPr>
              <w:t xml:space="preserve">Site Layout (radio button) </w:t>
            </w:r>
            <w:r>
              <w:t xml:space="preserve">– Business owner selects which page style to display for his site: </w:t>
            </w:r>
            <w:r w:rsidR="00145FF1">
              <w:t>Catalog/</w:t>
            </w:r>
            <w:r>
              <w:t>Gallery View</w:t>
            </w:r>
            <w:r w:rsidR="00145FF1">
              <w:t xml:space="preserve"> (7.1), </w:t>
            </w:r>
            <w:r w:rsidR="007E2CD0">
              <w:t>List View (7.2) and Slideshow View (7.6)</w:t>
            </w:r>
            <w:r w:rsidR="005B302B">
              <w:t xml:space="preserve">  This is the Default page that should be used when a public user clicks on the business name or navigates to the subdomain.</w:t>
            </w:r>
          </w:p>
          <w:p w:rsidR="007E2CD0" w:rsidRPr="007E2CD0" w:rsidRDefault="007E2CD0" w:rsidP="00680C0A">
            <w:pPr>
              <w:pStyle w:val="BodyTable"/>
              <w:numPr>
                <w:ilvl w:val="0"/>
                <w:numId w:val="28"/>
              </w:numPr>
            </w:pPr>
            <w:r>
              <w:rPr>
                <w:b/>
              </w:rPr>
              <w:t>Terminal Buttons</w:t>
            </w:r>
          </w:p>
          <w:p w:rsidR="007E2CD0" w:rsidRPr="007E2CD0" w:rsidRDefault="007E2CD0" w:rsidP="007E2CD0">
            <w:pPr>
              <w:pStyle w:val="BodyTable"/>
              <w:numPr>
                <w:ilvl w:val="1"/>
                <w:numId w:val="28"/>
              </w:numPr>
            </w:pPr>
            <w:r>
              <w:rPr>
                <w:b/>
              </w:rPr>
              <w:t xml:space="preserve">Save – </w:t>
            </w:r>
            <w:r w:rsidRPr="007E2CD0">
              <w:t xml:space="preserve">Clicking this button save changes to the site </w:t>
            </w:r>
            <w:r w:rsidRPr="007E2CD0">
              <w:lastRenderedPageBreak/>
              <w:t>layout</w:t>
            </w:r>
            <w:r>
              <w:rPr>
                <w:b/>
              </w:rPr>
              <w:t>.</w:t>
            </w:r>
            <w:r w:rsidR="00612898">
              <w:t xml:space="preserve">   Once saved, the system display an alert message “Your changes have been saved.” OK</w:t>
            </w:r>
          </w:p>
          <w:p w:rsidR="007E2CD0" w:rsidRPr="00F72A12" w:rsidRDefault="007E2CD0" w:rsidP="00612898">
            <w:pPr>
              <w:pStyle w:val="BodyTable"/>
              <w:ind w:left="1440"/>
            </w:pPr>
          </w:p>
        </w:tc>
        <w:tc>
          <w:tcPr>
            <w:tcW w:w="2160" w:type="dxa"/>
          </w:tcPr>
          <w:p w:rsidR="00B57BCF" w:rsidRPr="00F72A12" w:rsidRDefault="00B57BCF" w:rsidP="00DF25AA">
            <w:pPr>
              <w:pStyle w:val="BodyText"/>
              <w:spacing w:after="0"/>
              <w:jc w:val="center"/>
              <w:rPr>
                <w:sz w:val="20"/>
                <w:szCs w:val="20"/>
              </w:rPr>
            </w:pPr>
          </w:p>
        </w:tc>
      </w:tr>
      <w:tr w:rsidR="00B57BCF" w:rsidRPr="00F72A12" w:rsidTr="00DF25AA">
        <w:tc>
          <w:tcPr>
            <w:tcW w:w="661" w:type="dxa"/>
          </w:tcPr>
          <w:p w:rsidR="00B57BCF" w:rsidRPr="00F72A12" w:rsidRDefault="00B57BCF" w:rsidP="00DF25AA">
            <w:pPr>
              <w:pStyle w:val="BodyText"/>
              <w:spacing w:after="0"/>
              <w:jc w:val="center"/>
              <w:rPr>
                <w:sz w:val="20"/>
                <w:szCs w:val="20"/>
              </w:rPr>
            </w:pPr>
          </w:p>
        </w:tc>
        <w:tc>
          <w:tcPr>
            <w:tcW w:w="6629" w:type="dxa"/>
          </w:tcPr>
          <w:p w:rsidR="00B57BCF" w:rsidRPr="00F72A12" w:rsidRDefault="00B57BCF" w:rsidP="00DF25AA">
            <w:pPr>
              <w:pStyle w:val="BodyText"/>
              <w:spacing w:after="0"/>
              <w:rPr>
                <w:sz w:val="20"/>
                <w:szCs w:val="20"/>
              </w:rPr>
            </w:pPr>
          </w:p>
        </w:tc>
        <w:tc>
          <w:tcPr>
            <w:tcW w:w="2160" w:type="dxa"/>
          </w:tcPr>
          <w:p w:rsidR="00B57BCF" w:rsidRPr="00F72A12" w:rsidRDefault="00B57BCF" w:rsidP="00DF25AA">
            <w:pPr>
              <w:pStyle w:val="BodyText"/>
              <w:spacing w:after="0"/>
              <w:jc w:val="center"/>
              <w:rPr>
                <w:sz w:val="20"/>
                <w:szCs w:val="20"/>
              </w:rPr>
            </w:pPr>
          </w:p>
        </w:tc>
      </w:tr>
      <w:tr w:rsidR="00B57BCF" w:rsidRPr="00F72A12" w:rsidTr="00DF25AA">
        <w:tc>
          <w:tcPr>
            <w:tcW w:w="661" w:type="dxa"/>
          </w:tcPr>
          <w:p w:rsidR="00B57BCF" w:rsidRPr="00F72A12" w:rsidRDefault="00B57BCF" w:rsidP="00DF25AA">
            <w:pPr>
              <w:pStyle w:val="BodyText"/>
              <w:spacing w:after="0"/>
              <w:jc w:val="center"/>
              <w:rPr>
                <w:sz w:val="20"/>
                <w:szCs w:val="20"/>
              </w:rPr>
            </w:pPr>
          </w:p>
        </w:tc>
        <w:tc>
          <w:tcPr>
            <w:tcW w:w="6629" w:type="dxa"/>
          </w:tcPr>
          <w:p w:rsidR="00B57BCF" w:rsidRPr="00F72A12" w:rsidRDefault="00B57BCF" w:rsidP="00DF25AA">
            <w:pPr>
              <w:pStyle w:val="BodyText"/>
              <w:spacing w:after="0"/>
              <w:rPr>
                <w:sz w:val="20"/>
                <w:szCs w:val="20"/>
              </w:rPr>
            </w:pPr>
          </w:p>
        </w:tc>
        <w:tc>
          <w:tcPr>
            <w:tcW w:w="2160" w:type="dxa"/>
          </w:tcPr>
          <w:p w:rsidR="00B57BCF" w:rsidRPr="00F72A12" w:rsidRDefault="00B57BCF" w:rsidP="00DF25AA">
            <w:pPr>
              <w:pStyle w:val="BodyText"/>
              <w:spacing w:after="0"/>
              <w:jc w:val="center"/>
              <w:rPr>
                <w:sz w:val="20"/>
                <w:szCs w:val="20"/>
              </w:rPr>
            </w:pPr>
          </w:p>
        </w:tc>
      </w:tr>
      <w:tr w:rsidR="00B57BCF" w:rsidRPr="00F72A12" w:rsidTr="00DF25AA">
        <w:tc>
          <w:tcPr>
            <w:tcW w:w="661" w:type="dxa"/>
          </w:tcPr>
          <w:p w:rsidR="00B57BCF" w:rsidRPr="00F72A12" w:rsidRDefault="00B57BCF" w:rsidP="00DF25AA">
            <w:pPr>
              <w:pStyle w:val="BodyText"/>
              <w:spacing w:after="0"/>
              <w:jc w:val="center"/>
              <w:rPr>
                <w:sz w:val="20"/>
                <w:szCs w:val="20"/>
              </w:rPr>
            </w:pPr>
          </w:p>
        </w:tc>
        <w:tc>
          <w:tcPr>
            <w:tcW w:w="6629" w:type="dxa"/>
          </w:tcPr>
          <w:p w:rsidR="00B57BCF" w:rsidRPr="00E7014F" w:rsidRDefault="00B57BCF" w:rsidP="00DF25AA">
            <w:pPr>
              <w:pStyle w:val="BodyText"/>
              <w:spacing w:after="0"/>
              <w:rPr>
                <w:sz w:val="20"/>
                <w:szCs w:val="20"/>
              </w:rPr>
            </w:pPr>
          </w:p>
        </w:tc>
        <w:tc>
          <w:tcPr>
            <w:tcW w:w="2160" w:type="dxa"/>
          </w:tcPr>
          <w:p w:rsidR="00B57BCF" w:rsidRPr="00F72A12" w:rsidRDefault="00B57BCF" w:rsidP="00DF25AA">
            <w:pPr>
              <w:pStyle w:val="BodyText"/>
              <w:spacing w:after="0"/>
              <w:jc w:val="center"/>
              <w:rPr>
                <w:sz w:val="20"/>
                <w:szCs w:val="20"/>
              </w:rPr>
            </w:pPr>
          </w:p>
        </w:tc>
      </w:tr>
      <w:tr w:rsidR="00B57BCF" w:rsidRPr="00F72A12" w:rsidTr="00DF25AA">
        <w:tc>
          <w:tcPr>
            <w:tcW w:w="661" w:type="dxa"/>
          </w:tcPr>
          <w:p w:rsidR="00B57BCF" w:rsidRPr="00F72A12" w:rsidRDefault="00B57BCF" w:rsidP="00DF25AA">
            <w:pPr>
              <w:pStyle w:val="BodyText"/>
              <w:spacing w:after="0"/>
              <w:jc w:val="center"/>
              <w:rPr>
                <w:sz w:val="20"/>
                <w:szCs w:val="20"/>
              </w:rPr>
            </w:pPr>
          </w:p>
        </w:tc>
        <w:tc>
          <w:tcPr>
            <w:tcW w:w="6629" w:type="dxa"/>
          </w:tcPr>
          <w:p w:rsidR="00B57BCF" w:rsidRPr="00E7014F" w:rsidRDefault="00B57BCF" w:rsidP="00DF25AA">
            <w:pPr>
              <w:pStyle w:val="BodyText"/>
              <w:spacing w:after="0"/>
              <w:rPr>
                <w:sz w:val="20"/>
                <w:szCs w:val="20"/>
              </w:rPr>
            </w:pPr>
          </w:p>
        </w:tc>
        <w:tc>
          <w:tcPr>
            <w:tcW w:w="2160" w:type="dxa"/>
          </w:tcPr>
          <w:p w:rsidR="00B57BCF" w:rsidRPr="00F72A12" w:rsidRDefault="00B57BCF" w:rsidP="00DF25AA">
            <w:pPr>
              <w:pStyle w:val="BodyText"/>
              <w:spacing w:after="0"/>
              <w:jc w:val="center"/>
              <w:rPr>
                <w:sz w:val="20"/>
                <w:szCs w:val="20"/>
              </w:rPr>
            </w:pPr>
          </w:p>
        </w:tc>
      </w:tr>
      <w:tr w:rsidR="00B57BCF" w:rsidRPr="00F72A12" w:rsidTr="00DF25AA">
        <w:tc>
          <w:tcPr>
            <w:tcW w:w="661" w:type="dxa"/>
          </w:tcPr>
          <w:p w:rsidR="00B57BCF" w:rsidRPr="00F72A12" w:rsidRDefault="00B57BCF" w:rsidP="00DF25AA">
            <w:pPr>
              <w:pStyle w:val="BodyText"/>
              <w:spacing w:after="0"/>
              <w:jc w:val="center"/>
              <w:rPr>
                <w:sz w:val="20"/>
                <w:szCs w:val="20"/>
              </w:rPr>
            </w:pPr>
          </w:p>
        </w:tc>
        <w:tc>
          <w:tcPr>
            <w:tcW w:w="6629" w:type="dxa"/>
          </w:tcPr>
          <w:p w:rsidR="00B57BCF" w:rsidRPr="00E7014F" w:rsidRDefault="00B57BCF" w:rsidP="00DF25AA">
            <w:pPr>
              <w:pStyle w:val="BodyText"/>
              <w:spacing w:after="0"/>
              <w:rPr>
                <w:sz w:val="20"/>
                <w:szCs w:val="20"/>
              </w:rPr>
            </w:pPr>
          </w:p>
        </w:tc>
        <w:tc>
          <w:tcPr>
            <w:tcW w:w="2160" w:type="dxa"/>
          </w:tcPr>
          <w:p w:rsidR="00B57BCF" w:rsidRPr="00F72A12" w:rsidRDefault="00B57BCF" w:rsidP="00DF25AA">
            <w:pPr>
              <w:pStyle w:val="BodyText"/>
              <w:spacing w:after="0"/>
              <w:jc w:val="center"/>
              <w:rPr>
                <w:sz w:val="20"/>
                <w:szCs w:val="20"/>
              </w:rPr>
            </w:pPr>
          </w:p>
        </w:tc>
      </w:tr>
      <w:tr w:rsidR="00B57BCF" w:rsidRPr="00F72A12" w:rsidTr="00DF25AA">
        <w:tc>
          <w:tcPr>
            <w:tcW w:w="661" w:type="dxa"/>
          </w:tcPr>
          <w:p w:rsidR="00B57BCF" w:rsidRPr="00F72A12" w:rsidRDefault="00B57BCF" w:rsidP="00DF25AA">
            <w:pPr>
              <w:pStyle w:val="BodyText"/>
              <w:spacing w:after="0"/>
              <w:jc w:val="center"/>
              <w:rPr>
                <w:sz w:val="20"/>
                <w:szCs w:val="20"/>
              </w:rPr>
            </w:pPr>
          </w:p>
        </w:tc>
        <w:tc>
          <w:tcPr>
            <w:tcW w:w="6629" w:type="dxa"/>
          </w:tcPr>
          <w:p w:rsidR="00B57BCF" w:rsidRPr="00E7014F" w:rsidRDefault="00B57BCF" w:rsidP="00DF25AA">
            <w:pPr>
              <w:pStyle w:val="BodyText"/>
              <w:spacing w:after="0"/>
              <w:rPr>
                <w:sz w:val="20"/>
                <w:szCs w:val="20"/>
              </w:rPr>
            </w:pPr>
          </w:p>
        </w:tc>
        <w:tc>
          <w:tcPr>
            <w:tcW w:w="2160" w:type="dxa"/>
          </w:tcPr>
          <w:p w:rsidR="00B57BCF" w:rsidRPr="00F72A12" w:rsidRDefault="00B57BCF" w:rsidP="00DF25AA">
            <w:pPr>
              <w:pStyle w:val="BodyText"/>
              <w:spacing w:after="0"/>
              <w:jc w:val="center"/>
              <w:rPr>
                <w:sz w:val="20"/>
                <w:szCs w:val="20"/>
              </w:rPr>
            </w:pPr>
          </w:p>
        </w:tc>
      </w:tr>
    </w:tbl>
    <w:p w:rsidR="00B57BCF" w:rsidRDefault="00B57BCF" w:rsidP="00FB3888">
      <w:pPr>
        <w:pStyle w:val="BodyText"/>
      </w:pPr>
    </w:p>
    <w:p w:rsidR="00B57BCF" w:rsidRDefault="00B57BCF" w:rsidP="00FB3888">
      <w:pPr>
        <w:pStyle w:val="BodyText"/>
      </w:pPr>
    </w:p>
    <w:p w:rsidR="005654A0" w:rsidRDefault="005654A0" w:rsidP="005654A0">
      <w:pPr>
        <w:pStyle w:val="Heading2"/>
      </w:pPr>
      <w:bookmarkStart w:id="28" w:name="_Toc318728329"/>
      <w:r>
        <w:t>Store Page Requirements</w:t>
      </w:r>
      <w:bookmarkEnd w:id="28"/>
    </w:p>
    <w:p w:rsidR="005654A0" w:rsidRDefault="00612898" w:rsidP="005654A0">
      <w:pPr>
        <w:pStyle w:val="BodyText"/>
      </w:pPr>
      <w:r>
        <w:t>The store list page is the current product page</w:t>
      </w:r>
      <w:r w:rsidR="005654A0">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5654A0" w:rsidRPr="00F72A12" w:rsidTr="00DF25AA">
        <w:tc>
          <w:tcPr>
            <w:tcW w:w="661" w:type="dxa"/>
            <w:shd w:val="clear" w:color="auto" w:fill="000000"/>
          </w:tcPr>
          <w:p w:rsidR="005654A0" w:rsidRPr="00F72A12" w:rsidRDefault="005654A0" w:rsidP="00DF25AA">
            <w:pPr>
              <w:pStyle w:val="BodyText"/>
              <w:spacing w:after="0"/>
              <w:jc w:val="center"/>
              <w:rPr>
                <w:b/>
                <w:sz w:val="20"/>
                <w:szCs w:val="20"/>
              </w:rPr>
            </w:pPr>
            <w:r w:rsidRPr="00F72A12">
              <w:rPr>
                <w:b/>
                <w:sz w:val="20"/>
                <w:szCs w:val="20"/>
              </w:rPr>
              <w:t>ID</w:t>
            </w:r>
          </w:p>
        </w:tc>
        <w:tc>
          <w:tcPr>
            <w:tcW w:w="6629" w:type="dxa"/>
            <w:shd w:val="clear" w:color="auto" w:fill="000000"/>
          </w:tcPr>
          <w:p w:rsidR="005654A0" w:rsidRPr="00F72A12" w:rsidRDefault="005654A0" w:rsidP="00DF25AA">
            <w:pPr>
              <w:pStyle w:val="BodyText"/>
              <w:spacing w:after="0"/>
              <w:rPr>
                <w:b/>
                <w:sz w:val="20"/>
                <w:szCs w:val="20"/>
              </w:rPr>
            </w:pPr>
            <w:r w:rsidRPr="00F72A12">
              <w:rPr>
                <w:b/>
                <w:sz w:val="20"/>
                <w:szCs w:val="20"/>
              </w:rPr>
              <w:t>Description</w:t>
            </w:r>
          </w:p>
        </w:tc>
        <w:tc>
          <w:tcPr>
            <w:tcW w:w="2160" w:type="dxa"/>
            <w:shd w:val="clear" w:color="auto" w:fill="000000"/>
          </w:tcPr>
          <w:p w:rsidR="005654A0" w:rsidRPr="00F72A12" w:rsidRDefault="005654A0"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5654A0" w:rsidRPr="00F72A12" w:rsidTr="00DF25AA">
        <w:tc>
          <w:tcPr>
            <w:tcW w:w="661" w:type="dxa"/>
          </w:tcPr>
          <w:p w:rsidR="005654A0" w:rsidRPr="00F72A12" w:rsidRDefault="00612898" w:rsidP="00DF25AA">
            <w:pPr>
              <w:pStyle w:val="BodyText"/>
              <w:spacing w:after="0"/>
              <w:jc w:val="center"/>
              <w:rPr>
                <w:sz w:val="20"/>
                <w:szCs w:val="20"/>
              </w:rPr>
            </w:pPr>
            <w:r>
              <w:rPr>
                <w:sz w:val="20"/>
                <w:szCs w:val="20"/>
              </w:rPr>
              <w:t>4.5.1</w:t>
            </w:r>
          </w:p>
        </w:tc>
        <w:tc>
          <w:tcPr>
            <w:tcW w:w="6629" w:type="dxa"/>
          </w:tcPr>
          <w:p w:rsidR="005654A0" w:rsidRPr="00612898" w:rsidRDefault="00612898" w:rsidP="00DF25AA">
            <w:pPr>
              <w:pStyle w:val="BodyTable"/>
              <w:rPr>
                <w:b/>
              </w:rPr>
            </w:pPr>
            <w:r w:rsidRPr="00612898">
              <w:rPr>
                <w:b/>
              </w:rPr>
              <w:t>Store List Page:</w:t>
            </w:r>
          </w:p>
          <w:p w:rsidR="00612898" w:rsidRDefault="00612898" w:rsidP="00DF25AA">
            <w:pPr>
              <w:pStyle w:val="BodyTable"/>
            </w:pPr>
            <w:r>
              <w:t>The store list page is displayed when a user clicks on the store page.  This will display either a list of products or services the user has created.  This is the same functionality on the current /products/my page with the following updates:</w:t>
            </w:r>
          </w:p>
          <w:p w:rsidR="00B618A1" w:rsidRPr="00F44D08" w:rsidRDefault="00B618A1" w:rsidP="00F44D08">
            <w:pPr>
              <w:pStyle w:val="BodyTable"/>
              <w:numPr>
                <w:ilvl w:val="0"/>
                <w:numId w:val="29"/>
              </w:numPr>
            </w:pPr>
            <w:r w:rsidRPr="00B618A1">
              <w:rPr>
                <w:b/>
              </w:rPr>
              <w:t>Bread crumbs</w:t>
            </w:r>
            <w:r>
              <w:t xml:space="preserve"> – Home &gt; My Business Account &gt; Edit My Site </w:t>
            </w:r>
            <w:r w:rsidRPr="00B618A1">
              <w:rPr>
                <w:b/>
              </w:rPr>
              <w:t>&gt; Store</w:t>
            </w:r>
          </w:p>
          <w:p w:rsidR="00F44D08" w:rsidRDefault="00F44D08" w:rsidP="00F44D08">
            <w:pPr>
              <w:pStyle w:val="BodyTable"/>
              <w:numPr>
                <w:ilvl w:val="0"/>
                <w:numId w:val="29"/>
              </w:numPr>
            </w:pPr>
            <w:r w:rsidRPr="00680C0A">
              <w:rPr>
                <w:b/>
              </w:rPr>
              <w:t>Left Side Navigation</w:t>
            </w:r>
            <w:r>
              <w:t xml:space="preserve"> – See </w:t>
            </w:r>
            <w:proofErr w:type="spellStart"/>
            <w:r>
              <w:t>Req</w:t>
            </w:r>
            <w:proofErr w:type="spellEnd"/>
            <w:r>
              <w:t xml:space="preserve"> 3.2</w:t>
            </w:r>
          </w:p>
          <w:p w:rsidR="00F44D08" w:rsidRDefault="00F44D08" w:rsidP="00F44D08">
            <w:pPr>
              <w:pStyle w:val="BodyTable"/>
              <w:numPr>
                <w:ilvl w:val="0"/>
                <w:numId w:val="29"/>
              </w:numPr>
            </w:pPr>
            <w:r w:rsidRPr="00680C0A">
              <w:rPr>
                <w:b/>
              </w:rPr>
              <w:t>Top Navigation</w:t>
            </w:r>
            <w:r>
              <w:t xml:space="preserve"> – See </w:t>
            </w:r>
            <w:proofErr w:type="spellStart"/>
            <w:r>
              <w:t>Req</w:t>
            </w:r>
            <w:proofErr w:type="spellEnd"/>
            <w:r>
              <w:t xml:space="preserve"> 3.1</w:t>
            </w:r>
          </w:p>
          <w:p w:rsidR="00F44D08" w:rsidRDefault="00F44D08" w:rsidP="00F44D08">
            <w:pPr>
              <w:pStyle w:val="BodyTable"/>
              <w:ind w:left="720"/>
            </w:pPr>
          </w:p>
          <w:p w:rsidR="00612898" w:rsidRDefault="00612898" w:rsidP="00F44D08">
            <w:pPr>
              <w:pStyle w:val="BodyTable"/>
              <w:numPr>
                <w:ilvl w:val="0"/>
                <w:numId w:val="29"/>
              </w:numPr>
            </w:pPr>
            <w:r>
              <w:t>Page to be updated with new look and feel</w:t>
            </w:r>
          </w:p>
          <w:p w:rsidR="00612898" w:rsidRDefault="00612898" w:rsidP="00F44D08">
            <w:pPr>
              <w:pStyle w:val="BodyTable"/>
              <w:numPr>
                <w:ilvl w:val="0"/>
                <w:numId w:val="29"/>
              </w:numPr>
            </w:pPr>
            <w:r>
              <w:t>Edit link replaced with pencil icon</w:t>
            </w:r>
            <w:r w:rsidR="00B618A1">
              <w:t xml:space="preserve"> – Clicking on the edit button navigates the user to the </w:t>
            </w:r>
          </w:p>
          <w:p w:rsidR="00612898" w:rsidRDefault="00612898" w:rsidP="00F44D08">
            <w:pPr>
              <w:pStyle w:val="BodyTable"/>
              <w:numPr>
                <w:ilvl w:val="0"/>
                <w:numId w:val="29"/>
              </w:numPr>
            </w:pPr>
            <w:r>
              <w:t>Delete link replaced with X icon</w:t>
            </w:r>
          </w:p>
          <w:p w:rsidR="00612898" w:rsidRDefault="00612898" w:rsidP="00F44D08">
            <w:pPr>
              <w:pStyle w:val="BodyTable"/>
              <w:numPr>
                <w:ilvl w:val="0"/>
                <w:numId w:val="29"/>
              </w:numPr>
            </w:pPr>
            <w:r w:rsidRPr="00B618A1">
              <w:rPr>
                <w:b/>
              </w:rPr>
              <w:t>Up and Down arrows (buttons)</w:t>
            </w:r>
            <w:r>
              <w:t xml:space="preserve"> – Clicking on the up arrow changes the position of the item in the list.  Clicking the down button changes the position of the item to be lower in the list.</w:t>
            </w:r>
          </w:p>
          <w:p w:rsidR="00612898" w:rsidRDefault="00612898" w:rsidP="00F44D08">
            <w:pPr>
              <w:pStyle w:val="BodyTable"/>
              <w:numPr>
                <w:ilvl w:val="0"/>
                <w:numId w:val="29"/>
              </w:numPr>
            </w:pPr>
            <w:r>
              <w:t xml:space="preserve">The system must remember the order of items as this will be used as the order to display items on the public pages in the business owner’s site.  (See </w:t>
            </w:r>
            <w:proofErr w:type="spellStart"/>
            <w:r>
              <w:t>Req</w:t>
            </w:r>
            <w:proofErr w:type="spellEnd"/>
            <w:r>
              <w:t xml:space="preserve"> 7.1, 7.2, 7.6)</w:t>
            </w:r>
          </w:p>
          <w:p w:rsidR="00B618A1" w:rsidRDefault="00B618A1" w:rsidP="00F44D08">
            <w:pPr>
              <w:pStyle w:val="BodyTable"/>
              <w:numPr>
                <w:ilvl w:val="0"/>
                <w:numId w:val="29"/>
              </w:numPr>
            </w:pPr>
            <w:r>
              <w:t>When a user navigates to the page and does not have any products/services created, display the PSA message.</w:t>
            </w:r>
          </w:p>
          <w:p w:rsidR="00B618A1" w:rsidRPr="00F72A12" w:rsidRDefault="00B618A1" w:rsidP="00B618A1">
            <w:pPr>
              <w:pStyle w:val="BodyTable"/>
            </w:pPr>
          </w:p>
        </w:tc>
        <w:tc>
          <w:tcPr>
            <w:tcW w:w="2160" w:type="dxa"/>
          </w:tcPr>
          <w:p w:rsidR="005654A0" w:rsidRPr="00F72A12" w:rsidRDefault="005654A0" w:rsidP="00DF25AA">
            <w:pPr>
              <w:pStyle w:val="BodyText"/>
              <w:spacing w:after="0"/>
              <w:jc w:val="center"/>
              <w:rPr>
                <w:sz w:val="20"/>
                <w:szCs w:val="20"/>
              </w:rPr>
            </w:pPr>
          </w:p>
        </w:tc>
      </w:tr>
      <w:tr w:rsidR="005654A0" w:rsidRPr="00F72A12" w:rsidTr="004821B4">
        <w:trPr>
          <w:trHeight w:val="7703"/>
        </w:trPr>
        <w:tc>
          <w:tcPr>
            <w:tcW w:w="661" w:type="dxa"/>
          </w:tcPr>
          <w:p w:rsidR="005654A0" w:rsidRPr="00F72A12" w:rsidRDefault="00B618A1" w:rsidP="00DF25AA">
            <w:pPr>
              <w:pStyle w:val="BodyText"/>
              <w:spacing w:after="0"/>
              <w:jc w:val="center"/>
              <w:rPr>
                <w:sz w:val="20"/>
                <w:szCs w:val="20"/>
              </w:rPr>
            </w:pPr>
            <w:r>
              <w:rPr>
                <w:sz w:val="20"/>
                <w:szCs w:val="20"/>
              </w:rPr>
              <w:lastRenderedPageBreak/>
              <w:t>4.5.2</w:t>
            </w:r>
          </w:p>
        </w:tc>
        <w:tc>
          <w:tcPr>
            <w:tcW w:w="6629" w:type="dxa"/>
          </w:tcPr>
          <w:p w:rsidR="005654A0" w:rsidRPr="00B618A1" w:rsidRDefault="00B618A1" w:rsidP="00DF25AA">
            <w:pPr>
              <w:pStyle w:val="BodyText"/>
              <w:spacing w:after="0"/>
              <w:rPr>
                <w:b/>
                <w:sz w:val="20"/>
                <w:szCs w:val="20"/>
              </w:rPr>
            </w:pPr>
            <w:r w:rsidRPr="00B618A1">
              <w:rPr>
                <w:b/>
                <w:sz w:val="20"/>
                <w:szCs w:val="20"/>
              </w:rPr>
              <w:t>Add/Edit Product Page:</w:t>
            </w:r>
          </w:p>
          <w:p w:rsidR="00B618A1" w:rsidRDefault="00B618A1" w:rsidP="00DF25AA">
            <w:pPr>
              <w:pStyle w:val="BodyText"/>
              <w:spacing w:after="0"/>
              <w:rPr>
                <w:sz w:val="20"/>
                <w:szCs w:val="20"/>
              </w:rPr>
            </w:pPr>
            <w:r>
              <w:rPr>
                <w:sz w:val="20"/>
                <w:szCs w:val="20"/>
              </w:rPr>
              <w:t>The purpose of this page is to be able to add/add products.  This page is similar to the current add/Edit product page.  It has the following elements and behaviors:</w:t>
            </w:r>
          </w:p>
          <w:p w:rsidR="00B618A1" w:rsidRPr="00F44D08" w:rsidRDefault="00B618A1" w:rsidP="00B618A1">
            <w:pPr>
              <w:pStyle w:val="BodyTable"/>
              <w:numPr>
                <w:ilvl w:val="0"/>
                <w:numId w:val="28"/>
              </w:numPr>
            </w:pPr>
            <w:r w:rsidRPr="00B618A1">
              <w:rPr>
                <w:b/>
              </w:rPr>
              <w:t>Bread Crumbs</w:t>
            </w:r>
            <w:r>
              <w:t xml:space="preserve"> – Home &gt; My Business Account &gt; Edit My Site </w:t>
            </w:r>
            <w:r w:rsidRPr="00B618A1">
              <w:t>&gt; Store</w:t>
            </w:r>
            <w:r>
              <w:rPr>
                <w:b/>
              </w:rPr>
              <w:t xml:space="preserve"> &gt; Add/Edit Item</w:t>
            </w:r>
          </w:p>
          <w:p w:rsidR="00F44D08" w:rsidRDefault="00F44D08" w:rsidP="00F44D08">
            <w:pPr>
              <w:pStyle w:val="BodyTable"/>
              <w:numPr>
                <w:ilvl w:val="0"/>
                <w:numId w:val="28"/>
              </w:numPr>
            </w:pPr>
            <w:r w:rsidRPr="00680C0A">
              <w:rPr>
                <w:b/>
              </w:rPr>
              <w:t>Left Side Navigation</w:t>
            </w:r>
            <w:r>
              <w:t xml:space="preserve"> – See </w:t>
            </w:r>
            <w:proofErr w:type="spellStart"/>
            <w:r>
              <w:t>Req</w:t>
            </w:r>
            <w:proofErr w:type="spellEnd"/>
            <w:r>
              <w:t xml:space="preserve"> 3.2</w:t>
            </w:r>
          </w:p>
          <w:p w:rsidR="00F44D08" w:rsidRDefault="00F44D08" w:rsidP="00F44D08">
            <w:pPr>
              <w:pStyle w:val="BodyTable"/>
              <w:numPr>
                <w:ilvl w:val="0"/>
                <w:numId w:val="28"/>
              </w:numPr>
            </w:pPr>
            <w:r w:rsidRPr="00680C0A">
              <w:rPr>
                <w:b/>
              </w:rPr>
              <w:t>Top Navigation</w:t>
            </w:r>
            <w:r>
              <w:t xml:space="preserve"> – See </w:t>
            </w:r>
            <w:proofErr w:type="spellStart"/>
            <w:r>
              <w:t>Req</w:t>
            </w:r>
            <w:proofErr w:type="spellEnd"/>
            <w:r>
              <w:t xml:space="preserve"> 3.1</w:t>
            </w:r>
          </w:p>
          <w:p w:rsidR="00F44D08" w:rsidRPr="00B618A1" w:rsidRDefault="00F44D08" w:rsidP="00F44D08">
            <w:pPr>
              <w:pStyle w:val="BodyTable"/>
            </w:pPr>
          </w:p>
          <w:p w:rsidR="00F44D08" w:rsidRPr="00F44D08" w:rsidRDefault="00F44D08" w:rsidP="00F44D08">
            <w:pPr>
              <w:pStyle w:val="BodyTable"/>
              <w:numPr>
                <w:ilvl w:val="0"/>
                <w:numId w:val="28"/>
              </w:numPr>
            </w:pPr>
            <w:r>
              <w:rPr>
                <w:b/>
              </w:rPr>
              <w:t>Name (required, text)</w:t>
            </w:r>
          </w:p>
          <w:p w:rsidR="00F44D08" w:rsidRPr="00F44D08" w:rsidRDefault="00F44D08" w:rsidP="00F44D08">
            <w:pPr>
              <w:pStyle w:val="BodyTable"/>
              <w:numPr>
                <w:ilvl w:val="0"/>
                <w:numId w:val="28"/>
              </w:numPr>
            </w:pPr>
            <w:r>
              <w:rPr>
                <w:b/>
              </w:rPr>
              <w:t>Description (required, text)</w:t>
            </w:r>
          </w:p>
          <w:p w:rsidR="00F44D08" w:rsidRPr="00F44D08" w:rsidRDefault="00F44D08" w:rsidP="00F44D08">
            <w:pPr>
              <w:pStyle w:val="BodyTable"/>
              <w:numPr>
                <w:ilvl w:val="0"/>
                <w:numId w:val="28"/>
              </w:numPr>
            </w:pPr>
            <w:r>
              <w:rPr>
                <w:b/>
              </w:rPr>
              <w:t>Status (required, radio button)</w:t>
            </w:r>
          </w:p>
          <w:p w:rsidR="00F44D08" w:rsidRDefault="00F44D08" w:rsidP="00F44D08">
            <w:pPr>
              <w:pStyle w:val="BodyTable"/>
              <w:numPr>
                <w:ilvl w:val="1"/>
                <w:numId w:val="28"/>
              </w:numPr>
            </w:pPr>
            <w:r>
              <w:rPr>
                <w:b/>
              </w:rPr>
              <w:t xml:space="preserve">Active – </w:t>
            </w:r>
            <w:r>
              <w:t>Product is active and Available for sales</w:t>
            </w:r>
            <w:r w:rsidR="00106F25">
              <w:t xml:space="preserve"> (default)</w:t>
            </w:r>
          </w:p>
          <w:p w:rsidR="00F44D08" w:rsidRDefault="00F44D08" w:rsidP="00F44D08">
            <w:pPr>
              <w:pStyle w:val="BodyTable"/>
              <w:numPr>
                <w:ilvl w:val="1"/>
                <w:numId w:val="28"/>
              </w:numPr>
            </w:pPr>
            <w:r>
              <w:rPr>
                <w:b/>
              </w:rPr>
              <w:t>Sold Out –</w:t>
            </w:r>
            <w:r>
              <w:t xml:space="preserve"> Product is active and displayed with a sold out banner.  The item can be found and viewed, but it cannot be ordered.</w:t>
            </w:r>
          </w:p>
          <w:p w:rsidR="00F44D08" w:rsidRDefault="00F44D08" w:rsidP="00F44D08">
            <w:pPr>
              <w:pStyle w:val="BodyTable"/>
              <w:numPr>
                <w:ilvl w:val="1"/>
                <w:numId w:val="28"/>
              </w:numPr>
            </w:pPr>
            <w:r>
              <w:rPr>
                <w:b/>
              </w:rPr>
              <w:t>Hidden –</w:t>
            </w:r>
            <w:r>
              <w:t xml:space="preserve"> Item is not available to the public (not in search or in the marketplace.</w:t>
            </w:r>
            <w:r w:rsidR="00106F25">
              <w:t xml:space="preserve"> (item is marked as hidden if user has not associated a </w:t>
            </w:r>
            <w:proofErr w:type="spellStart"/>
            <w:r w:rsidR="00106F25">
              <w:t>paypal</w:t>
            </w:r>
            <w:proofErr w:type="spellEnd"/>
            <w:r w:rsidR="00106F25">
              <w:t xml:space="preserve"> account with SMP)</w:t>
            </w:r>
          </w:p>
          <w:p w:rsidR="00F44D08" w:rsidRDefault="00F44D08" w:rsidP="00F44D08">
            <w:pPr>
              <w:pStyle w:val="BodyTable"/>
              <w:numPr>
                <w:ilvl w:val="1"/>
                <w:numId w:val="28"/>
              </w:numPr>
            </w:pPr>
            <w:r>
              <w:rPr>
                <w:b/>
              </w:rPr>
              <w:t>Coming Soon –</w:t>
            </w:r>
            <w:r>
              <w:t xml:space="preserve"> Similar to </w:t>
            </w:r>
            <w:proofErr w:type="gramStart"/>
            <w:r>
              <w:t>sold</w:t>
            </w:r>
            <w:proofErr w:type="gramEnd"/>
            <w:r>
              <w:t xml:space="preserve"> out, the product is viewable but it cannot be ordered.  A Coming Soon banner is displayed over the product thumbnail.</w:t>
            </w:r>
          </w:p>
          <w:p w:rsidR="00106F25" w:rsidRDefault="00F44D08" w:rsidP="00F44D08">
            <w:pPr>
              <w:pStyle w:val="BodyTable"/>
              <w:numPr>
                <w:ilvl w:val="1"/>
                <w:numId w:val="28"/>
              </w:numPr>
            </w:pPr>
            <w:r>
              <w:rPr>
                <w:b/>
              </w:rPr>
              <w:t>On Sale –</w:t>
            </w:r>
            <w:r>
              <w:t xml:space="preserve"> Product is active and</w:t>
            </w:r>
            <w:r w:rsidR="00106F25">
              <w:t xml:space="preserve"> a user can purchase the item.  If an item is marked as on sale, the </w:t>
            </w:r>
            <w:r w:rsidR="00161F4A">
              <w:t>sale</w:t>
            </w:r>
            <w:r w:rsidR="00106F25">
              <w:t xml:space="preserve"> price field is displayed.</w:t>
            </w:r>
            <w:r w:rsidR="00161F4A">
              <w:t xml:space="preserve"> (see below)</w:t>
            </w:r>
          </w:p>
          <w:p w:rsidR="00161F4A" w:rsidRDefault="00161F4A" w:rsidP="00161F4A">
            <w:pPr>
              <w:pStyle w:val="BodyTable"/>
            </w:pPr>
          </w:p>
          <w:p w:rsidR="00F44D08" w:rsidRDefault="00161F4A" w:rsidP="00161F4A">
            <w:pPr>
              <w:pStyle w:val="BodyTable"/>
              <w:numPr>
                <w:ilvl w:val="0"/>
                <w:numId w:val="28"/>
              </w:numPr>
            </w:pPr>
            <w:r w:rsidRPr="00161F4A">
              <w:rPr>
                <w:b/>
              </w:rPr>
              <w:t>Price (text, number, required)</w:t>
            </w:r>
            <w:r>
              <w:t xml:space="preserve"> – This is the default price of the item</w:t>
            </w:r>
          </w:p>
          <w:p w:rsidR="00161F4A" w:rsidRDefault="00161F4A" w:rsidP="00106F25">
            <w:pPr>
              <w:pStyle w:val="BodyTable"/>
              <w:numPr>
                <w:ilvl w:val="0"/>
                <w:numId w:val="28"/>
              </w:numPr>
            </w:pPr>
            <w:r>
              <w:rPr>
                <w:b/>
              </w:rPr>
              <w:t xml:space="preserve">Sale Price (optional, hidden text) – </w:t>
            </w:r>
            <w:r>
              <w:t>This field is only visible when the user clicks that the item is on sale.</w:t>
            </w:r>
          </w:p>
          <w:p w:rsidR="00161F4A" w:rsidRDefault="00161F4A" w:rsidP="00106F25">
            <w:pPr>
              <w:pStyle w:val="BodyTable"/>
              <w:numPr>
                <w:ilvl w:val="0"/>
                <w:numId w:val="28"/>
              </w:numPr>
            </w:pPr>
            <w:r>
              <w:rPr>
                <w:b/>
              </w:rPr>
              <w:t>Options List –</w:t>
            </w:r>
            <w:r>
              <w:t xml:space="preserve"> The options list represents user definable options that will display on the product details page</w:t>
            </w:r>
            <w:r w:rsidR="00CF7D28">
              <w:t xml:space="preserve"> in a Select list.  If a product has an option, an option must be selected</w:t>
            </w:r>
            <w:r>
              <w:t>.  Each option will have the following elements:</w:t>
            </w:r>
          </w:p>
          <w:p w:rsidR="00161F4A" w:rsidRPr="00161F4A" w:rsidRDefault="00161F4A" w:rsidP="00161F4A">
            <w:pPr>
              <w:pStyle w:val="BodyTable"/>
              <w:numPr>
                <w:ilvl w:val="1"/>
                <w:numId w:val="28"/>
              </w:numPr>
            </w:pPr>
            <w:r>
              <w:rPr>
                <w:b/>
              </w:rPr>
              <w:t>Name (required, text, char(25))</w:t>
            </w:r>
          </w:p>
          <w:p w:rsidR="00161F4A" w:rsidRPr="004048D6" w:rsidRDefault="00161F4A" w:rsidP="00161F4A">
            <w:pPr>
              <w:pStyle w:val="BodyTable"/>
              <w:numPr>
                <w:ilvl w:val="1"/>
                <w:numId w:val="28"/>
              </w:numPr>
            </w:pPr>
            <w:r>
              <w:rPr>
                <w:b/>
              </w:rPr>
              <w:t>Stock (</w:t>
            </w:r>
            <w:r w:rsidR="004048D6">
              <w:rPr>
                <w:b/>
              </w:rPr>
              <w:t xml:space="preserve">optional, number) – </w:t>
            </w:r>
            <w:r w:rsidR="004048D6">
              <w:t>This is the number of the option which is in stock.  (</w:t>
            </w:r>
            <w:r w:rsidR="004048D6" w:rsidRPr="004048D6">
              <w:rPr>
                <w:highlight w:val="yellow"/>
              </w:rPr>
              <w:t xml:space="preserve">See inventory </w:t>
            </w:r>
            <w:proofErr w:type="spellStart"/>
            <w:proofErr w:type="gramStart"/>
            <w:r w:rsidR="004048D6" w:rsidRPr="004048D6">
              <w:rPr>
                <w:highlight w:val="yellow"/>
              </w:rPr>
              <w:t>Req</w:t>
            </w:r>
            <w:proofErr w:type="spellEnd"/>
            <w:r w:rsidR="004048D6">
              <w:t xml:space="preserve"> </w:t>
            </w:r>
            <w:r w:rsidR="004048D6" w:rsidRPr="004048D6">
              <w:rPr>
                <w:highlight w:val="yellow"/>
              </w:rPr>
              <w:t>????</w:t>
            </w:r>
            <w:r w:rsidR="004048D6">
              <w:t>)</w:t>
            </w:r>
            <w:proofErr w:type="gramEnd"/>
            <w:r>
              <w:rPr>
                <w:b/>
              </w:rPr>
              <w:t xml:space="preserve"> </w:t>
            </w:r>
            <w:r w:rsidR="004048D6" w:rsidRPr="004048D6">
              <w:rPr>
                <w:i/>
              </w:rPr>
              <w:t>Hidden for phase I release</w:t>
            </w:r>
            <w:proofErr w:type="gramStart"/>
            <w:r w:rsidR="004048D6" w:rsidRPr="004048D6">
              <w:t>.</w:t>
            </w:r>
            <w:r w:rsidR="004048D6" w:rsidRPr="004048D6">
              <w:rPr>
                <w:b/>
              </w:rPr>
              <w:t>*</w:t>
            </w:r>
            <w:proofErr w:type="gramEnd"/>
            <w:r w:rsidR="004048D6" w:rsidRPr="004048D6">
              <w:rPr>
                <w:b/>
              </w:rPr>
              <w:t xml:space="preserve">* </w:t>
            </w:r>
          </w:p>
          <w:p w:rsidR="004048D6" w:rsidRDefault="004048D6" w:rsidP="00161F4A">
            <w:pPr>
              <w:pStyle w:val="BodyTable"/>
              <w:numPr>
                <w:ilvl w:val="1"/>
                <w:numId w:val="28"/>
              </w:numPr>
            </w:pPr>
            <w:r>
              <w:rPr>
                <w:b/>
              </w:rPr>
              <w:t>SKU # (optional, text) –</w:t>
            </w:r>
            <w:r>
              <w:t xml:space="preserve"> This is a field to enter a unique </w:t>
            </w:r>
            <w:proofErr w:type="spellStart"/>
            <w:r>
              <w:t>sku</w:t>
            </w:r>
            <w:proofErr w:type="spellEnd"/>
            <w:r>
              <w:t xml:space="preserve"> or UPC code for an option.</w:t>
            </w:r>
          </w:p>
          <w:p w:rsidR="004048D6" w:rsidRDefault="004048D6" w:rsidP="00161F4A">
            <w:pPr>
              <w:pStyle w:val="BodyTable"/>
              <w:numPr>
                <w:ilvl w:val="1"/>
                <w:numId w:val="28"/>
              </w:numPr>
            </w:pPr>
            <w:r>
              <w:rPr>
                <w:b/>
              </w:rPr>
              <w:t>Price –</w:t>
            </w:r>
            <w:r>
              <w:t xml:space="preserve"> This is the price for the option.  The </w:t>
            </w:r>
            <w:r w:rsidR="002979D1">
              <w:t>default price is the item price, but the user can enter a different price.</w:t>
            </w:r>
          </w:p>
          <w:p w:rsidR="004048D6" w:rsidRDefault="004048D6" w:rsidP="004048D6">
            <w:pPr>
              <w:pStyle w:val="BodyTable"/>
              <w:numPr>
                <w:ilvl w:val="1"/>
                <w:numId w:val="28"/>
              </w:numPr>
            </w:pPr>
            <w:r w:rsidRPr="004048D6">
              <w:rPr>
                <w:b/>
              </w:rPr>
              <w:t>Pencil (icon)</w:t>
            </w:r>
            <w:r>
              <w:t xml:space="preserve"> – Clicking on the pencil allows the user to edit the line.  </w:t>
            </w:r>
          </w:p>
          <w:p w:rsidR="002979D1" w:rsidRDefault="004048D6" w:rsidP="004048D6">
            <w:pPr>
              <w:pStyle w:val="BodyTable"/>
              <w:numPr>
                <w:ilvl w:val="2"/>
                <w:numId w:val="28"/>
              </w:numPr>
            </w:pPr>
            <w:r>
              <w:t xml:space="preserve">Clicking the pencil while in edit mode will take the user out of edit mode.  </w:t>
            </w:r>
          </w:p>
          <w:p w:rsidR="004048D6" w:rsidRDefault="004048D6" w:rsidP="004048D6">
            <w:pPr>
              <w:pStyle w:val="BodyTable"/>
              <w:numPr>
                <w:ilvl w:val="2"/>
                <w:numId w:val="28"/>
              </w:numPr>
            </w:pPr>
            <w:r>
              <w:t xml:space="preserve">User can only edit one line at a time.  Clicking on the pencil of another line makes that option editable and </w:t>
            </w:r>
            <w:r w:rsidR="002979D1">
              <w:t>the previous option viewable only</w:t>
            </w:r>
          </w:p>
          <w:p w:rsidR="002979D1" w:rsidRDefault="002979D1" w:rsidP="002979D1">
            <w:pPr>
              <w:pStyle w:val="BodyTable"/>
              <w:numPr>
                <w:ilvl w:val="1"/>
                <w:numId w:val="28"/>
              </w:numPr>
            </w:pPr>
            <w:r w:rsidRPr="002979D1">
              <w:rPr>
                <w:b/>
              </w:rPr>
              <w:t>Delete (icon)</w:t>
            </w:r>
            <w:r>
              <w:t xml:space="preserve"> – Clicking on this button will display a message, “Are you sure you want to remove this option?” CANCEL | Remove.  </w:t>
            </w:r>
          </w:p>
          <w:p w:rsidR="002979D1" w:rsidRDefault="002979D1" w:rsidP="002979D1">
            <w:pPr>
              <w:pStyle w:val="BodyTable"/>
              <w:numPr>
                <w:ilvl w:val="2"/>
                <w:numId w:val="28"/>
              </w:numPr>
            </w:pPr>
            <w:r w:rsidRPr="002979D1">
              <w:rPr>
                <w:b/>
              </w:rPr>
              <w:lastRenderedPageBreak/>
              <w:t>Cancel</w:t>
            </w:r>
            <w:r>
              <w:t xml:space="preserve"> – closes the alert message and cancels the delete operation.</w:t>
            </w:r>
          </w:p>
          <w:p w:rsidR="002979D1" w:rsidRDefault="002979D1" w:rsidP="002979D1">
            <w:pPr>
              <w:pStyle w:val="BodyTable"/>
              <w:numPr>
                <w:ilvl w:val="2"/>
                <w:numId w:val="28"/>
              </w:numPr>
            </w:pPr>
            <w:r w:rsidRPr="002979D1">
              <w:rPr>
                <w:b/>
              </w:rPr>
              <w:t xml:space="preserve">Remove </w:t>
            </w:r>
            <w:r>
              <w:t>– deletes the option from the list.</w:t>
            </w:r>
          </w:p>
          <w:p w:rsidR="002979D1" w:rsidRPr="002979D1" w:rsidRDefault="002979D1" w:rsidP="002979D1">
            <w:pPr>
              <w:pStyle w:val="BodyTable"/>
              <w:numPr>
                <w:ilvl w:val="0"/>
                <w:numId w:val="28"/>
              </w:numPr>
            </w:pPr>
            <w:r>
              <w:rPr>
                <w:b/>
              </w:rPr>
              <w:t xml:space="preserve">Add New Option (button) – </w:t>
            </w:r>
            <w:r>
              <w:t>Clicking on this button adds a new option to the option list</w:t>
            </w:r>
          </w:p>
          <w:p w:rsidR="002979D1" w:rsidRPr="00161F4A" w:rsidRDefault="002979D1" w:rsidP="002979D1">
            <w:pPr>
              <w:pStyle w:val="BodyTable"/>
              <w:numPr>
                <w:ilvl w:val="1"/>
                <w:numId w:val="28"/>
              </w:numPr>
            </w:pPr>
            <w:r>
              <w:rPr>
                <w:b/>
              </w:rPr>
              <w:t>Name (required, text, char(25))</w:t>
            </w:r>
          </w:p>
          <w:p w:rsidR="002979D1" w:rsidRPr="004048D6" w:rsidRDefault="002979D1" w:rsidP="002979D1">
            <w:pPr>
              <w:pStyle w:val="BodyTable"/>
              <w:numPr>
                <w:ilvl w:val="1"/>
                <w:numId w:val="28"/>
              </w:numPr>
            </w:pPr>
            <w:r>
              <w:rPr>
                <w:b/>
              </w:rPr>
              <w:t xml:space="preserve">Stock (optional, number) – </w:t>
            </w:r>
            <w:r>
              <w:t>This is the number of the option which is in stock.  (</w:t>
            </w:r>
            <w:r w:rsidRPr="004048D6">
              <w:rPr>
                <w:highlight w:val="yellow"/>
              </w:rPr>
              <w:t xml:space="preserve">See inventory </w:t>
            </w:r>
            <w:proofErr w:type="spellStart"/>
            <w:proofErr w:type="gramStart"/>
            <w:r w:rsidRPr="004048D6">
              <w:rPr>
                <w:highlight w:val="yellow"/>
              </w:rPr>
              <w:t>Req</w:t>
            </w:r>
            <w:proofErr w:type="spellEnd"/>
            <w:r>
              <w:t xml:space="preserve"> </w:t>
            </w:r>
            <w:r w:rsidRPr="004048D6">
              <w:rPr>
                <w:highlight w:val="yellow"/>
              </w:rPr>
              <w:t>????</w:t>
            </w:r>
            <w:r>
              <w:t>)</w:t>
            </w:r>
            <w:proofErr w:type="gramEnd"/>
            <w:r>
              <w:rPr>
                <w:b/>
              </w:rPr>
              <w:t xml:space="preserve"> </w:t>
            </w:r>
            <w:r w:rsidRPr="004048D6">
              <w:rPr>
                <w:i/>
              </w:rPr>
              <w:t>Hidden for phase I release</w:t>
            </w:r>
            <w:proofErr w:type="gramStart"/>
            <w:r w:rsidRPr="004048D6">
              <w:t>.</w:t>
            </w:r>
            <w:r w:rsidRPr="004048D6">
              <w:rPr>
                <w:b/>
              </w:rPr>
              <w:t>*</w:t>
            </w:r>
            <w:proofErr w:type="gramEnd"/>
            <w:r w:rsidRPr="004048D6">
              <w:rPr>
                <w:b/>
              </w:rPr>
              <w:t xml:space="preserve">* </w:t>
            </w:r>
          </w:p>
          <w:p w:rsidR="002979D1" w:rsidRDefault="002979D1" w:rsidP="002979D1">
            <w:pPr>
              <w:pStyle w:val="BodyTable"/>
              <w:numPr>
                <w:ilvl w:val="1"/>
                <w:numId w:val="28"/>
              </w:numPr>
            </w:pPr>
            <w:r>
              <w:rPr>
                <w:b/>
              </w:rPr>
              <w:t>SKU # (optional, text) –</w:t>
            </w:r>
            <w:r>
              <w:t xml:space="preserve"> This is a field to enter a unique </w:t>
            </w:r>
            <w:proofErr w:type="spellStart"/>
            <w:r>
              <w:t>sku</w:t>
            </w:r>
            <w:proofErr w:type="spellEnd"/>
            <w:r>
              <w:t xml:space="preserve"> or UPC code for an option.</w:t>
            </w:r>
          </w:p>
          <w:p w:rsidR="002979D1" w:rsidRDefault="002979D1" w:rsidP="002979D1">
            <w:pPr>
              <w:pStyle w:val="BodyTable"/>
              <w:numPr>
                <w:ilvl w:val="1"/>
                <w:numId w:val="28"/>
              </w:numPr>
            </w:pPr>
            <w:r w:rsidRPr="00CF7D28">
              <w:rPr>
                <w:b/>
              </w:rPr>
              <w:t>In</w:t>
            </w:r>
            <w:r w:rsidR="00CF7D28" w:rsidRPr="00CF7D28">
              <w:rPr>
                <w:b/>
              </w:rPr>
              <w:t>ventory (optional, text)</w:t>
            </w:r>
            <w:r w:rsidR="00CF7D28">
              <w:t xml:space="preserve"> – This is the initial stock quantity for the option.</w:t>
            </w:r>
          </w:p>
          <w:p w:rsidR="00D94C7F" w:rsidRPr="00B618A1" w:rsidRDefault="00D94C7F" w:rsidP="002979D1">
            <w:pPr>
              <w:pStyle w:val="BodyTable"/>
              <w:numPr>
                <w:ilvl w:val="1"/>
                <w:numId w:val="28"/>
              </w:numPr>
            </w:pPr>
            <w:r>
              <w:rPr>
                <w:b/>
              </w:rPr>
              <w:t xml:space="preserve">Add Option (button) </w:t>
            </w:r>
            <w:r>
              <w:t xml:space="preserve">– Clicking this button will add the option to the list of options for this item. </w:t>
            </w:r>
          </w:p>
          <w:p w:rsidR="00CF7D28" w:rsidRDefault="00CF7D28" w:rsidP="00DF25AA">
            <w:pPr>
              <w:pStyle w:val="BodyText"/>
              <w:spacing w:after="0"/>
              <w:rPr>
                <w:sz w:val="20"/>
                <w:szCs w:val="20"/>
              </w:rPr>
            </w:pPr>
          </w:p>
          <w:p w:rsidR="00CF7D28" w:rsidRDefault="00C23054" w:rsidP="00DF25AA">
            <w:pPr>
              <w:pStyle w:val="BodyText"/>
              <w:spacing w:after="0"/>
              <w:rPr>
                <w:sz w:val="20"/>
                <w:szCs w:val="20"/>
              </w:rPr>
            </w:pPr>
            <w:r>
              <w:rPr>
                <w:sz w:val="20"/>
                <w:szCs w:val="20"/>
              </w:rPr>
              <w:t>If an item has options with different prices and the user marks the item on sale, the sale price shall be copied to each item option price.  The user can then edit the price of the option.</w:t>
            </w:r>
          </w:p>
          <w:p w:rsidR="00C23054" w:rsidRDefault="00C23054" w:rsidP="00DF25AA">
            <w:pPr>
              <w:pStyle w:val="BodyText"/>
              <w:spacing w:after="0"/>
              <w:rPr>
                <w:sz w:val="20"/>
                <w:szCs w:val="20"/>
              </w:rPr>
            </w:pPr>
          </w:p>
          <w:p w:rsidR="00C23054" w:rsidRDefault="00C23054" w:rsidP="00DF25AA">
            <w:pPr>
              <w:pStyle w:val="BodyText"/>
              <w:spacing w:after="0"/>
              <w:rPr>
                <w:sz w:val="20"/>
                <w:szCs w:val="20"/>
              </w:rPr>
            </w:pPr>
            <w:r w:rsidRPr="00C23054">
              <w:rPr>
                <w:b/>
                <w:sz w:val="20"/>
                <w:szCs w:val="20"/>
              </w:rPr>
              <w:t>Images and Video</w:t>
            </w:r>
            <w:r>
              <w:rPr>
                <w:sz w:val="20"/>
                <w:szCs w:val="20"/>
              </w:rPr>
              <w:t xml:space="preserve"> – Images and videos added to a product are stored in the </w:t>
            </w:r>
            <w:proofErr w:type="gramStart"/>
            <w:r>
              <w:rPr>
                <w:sz w:val="20"/>
                <w:szCs w:val="20"/>
              </w:rPr>
              <w:t>users</w:t>
            </w:r>
            <w:proofErr w:type="gramEnd"/>
            <w:r>
              <w:rPr>
                <w:sz w:val="20"/>
                <w:szCs w:val="20"/>
              </w:rPr>
              <w:t xml:space="preserve"> video and image library.  These images and videos are available to other areas of the application.  (See </w:t>
            </w:r>
            <w:proofErr w:type="spellStart"/>
            <w:r>
              <w:rPr>
                <w:sz w:val="20"/>
                <w:szCs w:val="20"/>
              </w:rPr>
              <w:t>Req</w:t>
            </w:r>
            <w:proofErr w:type="spellEnd"/>
            <w:r>
              <w:rPr>
                <w:sz w:val="20"/>
                <w:szCs w:val="20"/>
              </w:rPr>
              <w:t xml:space="preserve"> 4.10)  </w:t>
            </w:r>
          </w:p>
          <w:p w:rsidR="00C23054" w:rsidRDefault="00C23054" w:rsidP="00DF25AA">
            <w:pPr>
              <w:pStyle w:val="BodyText"/>
              <w:spacing w:after="0"/>
              <w:rPr>
                <w:sz w:val="20"/>
                <w:szCs w:val="20"/>
              </w:rPr>
            </w:pPr>
          </w:p>
          <w:p w:rsidR="00C23054" w:rsidRDefault="00C23054" w:rsidP="00C23054">
            <w:pPr>
              <w:pStyle w:val="BodyText"/>
              <w:numPr>
                <w:ilvl w:val="0"/>
                <w:numId w:val="32"/>
              </w:numPr>
              <w:spacing w:after="0"/>
              <w:rPr>
                <w:sz w:val="20"/>
                <w:szCs w:val="20"/>
              </w:rPr>
            </w:pPr>
            <w:r>
              <w:rPr>
                <w:sz w:val="20"/>
                <w:szCs w:val="20"/>
              </w:rPr>
              <w:t>The first image on a product is the main image.</w:t>
            </w:r>
          </w:p>
          <w:p w:rsidR="00C23054" w:rsidRDefault="00C23054" w:rsidP="00C23054">
            <w:pPr>
              <w:pStyle w:val="BodyText"/>
              <w:numPr>
                <w:ilvl w:val="0"/>
                <w:numId w:val="32"/>
              </w:numPr>
              <w:spacing w:after="0"/>
              <w:rPr>
                <w:sz w:val="20"/>
                <w:szCs w:val="20"/>
              </w:rPr>
            </w:pPr>
            <w:r>
              <w:rPr>
                <w:sz w:val="20"/>
                <w:szCs w:val="20"/>
              </w:rPr>
              <w:t>Users can remove the image from the product.  Note that this does not remove the image from the image library.</w:t>
            </w:r>
          </w:p>
          <w:p w:rsidR="00C23054" w:rsidRDefault="00C23054" w:rsidP="00D94C7F">
            <w:pPr>
              <w:pStyle w:val="BodyText"/>
              <w:spacing w:after="0"/>
              <w:rPr>
                <w:sz w:val="20"/>
                <w:szCs w:val="20"/>
              </w:rPr>
            </w:pPr>
          </w:p>
          <w:p w:rsidR="00D94C7F" w:rsidRDefault="00D94C7F" w:rsidP="00D94C7F">
            <w:pPr>
              <w:pStyle w:val="BodyText"/>
              <w:spacing w:after="0"/>
              <w:rPr>
                <w:sz w:val="20"/>
                <w:szCs w:val="20"/>
              </w:rPr>
            </w:pPr>
            <w:r>
              <w:rPr>
                <w:b/>
                <w:sz w:val="20"/>
                <w:szCs w:val="20"/>
              </w:rPr>
              <w:t xml:space="preserve">Product Category – </w:t>
            </w:r>
            <w:r>
              <w:rPr>
                <w:sz w:val="20"/>
                <w:szCs w:val="20"/>
              </w:rPr>
              <w:t>User must select a category for their item based on the categories the user has selected on under site settings. (</w:t>
            </w:r>
            <w:proofErr w:type="gramStart"/>
            <w:r>
              <w:rPr>
                <w:sz w:val="20"/>
                <w:szCs w:val="20"/>
              </w:rPr>
              <w:t>same</w:t>
            </w:r>
            <w:proofErr w:type="gramEnd"/>
            <w:r>
              <w:rPr>
                <w:sz w:val="20"/>
                <w:szCs w:val="20"/>
              </w:rPr>
              <w:t xml:space="preserve"> as today).</w:t>
            </w:r>
          </w:p>
          <w:p w:rsidR="00D94C7F" w:rsidRDefault="00D94C7F" w:rsidP="00D94C7F">
            <w:pPr>
              <w:pStyle w:val="BodyText"/>
              <w:spacing w:after="0"/>
              <w:rPr>
                <w:sz w:val="20"/>
                <w:szCs w:val="20"/>
              </w:rPr>
            </w:pPr>
          </w:p>
          <w:p w:rsidR="00D94C7F" w:rsidRDefault="00D94C7F" w:rsidP="00D94C7F">
            <w:pPr>
              <w:pStyle w:val="BodyText"/>
              <w:spacing w:after="0"/>
              <w:rPr>
                <w:sz w:val="20"/>
                <w:szCs w:val="20"/>
              </w:rPr>
            </w:pPr>
            <w:r w:rsidRPr="00D94C7F">
              <w:rPr>
                <w:b/>
                <w:sz w:val="20"/>
                <w:szCs w:val="20"/>
              </w:rPr>
              <w:t xml:space="preserve">Collections </w:t>
            </w:r>
            <w:r w:rsidR="004821B4">
              <w:rPr>
                <w:b/>
                <w:sz w:val="20"/>
                <w:szCs w:val="20"/>
              </w:rPr>
              <w:t xml:space="preserve">(optional) </w:t>
            </w:r>
            <w:r>
              <w:rPr>
                <w:b/>
                <w:sz w:val="20"/>
                <w:szCs w:val="20"/>
              </w:rPr>
              <w:t>–</w:t>
            </w:r>
            <w:r w:rsidRPr="00D94C7F">
              <w:rPr>
                <w:b/>
                <w:sz w:val="20"/>
                <w:szCs w:val="20"/>
              </w:rPr>
              <w:t xml:space="preserve"> </w:t>
            </w:r>
            <w:r>
              <w:rPr>
                <w:sz w:val="20"/>
                <w:szCs w:val="20"/>
              </w:rPr>
              <w:t xml:space="preserve">This is a selectable list of items defined by the system administrator.  See </w:t>
            </w:r>
            <w:proofErr w:type="spellStart"/>
            <w:r>
              <w:rPr>
                <w:sz w:val="20"/>
                <w:szCs w:val="20"/>
              </w:rPr>
              <w:t>Req</w:t>
            </w:r>
            <w:proofErr w:type="spellEnd"/>
            <w:r>
              <w:rPr>
                <w:sz w:val="20"/>
                <w:szCs w:val="20"/>
              </w:rPr>
              <w:t xml:space="preserve"> 2.2.2.  The collection is used as another way of grouping items.</w:t>
            </w:r>
          </w:p>
          <w:p w:rsidR="00D94C7F" w:rsidRDefault="00D94C7F" w:rsidP="00D94C7F">
            <w:pPr>
              <w:pStyle w:val="BodyText"/>
              <w:spacing w:after="0"/>
              <w:rPr>
                <w:sz w:val="20"/>
                <w:szCs w:val="20"/>
              </w:rPr>
            </w:pPr>
          </w:p>
          <w:p w:rsidR="00D94C7F" w:rsidRDefault="00D94C7F" w:rsidP="00D94C7F">
            <w:pPr>
              <w:pStyle w:val="BodyText"/>
              <w:spacing w:after="0"/>
              <w:rPr>
                <w:sz w:val="20"/>
                <w:szCs w:val="20"/>
              </w:rPr>
            </w:pPr>
            <w:r w:rsidRPr="004821B4">
              <w:rPr>
                <w:b/>
                <w:sz w:val="20"/>
                <w:szCs w:val="20"/>
              </w:rPr>
              <w:t xml:space="preserve">Season </w:t>
            </w:r>
            <w:r w:rsidR="004821B4">
              <w:rPr>
                <w:b/>
                <w:sz w:val="20"/>
                <w:szCs w:val="20"/>
              </w:rPr>
              <w:t>(optional) –</w:t>
            </w:r>
            <w:r w:rsidRPr="004821B4">
              <w:rPr>
                <w:b/>
                <w:sz w:val="20"/>
                <w:szCs w:val="20"/>
              </w:rPr>
              <w:t xml:space="preserve"> </w:t>
            </w:r>
            <w:r w:rsidR="004821B4">
              <w:rPr>
                <w:sz w:val="20"/>
                <w:szCs w:val="20"/>
              </w:rPr>
              <w:t xml:space="preserve">This is similar to collections.  The user can select a season as defined by the system administrator.  See </w:t>
            </w:r>
            <w:proofErr w:type="spellStart"/>
            <w:r w:rsidR="004821B4">
              <w:rPr>
                <w:sz w:val="20"/>
                <w:szCs w:val="20"/>
              </w:rPr>
              <w:t>Req</w:t>
            </w:r>
            <w:proofErr w:type="spellEnd"/>
            <w:r w:rsidR="004821B4">
              <w:rPr>
                <w:sz w:val="20"/>
                <w:szCs w:val="20"/>
              </w:rPr>
              <w:t xml:space="preserve"> 2.2.4 </w:t>
            </w:r>
          </w:p>
          <w:p w:rsidR="004821B4" w:rsidRDefault="004821B4" w:rsidP="00D94C7F">
            <w:pPr>
              <w:pStyle w:val="BodyText"/>
              <w:spacing w:after="0"/>
              <w:rPr>
                <w:sz w:val="20"/>
                <w:szCs w:val="20"/>
              </w:rPr>
            </w:pPr>
          </w:p>
          <w:p w:rsidR="004821B4" w:rsidRDefault="004821B4" w:rsidP="00D94C7F">
            <w:pPr>
              <w:pStyle w:val="BodyText"/>
              <w:spacing w:after="0"/>
              <w:rPr>
                <w:sz w:val="20"/>
                <w:szCs w:val="20"/>
              </w:rPr>
            </w:pPr>
            <w:r w:rsidRPr="004821B4">
              <w:rPr>
                <w:b/>
                <w:sz w:val="20"/>
                <w:szCs w:val="20"/>
              </w:rPr>
              <w:t xml:space="preserve">Shipping </w:t>
            </w:r>
            <w:r>
              <w:rPr>
                <w:sz w:val="20"/>
                <w:szCs w:val="20"/>
              </w:rPr>
              <w:t>– See 4.5.3</w:t>
            </w:r>
          </w:p>
          <w:p w:rsidR="00B55A8C" w:rsidRDefault="00B55A8C" w:rsidP="00D94C7F">
            <w:pPr>
              <w:pStyle w:val="BodyText"/>
              <w:spacing w:after="0"/>
              <w:rPr>
                <w:sz w:val="20"/>
                <w:szCs w:val="20"/>
              </w:rPr>
            </w:pPr>
          </w:p>
          <w:p w:rsidR="00B55A8C" w:rsidRPr="00B55A8C" w:rsidRDefault="00B55A8C" w:rsidP="00D94C7F">
            <w:pPr>
              <w:pStyle w:val="BodyText"/>
              <w:spacing w:after="0"/>
              <w:rPr>
                <w:b/>
                <w:sz w:val="20"/>
                <w:szCs w:val="20"/>
              </w:rPr>
            </w:pPr>
            <w:r w:rsidRPr="00B55A8C">
              <w:rPr>
                <w:b/>
                <w:sz w:val="20"/>
                <w:szCs w:val="20"/>
              </w:rPr>
              <w:t>Terminal Buttons</w:t>
            </w:r>
          </w:p>
          <w:p w:rsidR="00B55A8C" w:rsidRDefault="00B55A8C" w:rsidP="00B55A8C">
            <w:pPr>
              <w:pStyle w:val="BodyText"/>
              <w:numPr>
                <w:ilvl w:val="0"/>
                <w:numId w:val="34"/>
              </w:numPr>
              <w:spacing w:after="0"/>
              <w:rPr>
                <w:sz w:val="20"/>
                <w:szCs w:val="20"/>
              </w:rPr>
            </w:pPr>
            <w:r w:rsidRPr="00B55A8C">
              <w:rPr>
                <w:b/>
                <w:sz w:val="20"/>
                <w:szCs w:val="20"/>
              </w:rPr>
              <w:t>Save</w:t>
            </w:r>
            <w:r>
              <w:rPr>
                <w:sz w:val="20"/>
                <w:szCs w:val="20"/>
              </w:rPr>
              <w:t xml:space="preserve"> – Clicking save, saves any changes and navigates the user back to the store list page.  See </w:t>
            </w:r>
            <w:proofErr w:type="spellStart"/>
            <w:r>
              <w:rPr>
                <w:sz w:val="20"/>
                <w:szCs w:val="20"/>
              </w:rPr>
              <w:t>Req</w:t>
            </w:r>
            <w:proofErr w:type="spellEnd"/>
            <w:r>
              <w:rPr>
                <w:sz w:val="20"/>
                <w:szCs w:val="20"/>
              </w:rPr>
              <w:t xml:space="preserve"> 4.5.1</w:t>
            </w:r>
          </w:p>
          <w:p w:rsidR="00B55A8C" w:rsidRDefault="00B55A8C" w:rsidP="00B55A8C">
            <w:pPr>
              <w:pStyle w:val="BodyText"/>
              <w:numPr>
                <w:ilvl w:val="0"/>
                <w:numId w:val="34"/>
              </w:numPr>
              <w:spacing w:after="0"/>
              <w:rPr>
                <w:sz w:val="20"/>
                <w:szCs w:val="20"/>
              </w:rPr>
            </w:pPr>
            <w:r w:rsidRPr="00B55A8C">
              <w:rPr>
                <w:b/>
                <w:sz w:val="20"/>
                <w:szCs w:val="20"/>
              </w:rPr>
              <w:t>Cancel</w:t>
            </w:r>
            <w:r>
              <w:rPr>
                <w:sz w:val="20"/>
                <w:szCs w:val="20"/>
              </w:rPr>
              <w:t xml:space="preserve"> – Clicking cancel abandons the changes and navigations the user back to the store list page.  See </w:t>
            </w:r>
            <w:proofErr w:type="spellStart"/>
            <w:r>
              <w:rPr>
                <w:sz w:val="20"/>
                <w:szCs w:val="20"/>
              </w:rPr>
              <w:t>Req</w:t>
            </w:r>
            <w:proofErr w:type="spellEnd"/>
            <w:r>
              <w:rPr>
                <w:sz w:val="20"/>
                <w:szCs w:val="20"/>
              </w:rPr>
              <w:t xml:space="preserve"> 4.5.1</w:t>
            </w:r>
          </w:p>
          <w:p w:rsidR="004821B4" w:rsidRPr="004821B4" w:rsidRDefault="004821B4" w:rsidP="004821B4">
            <w:pPr>
              <w:pStyle w:val="BodyText"/>
              <w:spacing w:after="0"/>
              <w:ind w:left="72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4821B4" w:rsidP="00DF25AA">
            <w:pPr>
              <w:pStyle w:val="BodyText"/>
              <w:spacing w:after="0"/>
              <w:jc w:val="center"/>
              <w:rPr>
                <w:sz w:val="20"/>
                <w:szCs w:val="20"/>
              </w:rPr>
            </w:pPr>
            <w:r>
              <w:rPr>
                <w:sz w:val="20"/>
                <w:szCs w:val="20"/>
              </w:rPr>
              <w:lastRenderedPageBreak/>
              <w:t>4.5.3</w:t>
            </w:r>
          </w:p>
        </w:tc>
        <w:tc>
          <w:tcPr>
            <w:tcW w:w="6629" w:type="dxa"/>
          </w:tcPr>
          <w:p w:rsidR="004821B4" w:rsidRDefault="004821B4" w:rsidP="004821B4">
            <w:pPr>
              <w:pStyle w:val="BodyText"/>
              <w:spacing w:after="0"/>
              <w:rPr>
                <w:b/>
                <w:i/>
                <w:sz w:val="20"/>
                <w:szCs w:val="20"/>
              </w:rPr>
            </w:pPr>
            <w:r>
              <w:rPr>
                <w:b/>
                <w:sz w:val="20"/>
                <w:szCs w:val="20"/>
              </w:rPr>
              <w:t xml:space="preserve">Shipping </w:t>
            </w:r>
            <w:r w:rsidRPr="004821B4">
              <w:rPr>
                <w:b/>
                <w:i/>
                <w:color w:val="FF0000"/>
                <w:sz w:val="20"/>
                <w:szCs w:val="20"/>
              </w:rPr>
              <w:t>New</w:t>
            </w:r>
            <w:r>
              <w:rPr>
                <w:b/>
                <w:i/>
                <w:color w:val="FF0000"/>
                <w:sz w:val="20"/>
                <w:szCs w:val="20"/>
              </w:rPr>
              <w:t xml:space="preserve"> </w:t>
            </w:r>
          </w:p>
          <w:p w:rsidR="004821B4" w:rsidRDefault="004821B4" w:rsidP="004821B4">
            <w:pPr>
              <w:pStyle w:val="BodyText"/>
              <w:spacing w:after="0"/>
              <w:rPr>
                <w:sz w:val="20"/>
                <w:szCs w:val="20"/>
              </w:rPr>
            </w:pPr>
            <w:r>
              <w:rPr>
                <w:sz w:val="20"/>
                <w:szCs w:val="20"/>
              </w:rPr>
              <w:t>The purpose of this area is to allow a user to add shipping costs.  The costs are broken into shipping for 1 item and shipping for each additional item.</w:t>
            </w:r>
          </w:p>
          <w:p w:rsidR="006366CE" w:rsidRDefault="004821B4" w:rsidP="006366CE">
            <w:pPr>
              <w:pStyle w:val="BodyText"/>
              <w:numPr>
                <w:ilvl w:val="0"/>
                <w:numId w:val="33"/>
              </w:numPr>
              <w:spacing w:after="0"/>
              <w:rPr>
                <w:sz w:val="20"/>
                <w:szCs w:val="20"/>
              </w:rPr>
            </w:pPr>
            <w:r w:rsidRPr="004821B4">
              <w:rPr>
                <w:b/>
                <w:sz w:val="20"/>
                <w:szCs w:val="20"/>
              </w:rPr>
              <w:t>First Product Shipped (number</w:t>
            </w:r>
            <w:r>
              <w:rPr>
                <w:sz w:val="20"/>
                <w:szCs w:val="20"/>
              </w:rPr>
              <w:t>) – The cost of shipping the first product.</w:t>
            </w:r>
          </w:p>
          <w:p w:rsidR="005654A0" w:rsidRPr="00F72A12" w:rsidRDefault="004821B4" w:rsidP="006366CE">
            <w:pPr>
              <w:pStyle w:val="BodyText"/>
              <w:numPr>
                <w:ilvl w:val="0"/>
                <w:numId w:val="33"/>
              </w:numPr>
              <w:spacing w:after="0"/>
              <w:rPr>
                <w:sz w:val="20"/>
                <w:szCs w:val="20"/>
              </w:rPr>
            </w:pPr>
            <w:r w:rsidRPr="004821B4">
              <w:rPr>
                <w:b/>
                <w:sz w:val="20"/>
                <w:szCs w:val="20"/>
              </w:rPr>
              <w:t>Additional Products</w:t>
            </w:r>
            <w:r>
              <w:rPr>
                <w:sz w:val="20"/>
                <w:szCs w:val="20"/>
              </w:rPr>
              <w:t xml:space="preserve"> (</w:t>
            </w:r>
            <w:r w:rsidRPr="004821B4">
              <w:rPr>
                <w:b/>
                <w:sz w:val="20"/>
                <w:szCs w:val="20"/>
              </w:rPr>
              <w:t>number)</w:t>
            </w:r>
            <w:r>
              <w:rPr>
                <w:sz w:val="20"/>
                <w:szCs w:val="20"/>
              </w:rPr>
              <w:t xml:space="preserve"> – the cost of each additional </w:t>
            </w:r>
            <w:r>
              <w:rPr>
                <w:sz w:val="20"/>
                <w:szCs w:val="20"/>
              </w:rPr>
              <w:lastRenderedPageBreak/>
              <w:t>item beyond the first item.</w:t>
            </w: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C25F6C" w:rsidP="00DF25AA">
            <w:pPr>
              <w:pStyle w:val="BodyText"/>
              <w:spacing w:after="0"/>
              <w:jc w:val="center"/>
              <w:rPr>
                <w:sz w:val="20"/>
                <w:szCs w:val="20"/>
              </w:rPr>
            </w:pPr>
            <w:r>
              <w:rPr>
                <w:sz w:val="20"/>
                <w:szCs w:val="20"/>
              </w:rPr>
              <w:lastRenderedPageBreak/>
              <w:t>4.5.4</w:t>
            </w:r>
          </w:p>
        </w:tc>
        <w:tc>
          <w:tcPr>
            <w:tcW w:w="6629" w:type="dxa"/>
          </w:tcPr>
          <w:p w:rsidR="005654A0" w:rsidRPr="003C0D8B" w:rsidRDefault="00C25F6C" w:rsidP="00DF25AA">
            <w:pPr>
              <w:pStyle w:val="BodyText"/>
              <w:spacing w:after="0"/>
              <w:rPr>
                <w:b/>
                <w:sz w:val="20"/>
                <w:szCs w:val="20"/>
              </w:rPr>
            </w:pPr>
            <w:r w:rsidRPr="003C0D8B">
              <w:rPr>
                <w:b/>
                <w:sz w:val="20"/>
                <w:szCs w:val="20"/>
              </w:rPr>
              <w:t>Add/ Edit Service</w:t>
            </w:r>
            <w:r w:rsidR="00937C7A">
              <w:rPr>
                <w:b/>
                <w:sz w:val="20"/>
                <w:szCs w:val="20"/>
              </w:rPr>
              <w:t xml:space="preserve"> Page</w:t>
            </w:r>
            <w:r w:rsidR="003C0D8B" w:rsidRPr="003C0D8B">
              <w:rPr>
                <w:b/>
                <w:sz w:val="20"/>
                <w:szCs w:val="20"/>
              </w:rPr>
              <w:t>:</w:t>
            </w:r>
            <w:r w:rsidR="002B2D4F">
              <w:rPr>
                <w:b/>
                <w:sz w:val="20"/>
                <w:szCs w:val="20"/>
              </w:rPr>
              <w:t xml:space="preserve"> </w:t>
            </w:r>
            <w:r w:rsidR="002B2D4F" w:rsidRPr="002B2D4F">
              <w:rPr>
                <w:b/>
                <w:i/>
                <w:color w:val="FF0000"/>
                <w:sz w:val="20"/>
                <w:szCs w:val="20"/>
              </w:rPr>
              <w:t>New</w:t>
            </w:r>
          </w:p>
          <w:p w:rsidR="003C0D8B" w:rsidRDefault="00937C7A" w:rsidP="00DF25AA">
            <w:pPr>
              <w:pStyle w:val="BodyText"/>
              <w:spacing w:after="0"/>
              <w:rPr>
                <w:sz w:val="20"/>
                <w:szCs w:val="20"/>
              </w:rPr>
            </w:pPr>
            <w:r>
              <w:rPr>
                <w:sz w:val="20"/>
                <w:szCs w:val="20"/>
              </w:rPr>
              <w:t xml:space="preserve">The page for add/edit service is very similar to the add edit product.  This page is called when the selected industry the business belongs to is a service industry instead of a Product Industry.  Services are slightly different in that they </w:t>
            </w:r>
            <w:r w:rsidR="002B2D4F">
              <w:rPr>
                <w:sz w:val="20"/>
                <w:szCs w:val="20"/>
              </w:rPr>
              <w:t>have deals instead of options.</w:t>
            </w:r>
          </w:p>
          <w:p w:rsidR="002B2D4F" w:rsidRDefault="002B2D4F" w:rsidP="00DF25AA">
            <w:pPr>
              <w:pStyle w:val="BodyText"/>
              <w:spacing w:after="0"/>
              <w:rPr>
                <w:sz w:val="20"/>
                <w:szCs w:val="20"/>
              </w:rPr>
            </w:pPr>
          </w:p>
          <w:p w:rsidR="002B2D4F" w:rsidRPr="00F44D08" w:rsidRDefault="002B2D4F" w:rsidP="002B2D4F">
            <w:pPr>
              <w:pStyle w:val="BodyTable"/>
              <w:numPr>
                <w:ilvl w:val="0"/>
                <w:numId w:val="28"/>
              </w:numPr>
            </w:pPr>
            <w:r w:rsidRPr="00B618A1">
              <w:rPr>
                <w:b/>
              </w:rPr>
              <w:t>Bread Crumbs</w:t>
            </w:r>
            <w:r>
              <w:t xml:space="preserve"> – Home &gt; My Business Account &gt; Edit My Site </w:t>
            </w:r>
            <w:r w:rsidRPr="00B618A1">
              <w:t>&gt; Store</w:t>
            </w:r>
            <w:r>
              <w:rPr>
                <w:b/>
              </w:rPr>
              <w:t xml:space="preserve"> &gt; Add/Edit Item</w:t>
            </w:r>
          </w:p>
          <w:p w:rsidR="002B2D4F" w:rsidRDefault="002B2D4F" w:rsidP="002B2D4F">
            <w:pPr>
              <w:pStyle w:val="BodyTable"/>
              <w:numPr>
                <w:ilvl w:val="0"/>
                <w:numId w:val="28"/>
              </w:numPr>
            </w:pPr>
            <w:r w:rsidRPr="00680C0A">
              <w:rPr>
                <w:b/>
              </w:rPr>
              <w:t>Left Side Navigation</w:t>
            </w:r>
            <w:r>
              <w:t xml:space="preserve"> – See </w:t>
            </w:r>
            <w:proofErr w:type="spellStart"/>
            <w:r>
              <w:t>Req</w:t>
            </w:r>
            <w:proofErr w:type="spellEnd"/>
            <w:r>
              <w:t xml:space="preserve"> 3.2</w:t>
            </w:r>
          </w:p>
          <w:p w:rsidR="002B2D4F" w:rsidRDefault="002B2D4F" w:rsidP="002B2D4F">
            <w:pPr>
              <w:pStyle w:val="BodyTable"/>
              <w:numPr>
                <w:ilvl w:val="0"/>
                <w:numId w:val="28"/>
              </w:numPr>
            </w:pPr>
            <w:r w:rsidRPr="00680C0A">
              <w:rPr>
                <w:b/>
              </w:rPr>
              <w:t>Top Navigation</w:t>
            </w:r>
            <w:r>
              <w:t xml:space="preserve"> – See </w:t>
            </w:r>
            <w:proofErr w:type="spellStart"/>
            <w:r>
              <w:t>Req</w:t>
            </w:r>
            <w:proofErr w:type="spellEnd"/>
            <w:r>
              <w:t xml:space="preserve"> 3.1</w:t>
            </w:r>
          </w:p>
          <w:p w:rsidR="002B2D4F" w:rsidRPr="00B618A1" w:rsidRDefault="002B2D4F" w:rsidP="002B2D4F">
            <w:pPr>
              <w:pStyle w:val="BodyTable"/>
            </w:pPr>
          </w:p>
          <w:p w:rsidR="002B2D4F" w:rsidRPr="00F44D08" w:rsidRDefault="002B2D4F" w:rsidP="002B2D4F">
            <w:pPr>
              <w:pStyle w:val="BodyTable"/>
              <w:numPr>
                <w:ilvl w:val="0"/>
                <w:numId w:val="28"/>
              </w:numPr>
            </w:pPr>
            <w:r>
              <w:rPr>
                <w:b/>
              </w:rPr>
              <w:t>Name (required, text)</w:t>
            </w:r>
          </w:p>
          <w:p w:rsidR="002B2D4F" w:rsidRPr="00F44D08" w:rsidRDefault="002B2D4F" w:rsidP="002B2D4F">
            <w:pPr>
              <w:pStyle w:val="BodyTable"/>
              <w:numPr>
                <w:ilvl w:val="0"/>
                <w:numId w:val="28"/>
              </w:numPr>
            </w:pPr>
            <w:r>
              <w:rPr>
                <w:b/>
              </w:rPr>
              <w:t>Description (required, text)</w:t>
            </w:r>
          </w:p>
          <w:p w:rsidR="002B2D4F" w:rsidRPr="00F44D08" w:rsidRDefault="002B2D4F" w:rsidP="002B2D4F">
            <w:pPr>
              <w:pStyle w:val="BodyTable"/>
              <w:numPr>
                <w:ilvl w:val="0"/>
                <w:numId w:val="28"/>
              </w:numPr>
            </w:pPr>
            <w:r>
              <w:rPr>
                <w:b/>
              </w:rPr>
              <w:t>Status (required, radio button)</w:t>
            </w:r>
          </w:p>
          <w:p w:rsidR="002B2D4F" w:rsidRDefault="002B2D4F" w:rsidP="002B2D4F">
            <w:pPr>
              <w:pStyle w:val="BodyTable"/>
              <w:numPr>
                <w:ilvl w:val="1"/>
                <w:numId w:val="28"/>
              </w:numPr>
            </w:pPr>
            <w:r>
              <w:rPr>
                <w:b/>
              </w:rPr>
              <w:t xml:space="preserve">Active – </w:t>
            </w:r>
            <w:r>
              <w:t>Service is active and Available for sales (default)</w:t>
            </w:r>
          </w:p>
          <w:p w:rsidR="002B2D4F" w:rsidRDefault="002B2D4F" w:rsidP="002B2D4F">
            <w:pPr>
              <w:pStyle w:val="BodyTable"/>
              <w:numPr>
                <w:ilvl w:val="1"/>
                <w:numId w:val="28"/>
              </w:numPr>
            </w:pPr>
            <w:r>
              <w:rPr>
                <w:b/>
              </w:rPr>
              <w:t>Sold Out –</w:t>
            </w:r>
            <w:r>
              <w:t xml:space="preserve"> Service is active and displayed with a sold out banner.  The item can be found and viewed, but it cannot be ordered.</w:t>
            </w:r>
          </w:p>
          <w:p w:rsidR="002B2D4F" w:rsidRDefault="002B2D4F" w:rsidP="002B2D4F">
            <w:pPr>
              <w:pStyle w:val="BodyTable"/>
              <w:numPr>
                <w:ilvl w:val="1"/>
                <w:numId w:val="28"/>
              </w:numPr>
            </w:pPr>
            <w:r>
              <w:rPr>
                <w:b/>
              </w:rPr>
              <w:t>Hidden –</w:t>
            </w:r>
            <w:r>
              <w:t xml:space="preserve"> Item is not available to the public (not in search or in the marketplace. (item is marked as hidden if user has not associated a </w:t>
            </w:r>
            <w:proofErr w:type="spellStart"/>
            <w:r>
              <w:t>paypal</w:t>
            </w:r>
            <w:proofErr w:type="spellEnd"/>
            <w:r>
              <w:t xml:space="preserve"> account with SMP)</w:t>
            </w:r>
          </w:p>
          <w:p w:rsidR="002B2D4F" w:rsidRDefault="002B2D4F" w:rsidP="002B2D4F">
            <w:pPr>
              <w:pStyle w:val="BodyTable"/>
              <w:numPr>
                <w:ilvl w:val="1"/>
                <w:numId w:val="28"/>
              </w:numPr>
            </w:pPr>
            <w:r>
              <w:rPr>
                <w:b/>
              </w:rPr>
              <w:t>Coming Soon –</w:t>
            </w:r>
            <w:r>
              <w:t xml:space="preserve"> Similar to </w:t>
            </w:r>
            <w:proofErr w:type="gramStart"/>
            <w:r>
              <w:t>sold</w:t>
            </w:r>
            <w:proofErr w:type="gramEnd"/>
            <w:r>
              <w:t xml:space="preserve"> out, the service is viewable but it cannot be ordered.  A Coming Soon banner is displayed over the service thumbnail.</w:t>
            </w:r>
          </w:p>
          <w:p w:rsidR="002B2D4F" w:rsidRDefault="002B2D4F" w:rsidP="002B2D4F">
            <w:pPr>
              <w:pStyle w:val="BodyTable"/>
              <w:numPr>
                <w:ilvl w:val="1"/>
                <w:numId w:val="28"/>
              </w:numPr>
            </w:pPr>
            <w:r>
              <w:rPr>
                <w:b/>
              </w:rPr>
              <w:t>On Sale –</w:t>
            </w:r>
            <w:r>
              <w:t xml:space="preserve"> Service is active and a user can purchase the item.  If an item is marked as on sale, the sale price field is displayed. (see below)</w:t>
            </w:r>
          </w:p>
          <w:p w:rsidR="002B2D4F" w:rsidRDefault="002B2D4F" w:rsidP="002B2D4F">
            <w:pPr>
              <w:pStyle w:val="BodyTable"/>
            </w:pPr>
          </w:p>
          <w:p w:rsidR="002B2D4F" w:rsidRDefault="002B2D4F" w:rsidP="002B2D4F">
            <w:pPr>
              <w:pStyle w:val="BodyTable"/>
              <w:numPr>
                <w:ilvl w:val="0"/>
                <w:numId w:val="28"/>
              </w:numPr>
            </w:pPr>
            <w:r w:rsidRPr="00161F4A">
              <w:rPr>
                <w:b/>
              </w:rPr>
              <w:t>Price (text, number, required)</w:t>
            </w:r>
            <w:r>
              <w:t xml:space="preserve"> – This is the default price of the item.  NOTE – A service item cannot be purchased unless it is part of a deal.  See below:</w:t>
            </w:r>
          </w:p>
          <w:p w:rsidR="002B2D4F" w:rsidRDefault="002B2D4F" w:rsidP="002B2D4F">
            <w:pPr>
              <w:pStyle w:val="BodyTable"/>
              <w:numPr>
                <w:ilvl w:val="0"/>
                <w:numId w:val="28"/>
              </w:numPr>
            </w:pPr>
            <w:r>
              <w:rPr>
                <w:b/>
              </w:rPr>
              <w:t xml:space="preserve">Offer a Deal (checkbox) </w:t>
            </w:r>
            <w:proofErr w:type="gramStart"/>
            <w:r w:rsidR="0007596A" w:rsidRPr="0007596A">
              <w:rPr>
                <w:b/>
                <w:i/>
                <w:color w:val="FF0000"/>
              </w:rPr>
              <w:t>New</w:t>
            </w:r>
            <w:proofErr w:type="gramEnd"/>
            <w:r w:rsidR="0007596A" w:rsidRPr="0007596A">
              <w:rPr>
                <w:b/>
                <w:i/>
                <w:color w:val="FF0000"/>
              </w:rPr>
              <w:t xml:space="preserve"> </w:t>
            </w:r>
            <w:r>
              <w:t>– Default is unchecked.  If checked, the user must complete the items which describe the deal.  This will make the item sellable.</w:t>
            </w:r>
          </w:p>
          <w:p w:rsidR="002B2D4F" w:rsidRPr="002B2D4F" w:rsidRDefault="002B2D4F" w:rsidP="002B2D4F">
            <w:pPr>
              <w:pStyle w:val="BodyTable"/>
              <w:numPr>
                <w:ilvl w:val="1"/>
                <w:numId w:val="28"/>
              </w:numPr>
            </w:pPr>
            <w:r>
              <w:rPr>
                <w:b/>
              </w:rPr>
              <w:t>Label – “What Deal Would You Like To Create?”</w:t>
            </w:r>
          </w:p>
          <w:p w:rsidR="002B2D4F" w:rsidRDefault="002B2D4F" w:rsidP="002B2D4F">
            <w:pPr>
              <w:pStyle w:val="BodyTable"/>
              <w:numPr>
                <w:ilvl w:val="1"/>
                <w:numId w:val="28"/>
              </w:numPr>
            </w:pPr>
            <w:r>
              <w:rPr>
                <w:b/>
              </w:rPr>
              <w:t xml:space="preserve">Customer can Pay (text, number) – </w:t>
            </w:r>
            <w:r>
              <w:t>The amount the customer pays.  This is what the customer would be charged.</w:t>
            </w:r>
          </w:p>
          <w:p w:rsidR="002B2D4F" w:rsidRDefault="002B2D4F" w:rsidP="002B2D4F">
            <w:pPr>
              <w:pStyle w:val="BodyTable"/>
              <w:numPr>
                <w:ilvl w:val="1"/>
                <w:numId w:val="28"/>
              </w:numPr>
            </w:pPr>
            <w:r>
              <w:rPr>
                <w:b/>
              </w:rPr>
              <w:t>Amount of Services –</w:t>
            </w:r>
            <w:r>
              <w:t xml:space="preserve"> Amount of services.  This is shown to the user to demonstrate the value of the deal.</w:t>
            </w:r>
          </w:p>
          <w:p w:rsidR="002B2D4F" w:rsidRDefault="0007596A" w:rsidP="002B2D4F">
            <w:pPr>
              <w:pStyle w:val="BodyTable"/>
              <w:numPr>
                <w:ilvl w:val="1"/>
                <w:numId w:val="28"/>
              </w:numPr>
            </w:pPr>
            <w:r>
              <w:rPr>
                <w:b/>
              </w:rPr>
              <w:t>Deal Start Date (date) –</w:t>
            </w:r>
            <w:r>
              <w:t xml:space="preserve"> MM/DD/YYYY format</w:t>
            </w:r>
          </w:p>
          <w:p w:rsidR="0007596A" w:rsidRDefault="0007596A" w:rsidP="002B2D4F">
            <w:pPr>
              <w:pStyle w:val="BodyTable"/>
              <w:numPr>
                <w:ilvl w:val="1"/>
                <w:numId w:val="28"/>
              </w:numPr>
            </w:pPr>
            <w:r>
              <w:rPr>
                <w:b/>
              </w:rPr>
              <w:t>Deal End Date (date) –</w:t>
            </w:r>
            <w:r>
              <w:t xml:space="preserve"> MM/DD/YYYY format.  Must be greater than the start date.</w:t>
            </w:r>
          </w:p>
          <w:p w:rsidR="0007596A" w:rsidRDefault="0007596A" w:rsidP="002B2D4F">
            <w:pPr>
              <w:pStyle w:val="BodyTable"/>
              <w:numPr>
                <w:ilvl w:val="1"/>
                <w:numId w:val="28"/>
              </w:numPr>
            </w:pPr>
            <w:r>
              <w:rPr>
                <w:b/>
              </w:rPr>
              <w:t>Deal Name –</w:t>
            </w:r>
            <w:r>
              <w:t xml:space="preserve"> Name of the Deal to appear on the Voucher</w:t>
            </w:r>
          </w:p>
          <w:p w:rsidR="0007596A" w:rsidRDefault="0007596A" w:rsidP="002B2D4F">
            <w:pPr>
              <w:pStyle w:val="BodyTable"/>
              <w:numPr>
                <w:ilvl w:val="1"/>
                <w:numId w:val="28"/>
              </w:numPr>
            </w:pPr>
            <w:r>
              <w:rPr>
                <w:b/>
              </w:rPr>
              <w:t>Deal Description –</w:t>
            </w:r>
            <w:r>
              <w:t xml:space="preserve"> Description for the Deal to appear on the voucher.</w:t>
            </w:r>
          </w:p>
          <w:p w:rsidR="0007596A" w:rsidRDefault="0007596A" w:rsidP="002B2D4F">
            <w:pPr>
              <w:pStyle w:val="BodyTable"/>
              <w:numPr>
                <w:ilvl w:val="1"/>
                <w:numId w:val="28"/>
              </w:numPr>
            </w:pPr>
            <w:r>
              <w:rPr>
                <w:b/>
              </w:rPr>
              <w:t>Deal terms/conditions –</w:t>
            </w:r>
            <w:r>
              <w:t xml:space="preserve"> Multiline text box up to 400 </w:t>
            </w:r>
            <w:proofErr w:type="spellStart"/>
            <w:r>
              <w:t>chars</w:t>
            </w:r>
            <w:proofErr w:type="spellEnd"/>
            <w:r>
              <w:t xml:space="preserve"> for terms to appear on voucher.</w:t>
            </w:r>
          </w:p>
          <w:p w:rsidR="00843AA2" w:rsidRDefault="00843AA2" w:rsidP="00843AA2">
            <w:pPr>
              <w:pStyle w:val="BodyTable"/>
            </w:pPr>
          </w:p>
          <w:p w:rsidR="00843AA2" w:rsidRDefault="00843AA2" w:rsidP="00843AA2">
            <w:pPr>
              <w:pStyle w:val="BodyTable"/>
            </w:pPr>
            <w:r w:rsidRPr="00843AA2">
              <w:rPr>
                <w:highlight w:val="yellow"/>
              </w:rPr>
              <w:t>If the offer a Deal checkbox is clicked, the above items are required.</w:t>
            </w:r>
          </w:p>
          <w:p w:rsidR="0007596A" w:rsidRDefault="0007596A" w:rsidP="0007596A">
            <w:pPr>
              <w:pStyle w:val="BodyTable"/>
              <w:ind w:left="1440"/>
              <w:rPr>
                <w:b/>
              </w:rPr>
            </w:pPr>
          </w:p>
          <w:p w:rsidR="0007596A" w:rsidRDefault="0007596A" w:rsidP="0007596A">
            <w:pPr>
              <w:pStyle w:val="BodyTable"/>
            </w:pPr>
            <w:r>
              <w:rPr>
                <w:b/>
              </w:rPr>
              <w:lastRenderedPageBreak/>
              <w:t xml:space="preserve">Note – </w:t>
            </w:r>
            <w:r w:rsidRPr="00843AA2">
              <w:t xml:space="preserve">When </w:t>
            </w:r>
            <w:r w:rsidR="00843AA2">
              <w:t>a service Item is purchased, two events happen:</w:t>
            </w:r>
          </w:p>
          <w:p w:rsidR="00843AA2" w:rsidRPr="00843AA2" w:rsidRDefault="00843AA2" w:rsidP="00843AA2">
            <w:pPr>
              <w:pStyle w:val="BodyTable"/>
              <w:numPr>
                <w:ilvl w:val="0"/>
                <w:numId w:val="48"/>
              </w:numPr>
              <w:rPr>
                <w:b/>
              </w:rPr>
            </w:pPr>
            <w:r>
              <w:t>An email is sent to the shopper consisting of the following:</w:t>
            </w:r>
          </w:p>
          <w:p w:rsidR="00843AA2" w:rsidRPr="00843AA2" w:rsidRDefault="00843AA2" w:rsidP="00843AA2">
            <w:pPr>
              <w:pStyle w:val="BodyTable"/>
              <w:numPr>
                <w:ilvl w:val="1"/>
                <w:numId w:val="48"/>
              </w:numPr>
              <w:rPr>
                <w:b/>
              </w:rPr>
            </w:pPr>
            <w:r>
              <w:t>Business Logo</w:t>
            </w:r>
          </w:p>
          <w:p w:rsidR="00843AA2" w:rsidRPr="00843AA2" w:rsidRDefault="00843AA2" w:rsidP="00843AA2">
            <w:pPr>
              <w:pStyle w:val="BodyTable"/>
              <w:numPr>
                <w:ilvl w:val="1"/>
                <w:numId w:val="48"/>
              </w:numPr>
              <w:rPr>
                <w:b/>
              </w:rPr>
            </w:pPr>
            <w:r>
              <w:t xml:space="preserve">“Thanks you for </w:t>
            </w:r>
            <w:proofErr w:type="gramStart"/>
            <w:r>
              <w:t>your</w:t>
            </w:r>
            <w:proofErr w:type="gramEnd"/>
            <w:r>
              <w:t xml:space="preserve"> purchased!  You can print your deal “&lt;</w:t>
            </w:r>
            <w:proofErr w:type="spellStart"/>
            <w:r>
              <w:t>dealname</w:t>
            </w:r>
            <w:proofErr w:type="spellEnd"/>
            <w:r>
              <w:t>&gt;” below.  Your attached Voucher is good for $ &lt;</w:t>
            </w:r>
            <w:proofErr w:type="spellStart"/>
            <w:r>
              <w:t>AmountOf</w:t>
            </w:r>
            <w:proofErr w:type="spellEnd"/>
            <w:r>
              <w:t xml:space="preserve"> Services&gt; worth of services for $ &lt;customer Pay&gt; to be redeemed at &lt;</w:t>
            </w:r>
            <w:proofErr w:type="spellStart"/>
            <w:r>
              <w:t>businessName</w:t>
            </w:r>
            <w:proofErr w:type="spellEnd"/>
            <w:r>
              <w:t>&gt;.</w:t>
            </w:r>
          </w:p>
          <w:p w:rsidR="00843AA2" w:rsidRDefault="00843AA2" w:rsidP="00843AA2">
            <w:pPr>
              <w:pStyle w:val="BodyTable"/>
              <w:ind w:left="1440"/>
            </w:pPr>
          </w:p>
          <w:p w:rsidR="00843AA2" w:rsidRDefault="00843AA2" w:rsidP="00843AA2">
            <w:pPr>
              <w:pStyle w:val="BodyTable"/>
              <w:ind w:left="1440"/>
            </w:pPr>
            <w:r>
              <w:t>Please print your deal: &lt; URL to voucher PDF&gt;.</w:t>
            </w:r>
          </w:p>
          <w:p w:rsidR="00843AA2" w:rsidRDefault="00843AA2" w:rsidP="00843AA2">
            <w:pPr>
              <w:pStyle w:val="BodyTable"/>
              <w:ind w:left="1440"/>
            </w:pPr>
          </w:p>
          <w:p w:rsidR="00843AA2" w:rsidRDefault="00843AA2" w:rsidP="00843AA2">
            <w:pPr>
              <w:pStyle w:val="BodyTable"/>
              <w:ind w:left="1440"/>
            </w:pPr>
            <w:r>
              <w:t>Sincerely,</w:t>
            </w:r>
          </w:p>
          <w:p w:rsidR="00843AA2" w:rsidRPr="00843AA2" w:rsidRDefault="00843AA2" w:rsidP="00843AA2">
            <w:pPr>
              <w:pStyle w:val="BodyTable"/>
              <w:ind w:left="1440"/>
              <w:rPr>
                <w:b/>
              </w:rPr>
            </w:pPr>
            <w:r>
              <w:t>&lt;</w:t>
            </w:r>
            <w:proofErr w:type="spellStart"/>
            <w:r>
              <w:t>businessName</w:t>
            </w:r>
            <w:proofErr w:type="spellEnd"/>
            <w:r>
              <w:t>&gt;</w:t>
            </w:r>
          </w:p>
          <w:p w:rsidR="00843AA2" w:rsidRDefault="00843AA2" w:rsidP="00843AA2">
            <w:pPr>
              <w:pStyle w:val="BodyTable"/>
            </w:pPr>
          </w:p>
          <w:p w:rsidR="00843AA2" w:rsidRPr="00843AA2" w:rsidRDefault="00843AA2" w:rsidP="00843AA2">
            <w:pPr>
              <w:pStyle w:val="BodyTable"/>
              <w:numPr>
                <w:ilvl w:val="0"/>
                <w:numId w:val="48"/>
              </w:numPr>
              <w:rPr>
                <w:b/>
              </w:rPr>
            </w:pPr>
            <w:r>
              <w:t xml:space="preserve">A voucher PDF is created.  The voucher consists of the following:  </w:t>
            </w:r>
          </w:p>
          <w:p w:rsidR="00843AA2" w:rsidRPr="00843AA2" w:rsidRDefault="00843AA2" w:rsidP="00843AA2">
            <w:pPr>
              <w:pStyle w:val="BodyTable"/>
              <w:numPr>
                <w:ilvl w:val="1"/>
                <w:numId w:val="48"/>
              </w:numPr>
              <w:rPr>
                <w:b/>
              </w:rPr>
            </w:pPr>
            <w:proofErr w:type="spellStart"/>
            <w:r w:rsidRPr="00843AA2">
              <w:rPr>
                <w:b/>
              </w:rPr>
              <w:t>ScottsMarketPlace</w:t>
            </w:r>
            <w:proofErr w:type="spellEnd"/>
            <w:r w:rsidRPr="00843AA2">
              <w:rPr>
                <w:b/>
              </w:rPr>
              <w:t xml:space="preserve"> Logo</w:t>
            </w:r>
          </w:p>
          <w:p w:rsidR="00843AA2" w:rsidRPr="00843AA2" w:rsidRDefault="00843AA2" w:rsidP="00843AA2">
            <w:pPr>
              <w:pStyle w:val="BodyTable"/>
              <w:numPr>
                <w:ilvl w:val="1"/>
                <w:numId w:val="48"/>
              </w:numPr>
              <w:rPr>
                <w:b/>
              </w:rPr>
            </w:pPr>
            <w:r w:rsidRPr="00843AA2">
              <w:rPr>
                <w:b/>
              </w:rPr>
              <w:t>Name of Deal at Business Name</w:t>
            </w:r>
          </w:p>
          <w:p w:rsidR="00843AA2" w:rsidRPr="00843AA2" w:rsidRDefault="00843AA2" w:rsidP="00843AA2">
            <w:pPr>
              <w:pStyle w:val="BodyTable"/>
              <w:numPr>
                <w:ilvl w:val="1"/>
                <w:numId w:val="48"/>
              </w:numPr>
              <w:rPr>
                <w:b/>
              </w:rPr>
            </w:pPr>
            <w:r w:rsidRPr="00843AA2">
              <w:rPr>
                <w:b/>
              </w:rPr>
              <w:t>Value of the Deal</w:t>
            </w:r>
          </w:p>
          <w:p w:rsidR="00843AA2" w:rsidRPr="00843AA2" w:rsidRDefault="00843AA2" w:rsidP="00843AA2">
            <w:pPr>
              <w:pStyle w:val="BodyTable"/>
              <w:numPr>
                <w:ilvl w:val="1"/>
                <w:numId w:val="48"/>
              </w:numPr>
              <w:rPr>
                <w:b/>
              </w:rPr>
            </w:pPr>
            <w:r w:rsidRPr="00843AA2">
              <w:rPr>
                <w:b/>
              </w:rPr>
              <w:t>Voucher Number</w:t>
            </w:r>
            <w:r>
              <w:t xml:space="preserve"> (Unique System assigned number)</w:t>
            </w:r>
          </w:p>
          <w:p w:rsidR="00843AA2" w:rsidRDefault="00843AA2" w:rsidP="00843AA2">
            <w:pPr>
              <w:pStyle w:val="BodyTable"/>
              <w:numPr>
                <w:ilvl w:val="1"/>
                <w:numId w:val="48"/>
              </w:numPr>
              <w:rPr>
                <w:b/>
              </w:rPr>
            </w:pPr>
            <w:r>
              <w:rPr>
                <w:b/>
              </w:rPr>
              <w:t>Deal Description</w:t>
            </w:r>
          </w:p>
          <w:p w:rsidR="00843AA2" w:rsidRDefault="00843AA2" w:rsidP="00843AA2">
            <w:pPr>
              <w:pStyle w:val="BodyTable"/>
              <w:numPr>
                <w:ilvl w:val="1"/>
                <w:numId w:val="48"/>
              </w:numPr>
              <w:rPr>
                <w:b/>
              </w:rPr>
            </w:pPr>
            <w:r>
              <w:rPr>
                <w:b/>
              </w:rPr>
              <w:t>User/Terms and Conditions</w:t>
            </w:r>
          </w:p>
          <w:p w:rsidR="00843AA2" w:rsidRDefault="00843AA2" w:rsidP="00843AA2">
            <w:pPr>
              <w:pStyle w:val="BodyTable"/>
              <w:numPr>
                <w:ilvl w:val="1"/>
                <w:numId w:val="48"/>
              </w:numPr>
              <w:rPr>
                <w:b/>
              </w:rPr>
            </w:pPr>
            <w:r>
              <w:rPr>
                <w:b/>
              </w:rPr>
              <w:t>Business Name</w:t>
            </w:r>
          </w:p>
          <w:p w:rsidR="00843AA2" w:rsidRDefault="00843AA2" w:rsidP="00843AA2">
            <w:pPr>
              <w:pStyle w:val="BodyTable"/>
              <w:numPr>
                <w:ilvl w:val="1"/>
                <w:numId w:val="48"/>
              </w:numPr>
              <w:rPr>
                <w:b/>
              </w:rPr>
            </w:pPr>
            <w:r>
              <w:rPr>
                <w:b/>
              </w:rPr>
              <w:t xml:space="preserve">Address </w:t>
            </w:r>
          </w:p>
          <w:p w:rsidR="0007596A" w:rsidRDefault="00843AA2" w:rsidP="0007596A">
            <w:pPr>
              <w:pStyle w:val="BodyTable"/>
              <w:numPr>
                <w:ilvl w:val="1"/>
                <w:numId w:val="48"/>
              </w:numPr>
            </w:pPr>
            <w:r w:rsidRPr="00843AA2">
              <w:rPr>
                <w:b/>
              </w:rPr>
              <w:t>Business Phone</w:t>
            </w:r>
            <w:r>
              <w:br/>
            </w:r>
          </w:p>
          <w:p w:rsidR="002B2D4F" w:rsidRDefault="002B2D4F" w:rsidP="002B2D4F">
            <w:pPr>
              <w:pStyle w:val="BodyText"/>
              <w:spacing w:after="0"/>
              <w:rPr>
                <w:sz w:val="20"/>
                <w:szCs w:val="20"/>
              </w:rPr>
            </w:pPr>
          </w:p>
          <w:p w:rsidR="002B2D4F" w:rsidRDefault="002B2D4F" w:rsidP="002B2D4F">
            <w:pPr>
              <w:pStyle w:val="BodyText"/>
              <w:spacing w:after="0"/>
              <w:rPr>
                <w:sz w:val="20"/>
                <w:szCs w:val="20"/>
              </w:rPr>
            </w:pPr>
            <w:r w:rsidRPr="00C23054">
              <w:rPr>
                <w:b/>
                <w:sz w:val="20"/>
                <w:szCs w:val="20"/>
              </w:rPr>
              <w:t>Images and Video</w:t>
            </w:r>
            <w:r>
              <w:rPr>
                <w:sz w:val="20"/>
                <w:szCs w:val="20"/>
              </w:rPr>
              <w:t xml:space="preserve"> – Images and videos added to a service are stored in the </w:t>
            </w:r>
            <w:proofErr w:type="gramStart"/>
            <w:r>
              <w:rPr>
                <w:sz w:val="20"/>
                <w:szCs w:val="20"/>
              </w:rPr>
              <w:t>users</w:t>
            </w:r>
            <w:proofErr w:type="gramEnd"/>
            <w:r>
              <w:rPr>
                <w:sz w:val="20"/>
                <w:szCs w:val="20"/>
              </w:rPr>
              <w:t xml:space="preserve"> video and image library.  These images and videos are available to other areas of the application.  (See </w:t>
            </w:r>
            <w:proofErr w:type="spellStart"/>
            <w:r>
              <w:rPr>
                <w:sz w:val="20"/>
                <w:szCs w:val="20"/>
              </w:rPr>
              <w:t>Req</w:t>
            </w:r>
            <w:proofErr w:type="spellEnd"/>
            <w:r>
              <w:rPr>
                <w:sz w:val="20"/>
                <w:szCs w:val="20"/>
              </w:rPr>
              <w:t xml:space="preserve"> 4.10)  </w:t>
            </w:r>
          </w:p>
          <w:p w:rsidR="002B2D4F" w:rsidRDefault="002B2D4F" w:rsidP="002B2D4F">
            <w:pPr>
              <w:pStyle w:val="BodyText"/>
              <w:spacing w:after="0"/>
              <w:rPr>
                <w:sz w:val="20"/>
                <w:szCs w:val="20"/>
              </w:rPr>
            </w:pPr>
          </w:p>
          <w:p w:rsidR="002B2D4F" w:rsidRDefault="002B2D4F" w:rsidP="002B2D4F">
            <w:pPr>
              <w:pStyle w:val="BodyText"/>
              <w:numPr>
                <w:ilvl w:val="0"/>
                <w:numId w:val="32"/>
              </w:numPr>
              <w:spacing w:after="0"/>
              <w:rPr>
                <w:sz w:val="20"/>
                <w:szCs w:val="20"/>
              </w:rPr>
            </w:pPr>
            <w:r>
              <w:rPr>
                <w:sz w:val="20"/>
                <w:szCs w:val="20"/>
              </w:rPr>
              <w:t>The first image on a service is the main image.</w:t>
            </w:r>
          </w:p>
          <w:p w:rsidR="002B2D4F" w:rsidRDefault="002B2D4F" w:rsidP="002B2D4F">
            <w:pPr>
              <w:pStyle w:val="BodyText"/>
              <w:numPr>
                <w:ilvl w:val="0"/>
                <w:numId w:val="32"/>
              </w:numPr>
              <w:spacing w:after="0"/>
              <w:rPr>
                <w:sz w:val="20"/>
                <w:szCs w:val="20"/>
              </w:rPr>
            </w:pPr>
            <w:r>
              <w:rPr>
                <w:sz w:val="20"/>
                <w:szCs w:val="20"/>
              </w:rPr>
              <w:t>Users can remove the image from the service.  Note that this does not remove the image from the image library.</w:t>
            </w:r>
          </w:p>
          <w:p w:rsidR="002B2D4F" w:rsidRDefault="002B2D4F" w:rsidP="002B2D4F">
            <w:pPr>
              <w:pStyle w:val="BodyText"/>
              <w:spacing w:after="0"/>
              <w:rPr>
                <w:sz w:val="20"/>
                <w:szCs w:val="20"/>
              </w:rPr>
            </w:pPr>
          </w:p>
          <w:p w:rsidR="002B2D4F" w:rsidRDefault="002B2D4F" w:rsidP="002B2D4F">
            <w:pPr>
              <w:pStyle w:val="BodyText"/>
              <w:spacing w:after="0"/>
              <w:rPr>
                <w:sz w:val="20"/>
                <w:szCs w:val="20"/>
              </w:rPr>
            </w:pPr>
            <w:r>
              <w:rPr>
                <w:b/>
                <w:sz w:val="20"/>
                <w:szCs w:val="20"/>
              </w:rPr>
              <w:t xml:space="preserve">Service Category – </w:t>
            </w:r>
            <w:r>
              <w:rPr>
                <w:sz w:val="20"/>
                <w:szCs w:val="20"/>
              </w:rPr>
              <w:t>User must select a category for their item based on the categories the user has selected on under site settings. (</w:t>
            </w:r>
            <w:proofErr w:type="gramStart"/>
            <w:r>
              <w:rPr>
                <w:sz w:val="20"/>
                <w:szCs w:val="20"/>
              </w:rPr>
              <w:t>same</w:t>
            </w:r>
            <w:proofErr w:type="gramEnd"/>
            <w:r>
              <w:rPr>
                <w:sz w:val="20"/>
                <w:szCs w:val="20"/>
              </w:rPr>
              <w:t xml:space="preserve"> as today).</w:t>
            </w:r>
          </w:p>
          <w:p w:rsidR="002B2D4F" w:rsidRDefault="002B2D4F" w:rsidP="002B2D4F">
            <w:pPr>
              <w:pStyle w:val="BodyText"/>
              <w:spacing w:after="0"/>
              <w:rPr>
                <w:sz w:val="20"/>
                <w:szCs w:val="20"/>
              </w:rPr>
            </w:pPr>
          </w:p>
          <w:p w:rsidR="002B2D4F" w:rsidRDefault="002B2D4F" w:rsidP="002B2D4F">
            <w:pPr>
              <w:pStyle w:val="BodyText"/>
              <w:spacing w:after="0"/>
              <w:rPr>
                <w:sz w:val="20"/>
                <w:szCs w:val="20"/>
              </w:rPr>
            </w:pPr>
            <w:r w:rsidRPr="00D94C7F">
              <w:rPr>
                <w:b/>
                <w:sz w:val="20"/>
                <w:szCs w:val="20"/>
              </w:rPr>
              <w:t xml:space="preserve">Collections </w:t>
            </w:r>
            <w:r>
              <w:rPr>
                <w:b/>
                <w:sz w:val="20"/>
                <w:szCs w:val="20"/>
              </w:rPr>
              <w:t>(optional) –</w:t>
            </w:r>
            <w:r w:rsidRPr="00D94C7F">
              <w:rPr>
                <w:b/>
                <w:sz w:val="20"/>
                <w:szCs w:val="20"/>
              </w:rPr>
              <w:t xml:space="preserve"> </w:t>
            </w:r>
            <w:r>
              <w:rPr>
                <w:sz w:val="20"/>
                <w:szCs w:val="20"/>
              </w:rPr>
              <w:t xml:space="preserve">This is a selectable list of items defined by the system administrator.  See </w:t>
            </w:r>
            <w:proofErr w:type="spellStart"/>
            <w:r>
              <w:rPr>
                <w:sz w:val="20"/>
                <w:szCs w:val="20"/>
              </w:rPr>
              <w:t>Req</w:t>
            </w:r>
            <w:proofErr w:type="spellEnd"/>
            <w:r>
              <w:rPr>
                <w:sz w:val="20"/>
                <w:szCs w:val="20"/>
              </w:rPr>
              <w:t xml:space="preserve"> 2.2.2.  The collection is used as another way of grouping items.</w:t>
            </w:r>
          </w:p>
          <w:p w:rsidR="002B2D4F" w:rsidRDefault="002B2D4F" w:rsidP="002B2D4F">
            <w:pPr>
              <w:pStyle w:val="BodyText"/>
              <w:spacing w:after="0"/>
              <w:rPr>
                <w:sz w:val="20"/>
                <w:szCs w:val="20"/>
              </w:rPr>
            </w:pPr>
          </w:p>
          <w:p w:rsidR="002B2D4F" w:rsidRDefault="002B2D4F" w:rsidP="002B2D4F">
            <w:pPr>
              <w:pStyle w:val="BodyText"/>
              <w:spacing w:after="0"/>
              <w:rPr>
                <w:sz w:val="20"/>
                <w:szCs w:val="20"/>
              </w:rPr>
            </w:pPr>
            <w:r w:rsidRPr="004821B4">
              <w:rPr>
                <w:b/>
                <w:sz w:val="20"/>
                <w:szCs w:val="20"/>
              </w:rPr>
              <w:t xml:space="preserve">Season </w:t>
            </w:r>
            <w:r>
              <w:rPr>
                <w:b/>
                <w:sz w:val="20"/>
                <w:szCs w:val="20"/>
              </w:rPr>
              <w:t>(optional) –</w:t>
            </w:r>
            <w:r w:rsidRPr="004821B4">
              <w:rPr>
                <w:b/>
                <w:sz w:val="20"/>
                <w:szCs w:val="20"/>
              </w:rPr>
              <w:t xml:space="preserve"> </w:t>
            </w:r>
            <w:r>
              <w:rPr>
                <w:sz w:val="20"/>
                <w:szCs w:val="20"/>
              </w:rPr>
              <w:t xml:space="preserve">This is similar to collections.  The user can select a season as defined by the system administrator.  See </w:t>
            </w:r>
            <w:proofErr w:type="spellStart"/>
            <w:r>
              <w:rPr>
                <w:sz w:val="20"/>
                <w:szCs w:val="20"/>
              </w:rPr>
              <w:t>Req</w:t>
            </w:r>
            <w:proofErr w:type="spellEnd"/>
            <w:r>
              <w:rPr>
                <w:sz w:val="20"/>
                <w:szCs w:val="20"/>
              </w:rPr>
              <w:t xml:space="preserve"> 2.2.4 </w:t>
            </w:r>
          </w:p>
          <w:p w:rsidR="002B2D4F" w:rsidRDefault="002B2D4F" w:rsidP="002B2D4F">
            <w:pPr>
              <w:pStyle w:val="BodyText"/>
              <w:spacing w:after="0"/>
              <w:rPr>
                <w:sz w:val="20"/>
                <w:szCs w:val="20"/>
              </w:rPr>
            </w:pPr>
          </w:p>
          <w:p w:rsidR="002B2D4F" w:rsidRDefault="002B2D4F" w:rsidP="002B2D4F">
            <w:pPr>
              <w:pStyle w:val="BodyText"/>
              <w:spacing w:after="0"/>
              <w:rPr>
                <w:sz w:val="20"/>
                <w:szCs w:val="20"/>
              </w:rPr>
            </w:pPr>
            <w:r w:rsidRPr="004821B4">
              <w:rPr>
                <w:b/>
                <w:sz w:val="20"/>
                <w:szCs w:val="20"/>
              </w:rPr>
              <w:t xml:space="preserve">Shipping </w:t>
            </w:r>
            <w:r>
              <w:rPr>
                <w:sz w:val="20"/>
                <w:szCs w:val="20"/>
              </w:rPr>
              <w:t>– See 4.5.3</w:t>
            </w:r>
          </w:p>
          <w:p w:rsidR="002B2D4F" w:rsidRDefault="002B2D4F" w:rsidP="002B2D4F">
            <w:pPr>
              <w:pStyle w:val="BodyText"/>
              <w:spacing w:after="0"/>
              <w:rPr>
                <w:sz w:val="20"/>
                <w:szCs w:val="20"/>
              </w:rPr>
            </w:pPr>
          </w:p>
          <w:p w:rsidR="002B2D4F" w:rsidRPr="00B55A8C" w:rsidRDefault="002B2D4F" w:rsidP="002B2D4F">
            <w:pPr>
              <w:pStyle w:val="BodyText"/>
              <w:spacing w:after="0"/>
              <w:rPr>
                <w:b/>
                <w:sz w:val="20"/>
                <w:szCs w:val="20"/>
              </w:rPr>
            </w:pPr>
            <w:r w:rsidRPr="00B55A8C">
              <w:rPr>
                <w:b/>
                <w:sz w:val="20"/>
                <w:szCs w:val="20"/>
              </w:rPr>
              <w:t>Terminal Buttons</w:t>
            </w:r>
          </w:p>
          <w:p w:rsidR="002B2D4F" w:rsidRDefault="002B2D4F" w:rsidP="002B2D4F">
            <w:pPr>
              <w:pStyle w:val="BodyText"/>
              <w:numPr>
                <w:ilvl w:val="0"/>
                <w:numId w:val="34"/>
              </w:numPr>
              <w:spacing w:after="0"/>
              <w:rPr>
                <w:sz w:val="20"/>
                <w:szCs w:val="20"/>
              </w:rPr>
            </w:pPr>
            <w:r w:rsidRPr="00B55A8C">
              <w:rPr>
                <w:b/>
                <w:sz w:val="20"/>
                <w:szCs w:val="20"/>
              </w:rPr>
              <w:t>Save</w:t>
            </w:r>
            <w:r>
              <w:rPr>
                <w:sz w:val="20"/>
                <w:szCs w:val="20"/>
              </w:rPr>
              <w:t xml:space="preserve"> – Clicking save, saves any changes and navigates the user back to the store list page.  See </w:t>
            </w:r>
            <w:proofErr w:type="spellStart"/>
            <w:r>
              <w:rPr>
                <w:sz w:val="20"/>
                <w:szCs w:val="20"/>
              </w:rPr>
              <w:t>Req</w:t>
            </w:r>
            <w:proofErr w:type="spellEnd"/>
            <w:r>
              <w:rPr>
                <w:sz w:val="20"/>
                <w:szCs w:val="20"/>
              </w:rPr>
              <w:t xml:space="preserve"> 4.5.1</w:t>
            </w:r>
          </w:p>
          <w:p w:rsidR="002B2D4F" w:rsidRDefault="002B2D4F" w:rsidP="002B2D4F">
            <w:pPr>
              <w:pStyle w:val="BodyText"/>
              <w:numPr>
                <w:ilvl w:val="0"/>
                <w:numId w:val="34"/>
              </w:numPr>
              <w:spacing w:after="0"/>
              <w:rPr>
                <w:sz w:val="20"/>
                <w:szCs w:val="20"/>
              </w:rPr>
            </w:pPr>
            <w:r w:rsidRPr="00B55A8C">
              <w:rPr>
                <w:b/>
                <w:sz w:val="20"/>
                <w:szCs w:val="20"/>
              </w:rPr>
              <w:t>Cancel</w:t>
            </w:r>
            <w:r>
              <w:rPr>
                <w:sz w:val="20"/>
                <w:szCs w:val="20"/>
              </w:rPr>
              <w:t xml:space="preserve"> – Clicking cancel abandons the changes and navigations the user back to the store list page.  See </w:t>
            </w:r>
            <w:proofErr w:type="spellStart"/>
            <w:r>
              <w:rPr>
                <w:sz w:val="20"/>
                <w:szCs w:val="20"/>
              </w:rPr>
              <w:t>Req</w:t>
            </w:r>
            <w:proofErr w:type="spellEnd"/>
            <w:r>
              <w:rPr>
                <w:sz w:val="20"/>
                <w:szCs w:val="20"/>
              </w:rPr>
              <w:t xml:space="preserve"> 4.5.1</w:t>
            </w:r>
          </w:p>
          <w:p w:rsidR="002B2D4F" w:rsidRDefault="002B2D4F" w:rsidP="00DF25AA">
            <w:pPr>
              <w:pStyle w:val="BodyText"/>
              <w:spacing w:after="0"/>
              <w:rPr>
                <w:sz w:val="20"/>
                <w:szCs w:val="20"/>
              </w:rPr>
            </w:pPr>
          </w:p>
          <w:p w:rsidR="003C0D8B" w:rsidRPr="00E7014F" w:rsidRDefault="003C0D8B"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bl>
    <w:p w:rsidR="005654A0" w:rsidRDefault="005654A0" w:rsidP="005654A0">
      <w:pPr>
        <w:spacing w:after="0"/>
      </w:pPr>
    </w:p>
    <w:p w:rsidR="005654A0" w:rsidRDefault="005654A0" w:rsidP="005654A0">
      <w:pPr>
        <w:spacing w:after="0"/>
      </w:pPr>
    </w:p>
    <w:p w:rsidR="005654A0" w:rsidRDefault="005654A0" w:rsidP="005654A0">
      <w:pPr>
        <w:pStyle w:val="Heading2"/>
      </w:pPr>
      <w:bookmarkStart w:id="29" w:name="_Toc318728330"/>
      <w:r>
        <w:t>Social Media Updates Page Requirements</w:t>
      </w:r>
      <w:bookmarkEnd w:id="29"/>
    </w:p>
    <w:p w:rsidR="005654A0" w:rsidRDefault="005654A0" w:rsidP="005654A0">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5654A0" w:rsidRPr="00F72A12" w:rsidTr="00DF25AA">
        <w:tc>
          <w:tcPr>
            <w:tcW w:w="661" w:type="dxa"/>
            <w:shd w:val="clear" w:color="auto" w:fill="000000"/>
          </w:tcPr>
          <w:p w:rsidR="005654A0" w:rsidRPr="00F72A12" w:rsidRDefault="005654A0" w:rsidP="00DF25AA">
            <w:pPr>
              <w:pStyle w:val="BodyText"/>
              <w:spacing w:after="0"/>
              <w:jc w:val="center"/>
              <w:rPr>
                <w:b/>
                <w:sz w:val="20"/>
                <w:szCs w:val="20"/>
              </w:rPr>
            </w:pPr>
            <w:r w:rsidRPr="00F72A12">
              <w:rPr>
                <w:b/>
                <w:sz w:val="20"/>
                <w:szCs w:val="20"/>
              </w:rPr>
              <w:t>ID</w:t>
            </w:r>
          </w:p>
        </w:tc>
        <w:tc>
          <w:tcPr>
            <w:tcW w:w="6629" w:type="dxa"/>
            <w:shd w:val="clear" w:color="auto" w:fill="000000"/>
          </w:tcPr>
          <w:p w:rsidR="005654A0" w:rsidRPr="00F72A12" w:rsidRDefault="005654A0" w:rsidP="00DF25AA">
            <w:pPr>
              <w:pStyle w:val="BodyText"/>
              <w:spacing w:after="0"/>
              <w:rPr>
                <w:b/>
                <w:sz w:val="20"/>
                <w:szCs w:val="20"/>
              </w:rPr>
            </w:pPr>
            <w:r w:rsidRPr="00F72A12">
              <w:rPr>
                <w:b/>
                <w:sz w:val="20"/>
                <w:szCs w:val="20"/>
              </w:rPr>
              <w:t>Description</w:t>
            </w:r>
          </w:p>
        </w:tc>
        <w:tc>
          <w:tcPr>
            <w:tcW w:w="2160" w:type="dxa"/>
            <w:shd w:val="clear" w:color="auto" w:fill="000000"/>
          </w:tcPr>
          <w:p w:rsidR="005654A0" w:rsidRPr="00F72A12" w:rsidRDefault="005654A0"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5654A0" w:rsidRPr="00F72A12" w:rsidTr="00DF25AA">
        <w:tc>
          <w:tcPr>
            <w:tcW w:w="661" w:type="dxa"/>
          </w:tcPr>
          <w:p w:rsidR="005654A0" w:rsidRPr="00F72A12" w:rsidRDefault="00B55A8C" w:rsidP="00DF25AA">
            <w:pPr>
              <w:pStyle w:val="BodyText"/>
              <w:spacing w:after="0"/>
              <w:jc w:val="center"/>
              <w:rPr>
                <w:sz w:val="20"/>
                <w:szCs w:val="20"/>
              </w:rPr>
            </w:pPr>
            <w:r>
              <w:rPr>
                <w:sz w:val="20"/>
                <w:szCs w:val="20"/>
              </w:rPr>
              <w:t>4.6.1</w:t>
            </w:r>
          </w:p>
        </w:tc>
        <w:tc>
          <w:tcPr>
            <w:tcW w:w="6629" w:type="dxa"/>
          </w:tcPr>
          <w:p w:rsidR="005654A0" w:rsidRPr="00B55A8C" w:rsidRDefault="00B55A8C" w:rsidP="00DF25AA">
            <w:pPr>
              <w:pStyle w:val="BodyTable"/>
              <w:rPr>
                <w:b/>
              </w:rPr>
            </w:pPr>
            <w:r w:rsidRPr="00B55A8C">
              <w:rPr>
                <w:b/>
              </w:rPr>
              <w:t>General Requirements:</w:t>
            </w:r>
          </w:p>
          <w:p w:rsidR="00B55A8C" w:rsidRDefault="00B55A8C" w:rsidP="00DF25AA">
            <w:pPr>
              <w:pStyle w:val="BodyTable"/>
            </w:pPr>
            <w:r>
              <w:t xml:space="preserve">This page is based on the </w:t>
            </w:r>
            <w:r w:rsidR="00B029E4">
              <w:t xml:space="preserve">current Social Media </w:t>
            </w:r>
            <w:r w:rsidR="00C52E0A">
              <w:t>Updates</w:t>
            </w:r>
            <w:r w:rsidR="00095138">
              <w:t xml:space="preserve"> – posts to their social media accounts registered under social media settings.  This page has the following additions and updates to the existing functionality:</w:t>
            </w:r>
          </w:p>
          <w:p w:rsidR="00095138" w:rsidRDefault="00095138" w:rsidP="00DF25AA">
            <w:pPr>
              <w:pStyle w:val="BodyTable"/>
            </w:pPr>
          </w:p>
          <w:p w:rsidR="00095138" w:rsidRPr="00F44D08" w:rsidRDefault="00095138" w:rsidP="00095138">
            <w:pPr>
              <w:pStyle w:val="BodyTable"/>
              <w:numPr>
                <w:ilvl w:val="0"/>
                <w:numId w:val="28"/>
              </w:numPr>
            </w:pPr>
            <w:r w:rsidRPr="00B618A1">
              <w:rPr>
                <w:b/>
              </w:rPr>
              <w:t>Bread Crumbs</w:t>
            </w:r>
            <w:r>
              <w:t xml:space="preserve"> – Home &gt; My Business Account &gt; Edit My Site </w:t>
            </w:r>
            <w:r w:rsidRPr="00B618A1">
              <w:t>&gt; Store</w:t>
            </w:r>
            <w:r>
              <w:rPr>
                <w:b/>
              </w:rPr>
              <w:t xml:space="preserve"> &gt; Social Updates</w:t>
            </w:r>
          </w:p>
          <w:p w:rsidR="00095138" w:rsidRDefault="00095138" w:rsidP="00095138">
            <w:pPr>
              <w:pStyle w:val="BodyTable"/>
              <w:numPr>
                <w:ilvl w:val="0"/>
                <w:numId w:val="28"/>
              </w:numPr>
            </w:pPr>
            <w:r w:rsidRPr="00680C0A">
              <w:rPr>
                <w:b/>
              </w:rPr>
              <w:t>Left Side Navigation</w:t>
            </w:r>
            <w:r>
              <w:t xml:space="preserve"> – See </w:t>
            </w:r>
            <w:proofErr w:type="spellStart"/>
            <w:r>
              <w:t>Req</w:t>
            </w:r>
            <w:proofErr w:type="spellEnd"/>
            <w:r>
              <w:t xml:space="preserve"> 3.2</w:t>
            </w:r>
          </w:p>
          <w:p w:rsidR="00095138" w:rsidRDefault="00095138" w:rsidP="00095138">
            <w:pPr>
              <w:pStyle w:val="BodyTable"/>
              <w:numPr>
                <w:ilvl w:val="0"/>
                <w:numId w:val="28"/>
              </w:numPr>
            </w:pPr>
            <w:r w:rsidRPr="00680C0A">
              <w:rPr>
                <w:b/>
              </w:rPr>
              <w:t>Top Navigation</w:t>
            </w:r>
            <w:r>
              <w:t xml:space="preserve"> – See </w:t>
            </w:r>
            <w:proofErr w:type="spellStart"/>
            <w:r>
              <w:t>Req</w:t>
            </w:r>
            <w:proofErr w:type="spellEnd"/>
            <w:r>
              <w:t xml:space="preserve"> 3.1</w:t>
            </w:r>
          </w:p>
          <w:p w:rsidR="00095138" w:rsidRDefault="00095138" w:rsidP="00095138">
            <w:pPr>
              <w:pStyle w:val="BodyTable"/>
            </w:pPr>
          </w:p>
          <w:p w:rsidR="00045FBF" w:rsidRPr="00045FBF" w:rsidRDefault="00045FBF" w:rsidP="00095138">
            <w:pPr>
              <w:pStyle w:val="BodyTable"/>
              <w:numPr>
                <w:ilvl w:val="0"/>
                <w:numId w:val="28"/>
              </w:numPr>
            </w:pPr>
            <w:r w:rsidRPr="00045FBF">
              <w:rPr>
                <w:b/>
              </w:rPr>
              <w:t>Google+ (Checkbox)</w:t>
            </w:r>
            <w:r>
              <w:t xml:space="preserve"> </w:t>
            </w:r>
            <w:r w:rsidRPr="00045FBF">
              <w:rPr>
                <w:b/>
                <w:i/>
                <w:color w:val="FF0000"/>
              </w:rPr>
              <w:t>New</w:t>
            </w:r>
            <w:r>
              <w:rPr>
                <w:b/>
                <w:i/>
              </w:rPr>
              <w:t xml:space="preserve"> </w:t>
            </w:r>
            <w:r>
              <w:t xml:space="preserve">– If checked, the message will post to Google+.  </w:t>
            </w:r>
            <w:r w:rsidRPr="00045FBF">
              <w:rPr>
                <w:i/>
              </w:rPr>
              <w:t xml:space="preserve">Note – As of the writing of this version, </w:t>
            </w:r>
            <w:r>
              <w:rPr>
                <w:i/>
              </w:rPr>
              <w:t>p</w:t>
            </w:r>
            <w:r w:rsidRPr="00045FBF">
              <w:rPr>
                <w:i/>
              </w:rPr>
              <w:t>osting to Google+ is not supported</w:t>
            </w:r>
            <w:r>
              <w:rPr>
                <w:i/>
              </w:rPr>
              <w:t xml:space="preserve"> through the API.  </w:t>
            </w:r>
          </w:p>
          <w:p w:rsidR="00095138" w:rsidRDefault="00045FBF" w:rsidP="0072790F">
            <w:pPr>
              <w:pStyle w:val="BodyTable"/>
              <w:numPr>
                <w:ilvl w:val="1"/>
                <w:numId w:val="28"/>
              </w:numPr>
            </w:pPr>
            <w:r w:rsidRPr="00045FBF">
              <w:t>Like the other choices, this choice should not be available if the user has not registered their account.</w:t>
            </w:r>
          </w:p>
          <w:p w:rsidR="00EA434A" w:rsidRPr="00EA434A" w:rsidRDefault="00EA434A" w:rsidP="0072790F">
            <w:pPr>
              <w:pStyle w:val="BodyTable"/>
              <w:numPr>
                <w:ilvl w:val="1"/>
                <w:numId w:val="28"/>
              </w:numPr>
              <w:rPr>
                <w:b/>
                <w:i/>
                <w:highlight w:val="yellow"/>
              </w:rPr>
            </w:pPr>
            <w:r w:rsidRPr="00EA434A">
              <w:rPr>
                <w:b/>
                <w:i/>
                <w:highlight w:val="yellow"/>
              </w:rPr>
              <w:t>This feature cannot be done in Phase I as the Google+ API does not support posting yet.</w:t>
            </w:r>
          </w:p>
          <w:p w:rsidR="00045FBF" w:rsidRDefault="00045FBF" w:rsidP="00045FBF">
            <w:pPr>
              <w:pStyle w:val="ListParagraph"/>
            </w:pPr>
          </w:p>
          <w:p w:rsidR="00045FBF" w:rsidRDefault="00045FBF" w:rsidP="00095138">
            <w:pPr>
              <w:pStyle w:val="BodyTable"/>
              <w:numPr>
                <w:ilvl w:val="0"/>
                <w:numId w:val="28"/>
              </w:numPr>
            </w:pPr>
            <w:r w:rsidRPr="00045FBF">
              <w:rPr>
                <w:b/>
              </w:rPr>
              <w:t>Post Update (button)</w:t>
            </w:r>
            <w:r>
              <w:t xml:space="preserve"> – Clicking this button posts the update to the selected social media sites using the clients account.</w:t>
            </w:r>
          </w:p>
          <w:p w:rsidR="00045FBF" w:rsidRDefault="00045FBF" w:rsidP="0072790F">
            <w:pPr>
              <w:pStyle w:val="BodyTable"/>
              <w:numPr>
                <w:ilvl w:val="0"/>
                <w:numId w:val="28"/>
              </w:numPr>
            </w:pPr>
            <w:r w:rsidRPr="00045FBF">
              <w:rPr>
                <w:b/>
              </w:rPr>
              <w:t>Post Future Update (button)</w:t>
            </w:r>
            <w:r>
              <w:t xml:space="preserve"> </w:t>
            </w:r>
            <w:r w:rsidRPr="00045FBF">
              <w:rPr>
                <w:b/>
                <w:i/>
                <w:color w:val="FF0000"/>
              </w:rPr>
              <w:t>New</w:t>
            </w:r>
            <w:r w:rsidRPr="00045FBF">
              <w:rPr>
                <w:b/>
              </w:rPr>
              <w:t xml:space="preserve"> </w:t>
            </w:r>
            <w:r>
              <w:t xml:space="preserve">– Clicking this button displays a </w:t>
            </w:r>
            <w:r w:rsidR="0072790F">
              <w:t xml:space="preserve">modal </w:t>
            </w:r>
            <w:r>
              <w:t>popup where the user selects a date from the calendar to post the update.  On this day, the system will post the update.  The user cannot specify a date prior to the current date.</w:t>
            </w:r>
            <w:r w:rsidR="0072790F">
              <w:t xml:space="preserve">  POST | CANCEL</w:t>
            </w:r>
          </w:p>
          <w:p w:rsidR="0072790F" w:rsidRDefault="0072790F" w:rsidP="0072790F">
            <w:pPr>
              <w:pStyle w:val="BodyTable"/>
              <w:numPr>
                <w:ilvl w:val="1"/>
                <w:numId w:val="28"/>
              </w:numPr>
            </w:pPr>
            <w:r w:rsidRPr="0072790F">
              <w:rPr>
                <w:b/>
              </w:rPr>
              <w:t>Post</w:t>
            </w:r>
            <w:r>
              <w:t xml:space="preserve"> – Clicking this button saves the post to be posted in the future according to the date selected.</w:t>
            </w:r>
          </w:p>
          <w:p w:rsidR="0072790F" w:rsidRDefault="0072790F" w:rsidP="0072790F">
            <w:pPr>
              <w:pStyle w:val="BodyTable"/>
              <w:numPr>
                <w:ilvl w:val="1"/>
                <w:numId w:val="28"/>
              </w:numPr>
            </w:pPr>
            <w:r w:rsidRPr="0072790F">
              <w:rPr>
                <w:b/>
              </w:rPr>
              <w:t xml:space="preserve">Cancel </w:t>
            </w:r>
            <w:r>
              <w:t>– Closes the Post Future modal window and returns the user to the social media updates page.  The page is not reloaded so the client message is still available to post.</w:t>
            </w:r>
          </w:p>
          <w:p w:rsidR="0072790F" w:rsidRDefault="0072790F" w:rsidP="0072790F">
            <w:pPr>
              <w:pStyle w:val="BodyTable"/>
            </w:pPr>
          </w:p>
          <w:p w:rsidR="0072790F" w:rsidRDefault="0072790F" w:rsidP="0072790F">
            <w:pPr>
              <w:pStyle w:val="BodyTable"/>
            </w:pPr>
            <w:r w:rsidRPr="0072790F">
              <w:rPr>
                <w:b/>
              </w:rPr>
              <w:t xml:space="preserve">Integration with </w:t>
            </w:r>
            <w:proofErr w:type="spellStart"/>
            <w:r w:rsidRPr="0072790F">
              <w:rPr>
                <w:b/>
              </w:rPr>
              <w:t>Bitly</w:t>
            </w:r>
            <w:proofErr w:type="spellEnd"/>
            <w:r>
              <w:t xml:space="preserve"> – Links that are posted should be posted in a shortened stat</w:t>
            </w:r>
            <w:r w:rsidR="00C5531C">
              <w:t xml:space="preserve">e using </w:t>
            </w:r>
            <w:proofErr w:type="spellStart"/>
            <w:r w:rsidR="00C5531C">
              <w:t>bitly</w:t>
            </w:r>
            <w:proofErr w:type="spellEnd"/>
            <w:r w:rsidR="00C5531C">
              <w:t xml:space="preserve"> or some like plugin.</w:t>
            </w:r>
          </w:p>
          <w:p w:rsidR="00BA2F7F" w:rsidRDefault="00BA2F7F" w:rsidP="0072790F">
            <w:pPr>
              <w:pStyle w:val="BodyTable"/>
            </w:pPr>
          </w:p>
          <w:p w:rsidR="00BA2F7F" w:rsidRDefault="00BA2F7F" w:rsidP="0072790F">
            <w:pPr>
              <w:pStyle w:val="BodyTable"/>
            </w:pPr>
          </w:p>
          <w:p w:rsidR="00095138" w:rsidRPr="00F72A12" w:rsidRDefault="00095138" w:rsidP="00DF25AA">
            <w:pPr>
              <w:pStyle w:val="BodyTable"/>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bl>
    <w:p w:rsidR="005654A0" w:rsidRDefault="005654A0" w:rsidP="005654A0">
      <w:pPr>
        <w:spacing w:after="0"/>
      </w:pPr>
    </w:p>
    <w:p w:rsidR="005654A0" w:rsidRDefault="005654A0" w:rsidP="005654A0">
      <w:pPr>
        <w:pStyle w:val="Heading2"/>
      </w:pPr>
      <w:bookmarkStart w:id="30" w:name="_Toc318728331"/>
      <w:r>
        <w:t>Social Media Settings Page Requirements</w:t>
      </w:r>
      <w:bookmarkEnd w:id="30"/>
    </w:p>
    <w:p w:rsidR="005654A0" w:rsidRDefault="005654A0" w:rsidP="005654A0">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5654A0" w:rsidRPr="00F72A12" w:rsidTr="00DF25AA">
        <w:tc>
          <w:tcPr>
            <w:tcW w:w="661" w:type="dxa"/>
            <w:shd w:val="clear" w:color="auto" w:fill="000000"/>
          </w:tcPr>
          <w:p w:rsidR="005654A0" w:rsidRPr="00F72A12" w:rsidRDefault="005654A0" w:rsidP="00DF25AA">
            <w:pPr>
              <w:pStyle w:val="BodyText"/>
              <w:spacing w:after="0"/>
              <w:jc w:val="center"/>
              <w:rPr>
                <w:b/>
                <w:sz w:val="20"/>
                <w:szCs w:val="20"/>
              </w:rPr>
            </w:pPr>
            <w:r w:rsidRPr="00F72A12">
              <w:rPr>
                <w:b/>
                <w:sz w:val="20"/>
                <w:szCs w:val="20"/>
              </w:rPr>
              <w:t>ID</w:t>
            </w:r>
          </w:p>
        </w:tc>
        <w:tc>
          <w:tcPr>
            <w:tcW w:w="6629" w:type="dxa"/>
            <w:shd w:val="clear" w:color="auto" w:fill="000000"/>
          </w:tcPr>
          <w:p w:rsidR="005654A0" w:rsidRPr="00F72A12" w:rsidRDefault="005654A0" w:rsidP="00DF25AA">
            <w:pPr>
              <w:pStyle w:val="BodyText"/>
              <w:spacing w:after="0"/>
              <w:rPr>
                <w:b/>
                <w:sz w:val="20"/>
                <w:szCs w:val="20"/>
              </w:rPr>
            </w:pPr>
            <w:r w:rsidRPr="00F72A12">
              <w:rPr>
                <w:b/>
                <w:sz w:val="20"/>
                <w:szCs w:val="20"/>
              </w:rPr>
              <w:t>Description</w:t>
            </w:r>
          </w:p>
        </w:tc>
        <w:tc>
          <w:tcPr>
            <w:tcW w:w="2160" w:type="dxa"/>
            <w:shd w:val="clear" w:color="auto" w:fill="000000"/>
          </w:tcPr>
          <w:p w:rsidR="005654A0" w:rsidRPr="00F72A12" w:rsidRDefault="005654A0"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5654A0" w:rsidRPr="00F72A12" w:rsidTr="00DF25AA">
        <w:tc>
          <w:tcPr>
            <w:tcW w:w="661" w:type="dxa"/>
          </w:tcPr>
          <w:p w:rsidR="005654A0" w:rsidRPr="00F72A12" w:rsidRDefault="00B029E4" w:rsidP="00DF25AA">
            <w:pPr>
              <w:pStyle w:val="BodyText"/>
              <w:spacing w:after="0"/>
              <w:jc w:val="center"/>
              <w:rPr>
                <w:sz w:val="20"/>
                <w:szCs w:val="20"/>
              </w:rPr>
            </w:pPr>
            <w:r>
              <w:rPr>
                <w:sz w:val="20"/>
                <w:szCs w:val="20"/>
              </w:rPr>
              <w:t>4.7.1</w:t>
            </w:r>
          </w:p>
        </w:tc>
        <w:tc>
          <w:tcPr>
            <w:tcW w:w="6629" w:type="dxa"/>
          </w:tcPr>
          <w:p w:rsidR="005654A0" w:rsidRDefault="00B029E4" w:rsidP="00DF25AA">
            <w:pPr>
              <w:pStyle w:val="BodyTable"/>
              <w:rPr>
                <w:b/>
              </w:rPr>
            </w:pPr>
            <w:r>
              <w:rPr>
                <w:b/>
              </w:rPr>
              <w:t>General Requirements:</w:t>
            </w:r>
          </w:p>
          <w:p w:rsidR="00B029E4" w:rsidRDefault="00B029E4" w:rsidP="00DF25AA">
            <w:pPr>
              <w:pStyle w:val="BodyTable"/>
            </w:pPr>
            <w:r>
              <w:t>This page is based on the current social media integration tab on the site settings page.  The purpose of the page is to allow a user to connect their account to various social media sites.  This page will have the following new features:</w:t>
            </w:r>
          </w:p>
          <w:p w:rsidR="00095138" w:rsidRPr="00F44D08" w:rsidRDefault="00095138" w:rsidP="00095138">
            <w:pPr>
              <w:pStyle w:val="BodyTable"/>
              <w:numPr>
                <w:ilvl w:val="0"/>
                <w:numId w:val="33"/>
              </w:numPr>
            </w:pPr>
            <w:r w:rsidRPr="00B618A1">
              <w:rPr>
                <w:b/>
              </w:rPr>
              <w:t>Bread Crumbs</w:t>
            </w:r>
            <w:r>
              <w:t xml:space="preserve"> – Home &gt; My Business Account &gt; Edit My Site </w:t>
            </w:r>
            <w:r w:rsidRPr="00B618A1">
              <w:t>&gt; Store</w:t>
            </w:r>
            <w:r>
              <w:rPr>
                <w:b/>
              </w:rPr>
              <w:t xml:space="preserve"> &gt; Social Media Settings</w:t>
            </w:r>
          </w:p>
          <w:p w:rsidR="00095138" w:rsidRDefault="00095138" w:rsidP="00095138">
            <w:pPr>
              <w:pStyle w:val="BodyTable"/>
              <w:numPr>
                <w:ilvl w:val="0"/>
                <w:numId w:val="33"/>
              </w:numPr>
            </w:pPr>
            <w:r w:rsidRPr="00680C0A">
              <w:rPr>
                <w:b/>
              </w:rPr>
              <w:t>Left Side Navigation</w:t>
            </w:r>
            <w:r>
              <w:t xml:space="preserve"> – See </w:t>
            </w:r>
            <w:proofErr w:type="spellStart"/>
            <w:r>
              <w:t>Req</w:t>
            </w:r>
            <w:proofErr w:type="spellEnd"/>
            <w:r>
              <w:t xml:space="preserve"> 3.2</w:t>
            </w:r>
          </w:p>
          <w:p w:rsidR="00095138" w:rsidRDefault="00095138" w:rsidP="00095138">
            <w:pPr>
              <w:pStyle w:val="BodyTable"/>
              <w:numPr>
                <w:ilvl w:val="0"/>
                <w:numId w:val="33"/>
              </w:numPr>
            </w:pPr>
            <w:r w:rsidRPr="00680C0A">
              <w:rPr>
                <w:b/>
              </w:rPr>
              <w:t>Top Navigation</w:t>
            </w:r>
            <w:r>
              <w:t xml:space="preserve"> – See </w:t>
            </w:r>
            <w:proofErr w:type="spellStart"/>
            <w:r>
              <w:t>Req</w:t>
            </w:r>
            <w:proofErr w:type="spellEnd"/>
            <w:r>
              <w:t xml:space="preserve"> 3.1</w:t>
            </w:r>
          </w:p>
          <w:p w:rsidR="00B029E4" w:rsidRDefault="00BA2F7F" w:rsidP="00095138">
            <w:pPr>
              <w:pStyle w:val="BodyTable"/>
              <w:numPr>
                <w:ilvl w:val="0"/>
                <w:numId w:val="33"/>
              </w:numPr>
            </w:pPr>
            <w:r>
              <w:t>Edit link replaced with a pencil icon</w:t>
            </w:r>
          </w:p>
          <w:p w:rsidR="00BA2F7F" w:rsidRDefault="00BA2F7F" w:rsidP="00095138">
            <w:pPr>
              <w:pStyle w:val="BodyTable"/>
              <w:numPr>
                <w:ilvl w:val="0"/>
                <w:numId w:val="33"/>
              </w:numPr>
            </w:pPr>
            <w:r>
              <w:t>Hide link replaced with an up arrow icon</w:t>
            </w:r>
          </w:p>
          <w:p w:rsidR="00BA2F7F" w:rsidRDefault="00BA2F7F" w:rsidP="00095138">
            <w:pPr>
              <w:pStyle w:val="BodyTable"/>
              <w:numPr>
                <w:ilvl w:val="0"/>
                <w:numId w:val="33"/>
              </w:numPr>
            </w:pPr>
            <w:r w:rsidRPr="00BA2F7F">
              <w:rPr>
                <w:b/>
              </w:rPr>
              <w:t xml:space="preserve">Check Mark </w:t>
            </w:r>
            <w:r w:rsidRPr="00BA2F7F">
              <w:rPr>
                <w:b/>
                <w:i/>
                <w:color w:val="FF0000"/>
              </w:rPr>
              <w:t>New</w:t>
            </w:r>
            <w:r>
              <w:t xml:space="preserve"> – When a user completes an a</w:t>
            </w:r>
            <w:r w:rsidR="003B66D5">
              <w:t>rrow, a check mark is displayed.</w:t>
            </w:r>
          </w:p>
          <w:p w:rsidR="00B029E4" w:rsidRDefault="00B029E4" w:rsidP="00DF25AA">
            <w:pPr>
              <w:pStyle w:val="BodyTable"/>
            </w:pPr>
          </w:p>
          <w:p w:rsidR="00B029E4" w:rsidRPr="00B029E4" w:rsidRDefault="00B029E4" w:rsidP="00DF25AA">
            <w:pPr>
              <w:pStyle w:val="BodyTable"/>
            </w:pPr>
          </w:p>
          <w:p w:rsidR="00B029E4" w:rsidRPr="00F72A12" w:rsidRDefault="00B029E4" w:rsidP="00DF25AA">
            <w:pPr>
              <w:pStyle w:val="BodyTable"/>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bl>
    <w:p w:rsidR="005654A0" w:rsidRDefault="005654A0" w:rsidP="005654A0">
      <w:pPr>
        <w:spacing w:after="0"/>
      </w:pPr>
    </w:p>
    <w:p w:rsidR="005654A0" w:rsidRDefault="005654A0" w:rsidP="005654A0">
      <w:pPr>
        <w:pStyle w:val="Heading2"/>
      </w:pPr>
      <w:bookmarkStart w:id="31" w:name="_Toc318728332"/>
      <w:proofErr w:type="spellStart"/>
      <w:proofErr w:type="gramStart"/>
      <w:r>
        <w:t>eCommerce</w:t>
      </w:r>
      <w:proofErr w:type="spellEnd"/>
      <w:proofErr w:type="gramEnd"/>
      <w:r>
        <w:t xml:space="preserve"> Settings Page Requirements</w:t>
      </w:r>
      <w:bookmarkEnd w:id="31"/>
    </w:p>
    <w:p w:rsidR="005654A0" w:rsidRDefault="005654A0" w:rsidP="005654A0">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5654A0" w:rsidRPr="00F72A12" w:rsidTr="00DF25AA">
        <w:tc>
          <w:tcPr>
            <w:tcW w:w="661" w:type="dxa"/>
            <w:shd w:val="clear" w:color="auto" w:fill="000000"/>
          </w:tcPr>
          <w:p w:rsidR="005654A0" w:rsidRPr="00F72A12" w:rsidRDefault="005654A0" w:rsidP="00DF25AA">
            <w:pPr>
              <w:pStyle w:val="BodyText"/>
              <w:spacing w:after="0"/>
              <w:jc w:val="center"/>
              <w:rPr>
                <w:b/>
                <w:sz w:val="20"/>
                <w:szCs w:val="20"/>
              </w:rPr>
            </w:pPr>
            <w:r w:rsidRPr="00F72A12">
              <w:rPr>
                <w:b/>
                <w:sz w:val="20"/>
                <w:szCs w:val="20"/>
              </w:rPr>
              <w:t>ID</w:t>
            </w:r>
          </w:p>
        </w:tc>
        <w:tc>
          <w:tcPr>
            <w:tcW w:w="6629" w:type="dxa"/>
            <w:shd w:val="clear" w:color="auto" w:fill="000000"/>
          </w:tcPr>
          <w:p w:rsidR="005654A0" w:rsidRPr="00F72A12" w:rsidRDefault="005654A0" w:rsidP="00DF25AA">
            <w:pPr>
              <w:pStyle w:val="BodyText"/>
              <w:spacing w:after="0"/>
              <w:rPr>
                <w:b/>
                <w:sz w:val="20"/>
                <w:szCs w:val="20"/>
              </w:rPr>
            </w:pPr>
            <w:r w:rsidRPr="00F72A12">
              <w:rPr>
                <w:b/>
                <w:sz w:val="20"/>
                <w:szCs w:val="20"/>
              </w:rPr>
              <w:t>Description</w:t>
            </w:r>
          </w:p>
        </w:tc>
        <w:tc>
          <w:tcPr>
            <w:tcW w:w="2160" w:type="dxa"/>
            <w:shd w:val="clear" w:color="auto" w:fill="000000"/>
          </w:tcPr>
          <w:p w:rsidR="005654A0" w:rsidRPr="00F72A12" w:rsidRDefault="005654A0"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able"/>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bl>
    <w:p w:rsidR="005654A0" w:rsidRDefault="005654A0" w:rsidP="005654A0">
      <w:pPr>
        <w:spacing w:after="0"/>
      </w:pPr>
    </w:p>
    <w:p w:rsidR="005654A0" w:rsidRDefault="005654A0" w:rsidP="005654A0">
      <w:pPr>
        <w:pStyle w:val="Heading2"/>
      </w:pPr>
      <w:bookmarkStart w:id="32" w:name="_Toc318728333"/>
      <w:r>
        <w:t>General Settings Page Requirements</w:t>
      </w:r>
      <w:bookmarkEnd w:id="32"/>
    </w:p>
    <w:p w:rsidR="005654A0" w:rsidRDefault="005654A0" w:rsidP="005654A0">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5654A0" w:rsidRPr="00F72A12" w:rsidTr="00DF25AA">
        <w:tc>
          <w:tcPr>
            <w:tcW w:w="661" w:type="dxa"/>
            <w:shd w:val="clear" w:color="auto" w:fill="000000"/>
          </w:tcPr>
          <w:p w:rsidR="005654A0" w:rsidRPr="00F72A12" w:rsidRDefault="005654A0" w:rsidP="00DF25AA">
            <w:pPr>
              <w:pStyle w:val="BodyText"/>
              <w:spacing w:after="0"/>
              <w:jc w:val="center"/>
              <w:rPr>
                <w:b/>
                <w:sz w:val="20"/>
                <w:szCs w:val="20"/>
              </w:rPr>
            </w:pPr>
            <w:r w:rsidRPr="00F72A12">
              <w:rPr>
                <w:b/>
                <w:sz w:val="20"/>
                <w:szCs w:val="20"/>
              </w:rPr>
              <w:t>ID</w:t>
            </w:r>
          </w:p>
        </w:tc>
        <w:tc>
          <w:tcPr>
            <w:tcW w:w="6629" w:type="dxa"/>
            <w:shd w:val="clear" w:color="auto" w:fill="000000"/>
          </w:tcPr>
          <w:p w:rsidR="005654A0" w:rsidRPr="00F72A12" w:rsidRDefault="005654A0" w:rsidP="00DF25AA">
            <w:pPr>
              <w:pStyle w:val="BodyText"/>
              <w:spacing w:after="0"/>
              <w:rPr>
                <w:b/>
                <w:sz w:val="20"/>
                <w:szCs w:val="20"/>
              </w:rPr>
            </w:pPr>
            <w:r w:rsidRPr="00F72A12">
              <w:rPr>
                <w:b/>
                <w:sz w:val="20"/>
                <w:szCs w:val="20"/>
              </w:rPr>
              <w:t>Description</w:t>
            </w:r>
          </w:p>
        </w:tc>
        <w:tc>
          <w:tcPr>
            <w:tcW w:w="2160" w:type="dxa"/>
            <w:shd w:val="clear" w:color="auto" w:fill="000000"/>
          </w:tcPr>
          <w:p w:rsidR="005654A0" w:rsidRPr="00F72A12" w:rsidRDefault="005654A0"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5654A0" w:rsidRPr="00F72A12" w:rsidTr="00DF25AA">
        <w:tc>
          <w:tcPr>
            <w:tcW w:w="661" w:type="dxa"/>
          </w:tcPr>
          <w:p w:rsidR="005654A0" w:rsidRPr="00F72A12" w:rsidRDefault="00A342D3" w:rsidP="00DF25AA">
            <w:pPr>
              <w:pStyle w:val="BodyText"/>
              <w:spacing w:after="0"/>
              <w:jc w:val="center"/>
              <w:rPr>
                <w:sz w:val="20"/>
                <w:szCs w:val="20"/>
              </w:rPr>
            </w:pPr>
            <w:r>
              <w:rPr>
                <w:sz w:val="20"/>
                <w:szCs w:val="20"/>
              </w:rPr>
              <w:t>4.9.1</w:t>
            </w:r>
          </w:p>
        </w:tc>
        <w:tc>
          <w:tcPr>
            <w:tcW w:w="6629" w:type="dxa"/>
          </w:tcPr>
          <w:p w:rsidR="005654A0" w:rsidRPr="00B55A8C" w:rsidRDefault="00B55A8C" w:rsidP="00DF25AA">
            <w:pPr>
              <w:pStyle w:val="BodyTable"/>
              <w:rPr>
                <w:b/>
              </w:rPr>
            </w:pPr>
            <w:r w:rsidRPr="00B55A8C">
              <w:rPr>
                <w:b/>
              </w:rPr>
              <w:t>General Requirements:</w:t>
            </w:r>
          </w:p>
          <w:p w:rsidR="00B55A8C" w:rsidRDefault="00B55A8C" w:rsidP="00DF25AA">
            <w:pPr>
              <w:pStyle w:val="BodyTable"/>
            </w:pPr>
            <w:r>
              <w:lastRenderedPageBreak/>
              <w:t>This Page is the current site settings tab under the account settings page.  This page will remain largely unchanged with the exception of the following items:</w:t>
            </w:r>
          </w:p>
          <w:p w:rsidR="00A342D3" w:rsidRPr="00F44D08" w:rsidRDefault="00A342D3" w:rsidP="00A342D3">
            <w:pPr>
              <w:pStyle w:val="BodyTable"/>
              <w:numPr>
                <w:ilvl w:val="0"/>
                <w:numId w:val="33"/>
              </w:numPr>
            </w:pPr>
            <w:r w:rsidRPr="00B618A1">
              <w:rPr>
                <w:b/>
              </w:rPr>
              <w:t>Bread crumbs</w:t>
            </w:r>
            <w:r>
              <w:t xml:space="preserve"> – Home &gt; My Business Account &gt; Edit My Site </w:t>
            </w:r>
            <w:r w:rsidRPr="00B618A1">
              <w:rPr>
                <w:b/>
              </w:rPr>
              <w:t xml:space="preserve">&gt; </w:t>
            </w:r>
            <w:r>
              <w:rPr>
                <w:b/>
              </w:rPr>
              <w:t>General Settings</w:t>
            </w:r>
          </w:p>
          <w:p w:rsidR="00A342D3" w:rsidRDefault="00A342D3" w:rsidP="00A342D3">
            <w:pPr>
              <w:pStyle w:val="BodyTable"/>
              <w:numPr>
                <w:ilvl w:val="0"/>
                <w:numId w:val="33"/>
              </w:numPr>
            </w:pPr>
            <w:r w:rsidRPr="00680C0A">
              <w:rPr>
                <w:b/>
              </w:rPr>
              <w:t>Left Side Navigation</w:t>
            </w:r>
            <w:r>
              <w:t xml:space="preserve"> – See </w:t>
            </w:r>
            <w:proofErr w:type="spellStart"/>
            <w:r>
              <w:t>Req</w:t>
            </w:r>
            <w:proofErr w:type="spellEnd"/>
            <w:r>
              <w:t xml:space="preserve"> 3.2</w:t>
            </w:r>
          </w:p>
          <w:p w:rsidR="00A342D3" w:rsidRDefault="00A342D3" w:rsidP="00A342D3">
            <w:pPr>
              <w:pStyle w:val="BodyTable"/>
              <w:numPr>
                <w:ilvl w:val="0"/>
                <w:numId w:val="33"/>
              </w:numPr>
            </w:pPr>
            <w:r w:rsidRPr="00680C0A">
              <w:rPr>
                <w:b/>
              </w:rPr>
              <w:t>Top Navigation</w:t>
            </w:r>
            <w:r>
              <w:t xml:space="preserve"> – See </w:t>
            </w:r>
            <w:proofErr w:type="spellStart"/>
            <w:r>
              <w:t>Req</w:t>
            </w:r>
            <w:proofErr w:type="spellEnd"/>
            <w:r>
              <w:t xml:space="preserve"> 3.1</w:t>
            </w:r>
          </w:p>
          <w:p w:rsidR="00A342D3" w:rsidRDefault="00A342D3" w:rsidP="00A342D3">
            <w:pPr>
              <w:pStyle w:val="BodyTable"/>
            </w:pPr>
          </w:p>
          <w:p w:rsidR="00B55A8C" w:rsidRDefault="00B55A8C" w:rsidP="00A342D3">
            <w:pPr>
              <w:pStyle w:val="BodyTable"/>
              <w:numPr>
                <w:ilvl w:val="0"/>
                <w:numId w:val="33"/>
              </w:numPr>
            </w:pPr>
            <w:r>
              <w:t>Updated UI to match SMP.com</w:t>
            </w:r>
          </w:p>
          <w:p w:rsidR="00B55A8C" w:rsidRDefault="00B55A8C" w:rsidP="00A342D3">
            <w:pPr>
              <w:pStyle w:val="BodyTable"/>
              <w:numPr>
                <w:ilvl w:val="0"/>
                <w:numId w:val="33"/>
              </w:numPr>
            </w:pPr>
            <w:r>
              <w:t>Edit link to change to pencil icon</w:t>
            </w:r>
          </w:p>
          <w:p w:rsidR="00B55A8C" w:rsidRDefault="00B55A8C" w:rsidP="00A342D3">
            <w:pPr>
              <w:pStyle w:val="BodyTable"/>
              <w:numPr>
                <w:ilvl w:val="0"/>
                <w:numId w:val="33"/>
              </w:numPr>
            </w:pPr>
            <w:r>
              <w:t>Hide link to change to up arrow icon</w:t>
            </w:r>
          </w:p>
          <w:p w:rsidR="00A342D3" w:rsidRPr="00A342D3" w:rsidRDefault="00A342D3" w:rsidP="00A342D3">
            <w:pPr>
              <w:pStyle w:val="BodyTable"/>
              <w:numPr>
                <w:ilvl w:val="0"/>
                <w:numId w:val="33"/>
              </w:numPr>
            </w:pPr>
            <w:r>
              <w:t xml:space="preserve">Hide </w:t>
            </w:r>
            <w:r w:rsidRPr="00A342D3">
              <w:rPr>
                <w:b/>
              </w:rPr>
              <w:t>Service Reach</w:t>
            </w:r>
            <w:r>
              <w:rPr>
                <w:b/>
              </w:rPr>
              <w:t xml:space="preserve"> section.</w:t>
            </w:r>
          </w:p>
          <w:p w:rsidR="00A342D3" w:rsidRDefault="00A342D3" w:rsidP="00A342D3">
            <w:pPr>
              <w:pStyle w:val="BodyTable"/>
              <w:numPr>
                <w:ilvl w:val="0"/>
                <w:numId w:val="33"/>
              </w:numPr>
            </w:pPr>
            <w:proofErr w:type="spellStart"/>
            <w:r>
              <w:rPr>
                <w:b/>
              </w:rPr>
              <w:t>Bizzness</w:t>
            </w:r>
            <w:proofErr w:type="spellEnd"/>
            <w:r>
              <w:rPr>
                <w:b/>
              </w:rPr>
              <w:t xml:space="preserve"> Categories </w:t>
            </w:r>
            <w:r>
              <w:t xml:space="preserve">renamed to </w:t>
            </w:r>
            <w:r w:rsidRPr="00A342D3">
              <w:rPr>
                <w:highlight w:val="yellow"/>
              </w:rPr>
              <w:t>Business Categories</w:t>
            </w:r>
          </w:p>
          <w:p w:rsidR="00A342D3" w:rsidRDefault="00A342D3" w:rsidP="00A342D3">
            <w:pPr>
              <w:pStyle w:val="BodyTable"/>
              <w:numPr>
                <w:ilvl w:val="1"/>
                <w:numId w:val="33"/>
              </w:numPr>
            </w:pPr>
            <w:r>
              <w:t>This should show an updated list of business categories.</w:t>
            </w:r>
          </w:p>
          <w:p w:rsidR="00C52E0A" w:rsidRDefault="00C52E0A" w:rsidP="00C52E0A">
            <w:pPr>
              <w:pStyle w:val="BodyTable"/>
              <w:numPr>
                <w:ilvl w:val="0"/>
                <w:numId w:val="33"/>
              </w:numPr>
            </w:pPr>
            <w:r w:rsidRPr="00C52E0A">
              <w:rPr>
                <w:b/>
              </w:rPr>
              <w:t>Google Maps</w:t>
            </w:r>
            <w:r>
              <w:rPr>
                <w:b/>
              </w:rPr>
              <w:t xml:space="preserve"> / Places</w:t>
            </w:r>
            <w:r>
              <w:t xml:space="preserve"> – Rather than implementing Google Maps we will look at using Google Places.  This means the location should be added to Google Places via Google API.  (</w:t>
            </w:r>
            <w:r w:rsidRPr="00C52E0A">
              <w:rPr>
                <w:i/>
              </w:rPr>
              <w:t>We will determine if this feature can rollout in BETA</w:t>
            </w:r>
            <w:r>
              <w:t>)</w:t>
            </w:r>
          </w:p>
          <w:p w:rsidR="00A342D3" w:rsidRDefault="00A342D3" w:rsidP="00A342D3">
            <w:pPr>
              <w:pStyle w:val="BodyTable"/>
            </w:pPr>
          </w:p>
          <w:p w:rsidR="00A342D3" w:rsidRDefault="00A342D3" w:rsidP="00A342D3">
            <w:pPr>
              <w:pStyle w:val="BodyTable"/>
            </w:pPr>
            <w:r>
              <w:t>In other respects, the functionality remains the same as today.</w:t>
            </w:r>
          </w:p>
          <w:p w:rsidR="00B55A8C" w:rsidRPr="00F72A12" w:rsidRDefault="00B55A8C" w:rsidP="00A342D3">
            <w:pPr>
              <w:pStyle w:val="BodyTable"/>
              <w:ind w:left="720"/>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F72A12"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r w:rsidR="005654A0" w:rsidRPr="00F72A12" w:rsidTr="00DF25AA">
        <w:tc>
          <w:tcPr>
            <w:tcW w:w="661" w:type="dxa"/>
          </w:tcPr>
          <w:p w:rsidR="005654A0" w:rsidRPr="00F72A12" w:rsidRDefault="005654A0" w:rsidP="00DF25AA">
            <w:pPr>
              <w:pStyle w:val="BodyText"/>
              <w:spacing w:after="0"/>
              <w:jc w:val="center"/>
              <w:rPr>
                <w:sz w:val="20"/>
                <w:szCs w:val="20"/>
              </w:rPr>
            </w:pPr>
          </w:p>
        </w:tc>
        <w:tc>
          <w:tcPr>
            <w:tcW w:w="6629" w:type="dxa"/>
          </w:tcPr>
          <w:p w:rsidR="005654A0" w:rsidRPr="00E7014F" w:rsidRDefault="005654A0" w:rsidP="00DF25AA">
            <w:pPr>
              <w:pStyle w:val="BodyText"/>
              <w:spacing w:after="0"/>
              <w:rPr>
                <w:sz w:val="20"/>
                <w:szCs w:val="20"/>
              </w:rPr>
            </w:pPr>
          </w:p>
        </w:tc>
        <w:tc>
          <w:tcPr>
            <w:tcW w:w="2160" w:type="dxa"/>
          </w:tcPr>
          <w:p w:rsidR="005654A0" w:rsidRPr="00F72A12" w:rsidRDefault="005654A0" w:rsidP="00DF25AA">
            <w:pPr>
              <w:pStyle w:val="BodyText"/>
              <w:spacing w:after="0"/>
              <w:jc w:val="center"/>
              <w:rPr>
                <w:sz w:val="20"/>
                <w:szCs w:val="20"/>
              </w:rPr>
            </w:pPr>
          </w:p>
        </w:tc>
      </w:tr>
    </w:tbl>
    <w:p w:rsidR="005654A0" w:rsidRDefault="005654A0" w:rsidP="005654A0">
      <w:pPr>
        <w:spacing w:after="0"/>
      </w:pPr>
    </w:p>
    <w:p w:rsidR="00A12A92" w:rsidRDefault="00A12A92" w:rsidP="00A12A92">
      <w:pPr>
        <w:pStyle w:val="Heading2"/>
      </w:pPr>
      <w:bookmarkStart w:id="33" w:name="_Toc318728334"/>
      <w:r>
        <w:t>Video and Image Library Requirements</w:t>
      </w:r>
      <w:r w:rsidR="00CE6EE7">
        <w:t xml:space="preserve"> </w:t>
      </w:r>
      <w:r w:rsidR="00CE6EE7" w:rsidRPr="00CE6EE7">
        <w:rPr>
          <w:i/>
          <w:color w:val="FF0000"/>
        </w:rPr>
        <w:t>New</w:t>
      </w:r>
      <w:bookmarkEnd w:id="33"/>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6545"/>
        <w:gridCol w:w="2132"/>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CE6EE7" w:rsidP="00DF25AA">
            <w:pPr>
              <w:pStyle w:val="BodyText"/>
              <w:spacing w:after="0"/>
              <w:jc w:val="center"/>
              <w:rPr>
                <w:sz w:val="20"/>
                <w:szCs w:val="20"/>
              </w:rPr>
            </w:pPr>
            <w:r>
              <w:rPr>
                <w:sz w:val="20"/>
                <w:szCs w:val="20"/>
              </w:rPr>
              <w:t>4.10.1</w:t>
            </w:r>
          </w:p>
        </w:tc>
        <w:tc>
          <w:tcPr>
            <w:tcW w:w="6629" w:type="dxa"/>
          </w:tcPr>
          <w:p w:rsidR="00A12A92" w:rsidRPr="00CE6EE7" w:rsidRDefault="00CE6EE7" w:rsidP="00DF25AA">
            <w:pPr>
              <w:pStyle w:val="BodyTable"/>
              <w:rPr>
                <w:b/>
              </w:rPr>
            </w:pPr>
            <w:r w:rsidRPr="00CE6EE7">
              <w:rPr>
                <w:b/>
              </w:rPr>
              <w:t>General Requirements:</w:t>
            </w:r>
          </w:p>
          <w:p w:rsidR="00CE6EE7" w:rsidRDefault="00CE6EE7" w:rsidP="00DF25AA">
            <w:pPr>
              <w:pStyle w:val="BodyTable"/>
            </w:pPr>
            <w:r>
              <w:t>The purpose of area is to unify the storage and usage of images and video in a single Library for a business owner.  Images and video added through other pages of the site are available here within the library and to other parts of the Application.  This page allows the user to manage these assets.  The Library will have one page for video and one page for images.</w:t>
            </w:r>
          </w:p>
          <w:p w:rsidR="006877D7" w:rsidRDefault="006877D7" w:rsidP="00DF25AA">
            <w:pPr>
              <w:pStyle w:val="BodyTable"/>
            </w:pPr>
          </w:p>
          <w:p w:rsidR="006877D7" w:rsidRDefault="006877D7" w:rsidP="00DF25AA">
            <w:pPr>
              <w:pStyle w:val="BodyTable"/>
            </w:pPr>
            <w:r>
              <w:t xml:space="preserve">Videos will continue to be uploaded to YouTube.  </w:t>
            </w:r>
          </w:p>
          <w:p w:rsidR="00CE6EE7" w:rsidRPr="00F72A12" w:rsidRDefault="00CE6EE7"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CE6EE7" w:rsidP="00DF25AA">
            <w:pPr>
              <w:pStyle w:val="BodyText"/>
              <w:spacing w:after="0"/>
              <w:jc w:val="center"/>
              <w:rPr>
                <w:sz w:val="20"/>
                <w:szCs w:val="20"/>
              </w:rPr>
            </w:pPr>
            <w:r>
              <w:rPr>
                <w:sz w:val="20"/>
                <w:szCs w:val="20"/>
              </w:rPr>
              <w:t>4.10.2</w:t>
            </w:r>
          </w:p>
        </w:tc>
        <w:tc>
          <w:tcPr>
            <w:tcW w:w="6629" w:type="dxa"/>
          </w:tcPr>
          <w:p w:rsidR="00A12A92" w:rsidRDefault="00CE6EE7" w:rsidP="00DF25AA">
            <w:pPr>
              <w:pStyle w:val="BodyText"/>
              <w:spacing w:after="0"/>
              <w:rPr>
                <w:sz w:val="20"/>
                <w:szCs w:val="20"/>
              </w:rPr>
            </w:pPr>
            <w:r w:rsidRPr="00CE6EE7">
              <w:rPr>
                <w:b/>
                <w:sz w:val="20"/>
                <w:szCs w:val="20"/>
              </w:rPr>
              <w:t>Images Library Page</w:t>
            </w:r>
            <w:r>
              <w:rPr>
                <w:sz w:val="20"/>
                <w:szCs w:val="20"/>
              </w:rPr>
              <w:t>:</w:t>
            </w:r>
          </w:p>
          <w:p w:rsidR="00CE6EE7" w:rsidRDefault="006877D7" w:rsidP="00DF25AA">
            <w:pPr>
              <w:pStyle w:val="BodyText"/>
              <w:spacing w:after="0"/>
              <w:rPr>
                <w:sz w:val="20"/>
                <w:szCs w:val="20"/>
              </w:rPr>
            </w:pPr>
            <w:r>
              <w:rPr>
                <w:sz w:val="20"/>
                <w:szCs w:val="20"/>
              </w:rPr>
              <w:t>The purpose of this page is to provide the ability to add/remove images in the library.  The page has the following elements and behaviors:</w:t>
            </w:r>
          </w:p>
          <w:p w:rsidR="006877D7" w:rsidRDefault="006877D7" w:rsidP="00DF25AA">
            <w:pPr>
              <w:pStyle w:val="BodyText"/>
              <w:spacing w:after="0"/>
              <w:rPr>
                <w:sz w:val="20"/>
                <w:szCs w:val="20"/>
              </w:rPr>
            </w:pPr>
          </w:p>
          <w:p w:rsidR="006877D7" w:rsidRDefault="006877D7" w:rsidP="00DF25AA">
            <w:pPr>
              <w:pStyle w:val="BodyText"/>
              <w:spacing w:after="0"/>
              <w:rPr>
                <w:sz w:val="20"/>
                <w:szCs w:val="20"/>
              </w:rPr>
            </w:pPr>
            <w:r>
              <w:rPr>
                <w:sz w:val="20"/>
                <w:szCs w:val="20"/>
              </w:rPr>
              <w:t>This page use the same template as the about page.</w:t>
            </w:r>
          </w:p>
          <w:p w:rsidR="006877D7" w:rsidRPr="006877D7" w:rsidRDefault="006877D7" w:rsidP="006877D7">
            <w:pPr>
              <w:pStyle w:val="BodyTable"/>
              <w:numPr>
                <w:ilvl w:val="0"/>
                <w:numId w:val="33"/>
              </w:numPr>
            </w:pPr>
            <w:r w:rsidRPr="00B618A1">
              <w:rPr>
                <w:b/>
              </w:rPr>
              <w:t>Bread crumbs</w:t>
            </w:r>
            <w:r>
              <w:t xml:space="preserve"> – Home &gt; My Business Account &gt; Edit My Site </w:t>
            </w:r>
            <w:r w:rsidRPr="00B618A1">
              <w:rPr>
                <w:b/>
              </w:rPr>
              <w:t xml:space="preserve">&gt; </w:t>
            </w:r>
            <w:r>
              <w:rPr>
                <w:b/>
              </w:rPr>
              <w:t>Images</w:t>
            </w:r>
          </w:p>
          <w:p w:rsidR="006877D7" w:rsidRPr="00F44D08" w:rsidRDefault="006877D7" w:rsidP="006877D7">
            <w:pPr>
              <w:pStyle w:val="BodyTable"/>
              <w:numPr>
                <w:ilvl w:val="0"/>
                <w:numId w:val="33"/>
              </w:numPr>
            </w:pPr>
            <w:r>
              <w:rPr>
                <w:b/>
              </w:rPr>
              <w:t>Page Title – “</w:t>
            </w:r>
            <w:r w:rsidRPr="006877D7">
              <w:t xml:space="preserve">Edit My Company Website </w:t>
            </w:r>
            <w:r>
              <w:t>–</w:t>
            </w:r>
            <w:r w:rsidRPr="006877D7">
              <w:t xml:space="preserve"> Images</w:t>
            </w:r>
            <w:r>
              <w:t>”</w:t>
            </w:r>
          </w:p>
          <w:p w:rsidR="006877D7" w:rsidRDefault="006877D7" w:rsidP="006877D7">
            <w:pPr>
              <w:pStyle w:val="BodyTable"/>
              <w:numPr>
                <w:ilvl w:val="0"/>
                <w:numId w:val="33"/>
              </w:numPr>
            </w:pPr>
            <w:r w:rsidRPr="00680C0A">
              <w:rPr>
                <w:b/>
              </w:rPr>
              <w:lastRenderedPageBreak/>
              <w:t>Left Side Navigation</w:t>
            </w:r>
            <w:r>
              <w:t xml:space="preserve"> – See </w:t>
            </w:r>
            <w:proofErr w:type="spellStart"/>
            <w:r>
              <w:t>Req</w:t>
            </w:r>
            <w:proofErr w:type="spellEnd"/>
            <w:r>
              <w:t xml:space="preserve"> 3.2</w:t>
            </w:r>
          </w:p>
          <w:p w:rsidR="006877D7" w:rsidRDefault="006877D7" w:rsidP="006877D7">
            <w:pPr>
              <w:pStyle w:val="BodyTable"/>
              <w:numPr>
                <w:ilvl w:val="0"/>
                <w:numId w:val="33"/>
              </w:numPr>
            </w:pPr>
            <w:r w:rsidRPr="00680C0A">
              <w:rPr>
                <w:b/>
              </w:rPr>
              <w:t>Top Navigation</w:t>
            </w:r>
            <w:r>
              <w:t xml:space="preserve"> – See </w:t>
            </w:r>
            <w:proofErr w:type="spellStart"/>
            <w:r>
              <w:t>Req</w:t>
            </w:r>
            <w:proofErr w:type="spellEnd"/>
            <w:r>
              <w:t xml:space="preserve"> 3.1</w:t>
            </w:r>
          </w:p>
          <w:p w:rsidR="006877D7" w:rsidRDefault="006877D7" w:rsidP="006877D7">
            <w:pPr>
              <w:pStyle w:val="BodyTable"/>
            </w:pPr>
          </w:p>
          <w:p w:rsidR="006877D7" w:rsidRDefault="006D39AF" w:rsidP="006D39AF">
            <w:pPr>
              <w:pStyle w:val="BodyTable"/>
              <w:numPr>
                <w:ilvl w:val="0"/>
                <w:numId w:val="33"/>
              </w:numPr>
            </w:pPr>
            <w:r w:rsidRPr="006D39AF">
              <w:rPr>
                <w:b/>
              </w:rPr>
              <w:t>Add Image</w:t>
            </w:r>
            <w:r>
              <w:t xml:space="preserve"> (Button) – Clicking on this button will open an open file dialog for the user to select an image to upload.</w:t>
            </w:r>
          </w:p>
          <w:p w:rsidR="006D39AF" w:rsidRPr="006D39AF" w:rsidRDefault="006D39AF" w:rsidP="006D39AF">
            <w:pPr>
              <w:pStyle w:val="BodyTable"/>
              <w:numPr>
                <w:ilvl w:val="1"/>
                <w:numId w:val="33"/>
              </w:numPr>
            </w:pPr>
            <w:r w:rsidRPr="006D39AF">
              <w:rPr>
                <w:rFonts w:ascii="Times New Roman" w:eastAsia="Calibri" w:hAnsi="Times New Roman"/>
                <w:b/>
                <w:color w:val="000000"/>
                <w:sz w:val="24"/>
                <w:szCs w:val="24"/>
              </w:rPr>
              <w:t>Ok</w:t>
            </w:r>
            <w:r>
              <w:rPr>
                <w:rFonts w:ascii="Times New Roman" w:eastAsia="Calibri" w:hAnsi="Times New Roman"/>
                <w:color w:val="000000"/>
                <w:sz w:val="24"/>
                <w:szCs w:val="24"/>
              </w:rPr>
              <w:t xml:space="preserve"> – When the user clicks Ok, the image is uploaded to the library, a thumbnail is visible of the image, and the image is available for use in other areas of the application.</w:t>
            </w:r>
          </w:p>
          <w:p w:rsidR="006D39AF" w:rsidRPr="006D39AF" w:rsidRDefault="006D39AF" w:rsidP="006D39AF">
            <w:pPr>
              <w:pStyle w:val="BodyTable"/>
              <w:numPr>
                <w:ilvl w:val="1"/>
                <w:numId w:val="33"/>
              </w:numPr>
            </w:pPr>
            <w:r w:rsidRPr="006D39AF">
              <w:rPr>
                <w:rFonts w:ascii="Times New Roman" w:eastAsia="Calibri" w:hAnsi="Times New Roman"/>
                <w:b/>
                <w:color w:val="000000"/>
                <w:sz w:val="24"/>
                <w:szCs w:val="24"/>
              </w:rPr>
              <w:t>Cancel</w:t>
            </w:r>
            <w:r>
              <w:rPr>
                <w:rFonts w:ascii="Times New Roman" w:eastAsia="Calibri" w:hAnsi="Times New Roman"/>
                <w:color w:val="000000"/>
                <w:sz w:val="24"/>
                <w:szCs w:val="24"/>
              </w:rPr>
              <w:t xml:space="preserve"> – closes the modal window.</w:t>
            </w:r>
          </w:p>
          <w:p w:rsidR="006D39AF" w:rsidRPr="006D39AF" w:rsidRDefault="006D39AF" w:rsidP="006D39AF">
            <w:pPr>
              <w:pStyle w:val="BodyTable"/>
              <w:numPr>
                <w:ilvl w:val="0"/>
                <w:numId w:val="33"/>
              </w:numPr>
            </w:pPr>
            <w:r>
              <w:rPr>
                <w:rFonts w:ascii="Times New Roman" w:eastAsia="Calibri" w:hAnsi="Times New Roman"/>
                <w:b/>
                <w:color w:val="000000"/>
                <w:sz w:val="24"/>
                <w:szCs w:val="24"/>
              </w:rPr>
              <w:t xml:space="preserve">Thumbnail – </w:t>
            </w:r>
            <w:r>
              <w:rPr>
                <w:rFonts w:ascii="Times New Roman" w:eastAsia="Calibri" w:hAnsi="Times New Roman"/>
                <w:color w:val="000000"/>
                <w:sz w:val="24"/>
                <w:szCs w:val="24"/>
              </w:rPr>
              <w:t xml:space="preserve">Each image in the library will be displayed as a thumbnail.  </w:t>
            </w:r>
          </w:p>
          <w:p w:rsidR="006D39AF" w:rsidRPr="006D39AF" w:rsidRDefault="006D39AF" w:rsidP="006D39AF">
            <w:pPr>
              <w:pStyle w:val="BodyTable"/>
              <w:numPr>
                <w:ilvl w:val="1"/>
                <w:numId w:val="33"/>
              </w:numPr>
            </w:pPr>
            <w:r>
              <w:rPr>
                <w:rFonts w:ascii="Times New Roman" w:eastAsia="Calibri" w:hAnsi="Times New Roman"/>
                <w:color w:val="000000"/>
                <w:sz w:val="24"/>
                <w:szCs w:val="24"/>
              </w:rPr>
              <w:t>If the user clicks on the image, display a modal page with a large view of the image.</w:t>
            </w:r>
          </w:p>
          <w:p w:rsidR="006D39AF" w:rsidRPr="006D39AF" w:rsidRDefault="006D39AF" w:rsidP="006D39AF">
            <w:pPr>
              <w:pStyle w:val="BodyTable"/>
              <w:numPr>
                <w:ilvl w:val="1"/>
                <w:numId w:val="33"/>
              </w:numPr>
            </w:pPr>
            <w:r>
              <w:rPr>
                <w:rFonts w:ascii="Times New Roman" w:eastAsia="Calibri" w:hAnsi="Times New Roman"/>
                <w:color w:val="000000"/>
                <w:sz w:val="24"/>
                <w:szCs w:val="24"/>
              </w:rPr>
              <w:t>If the user mouse over a thumbnail, a red X will appear in the top right corner.</w:t>
            </w:r>
          </w:p>
          <w:p w:rsidR="006D39AF" w:rsidRPr="0061007C" w:rsidRDefault="006D39AF" w:rsidP="006D39AF">
            <w:pPr>
              <w:pStyle w:val="BodyTable"/>
              <w:numPr>
                <w:ilvl w:val="0"/>
                <w:numId w:val="33"/>
              </w:numPr>
            </w:pPr>
            <w:r w:rsidRPr="006D39AF">
              <w:rPr>
                <w:rFonts w:ascii="Times New Roman" w:eastAsia="Calibri" w:hAnsi="Times New Roman"/>
                <w:b/>
                <w:color w:val="000000"/>
                <w:sz w:val="24"/>
                <w:szCs w:val="24"/>
              </w:rPr>
              <w:t>Remove Button</w:t>
            </w:r>
            <w:r>
              <w:rPr>
                <w:rFonts w:ascii="Times New Roman" w:eastAsia="Calibri" w:hAnsi="Times New Roman"/>
                <w:color w:val="000000"/>
                <w:sz w:val="24"/>
                <w:szCs w:val="24"/>
              </w:rPr>
              <w:t xml:space="preserve"> – If the user clicks the remove button, </w:t>
            </w:r>
            <w:r w:rsidR="006E6218">
              <w:rPr>
                <w:rFonts w:ascii="Times New Roman" w:eastAsia="Calibri" w:hAnsi="Times New Roman"/>
                <w:color w:val="000000"/>
                <w:sz w:val="24"/>
                <w:szCs w:val="24"/>
              </w:rPr>
              <w:t>the system will display a an alert message:</w:t>
            </w:r>
            <w:r w:rsidR="0061007C">
              <w:rPr>
                <w:rFonts w:ascii="Times New Roman" w:eastAsia="Calibri" w:hAnsi="Times New Roman"/>
                <w:color w:val="000000"/>
                <w:sz w:val="24"/>
                <w:szCs w:val="24"/>
              </w:rPr>
              <w:t xml:space="preserve">  </w:t>
            </w:r>
          </w:p>
          <w:p w:rsidR="0061007C" w:rsidRPr="0061007C" w:rsidRDefault="006E6218" w:rsidP="0061007C">
            <w:pPr>
              <w:pStyle w:val="BodyTable"/>
              <w:numPr>
                <w:ilvl w:val="1"/>
                <w:numId w:val="33"/>
              </w:numPr>
            </w:pPr>
            <w:r w:rsidRPr="006E6218">
              <w:rPr>
                <w:rFonts w:ascii="Times New Roman" w:eastAsia="Calibri" w:hAnsi="Times New Roman"/>
                <w:b/>
                <w:color w:val="000000"/>
                <w:sz w:val="24"/>
                <w:szCs w:val="24"/>
              </w:rPr>
              <w:t>Alert Message</w:t>
            </w:r>
            <w:r>
              <w:rPr>
                <w:rFonts w:ascii="Times New Roman" w:eastAsia="Calibri" w:hAnsi="Times New Roman"/>
                <w:color w:val="000000"/>
                <w:sz w:val="24"/>
                <w:szCs w:val="24"/>
              </w:rPr>
              <w:t xml:space="preserve"> – “Are you sure you want to remove the selected image?” Remove | Cancel</w:t>
            </w:r>
          </w:p>
          <w:p w:rsidR="0061007C" w:rsidRDefault="006E6218" w:rsidP="0061007C">
            <w:pPr>
              <w:pStyle w:val="BodyTable"/>
              <w:numPr>
                <w:ilvl w:val="1"/>
                <w:numId w:val="33"/>
              </w:numPr>
            </w:pPr>
            <w:r w:rsidRPr="006E6218">
              <w:rPr>
                <w:b/>
              </w:rPr>
              <w:t>Remove</w:t>
            </w:r>
            <w:r>
              <w:t xml:space="preserve"> – Image is removed.</w:t>
            </w:r>
          </w:p>
          <w:p w:rsidR="006E6218" w:rsidRDefault="006E6218" w:rsidP="0061007C">
            <w:pPr>
              <w:pStyle w:val="BodyTable"/>
              <w:numPr>
                <w:ilvl w:val="1"/>
                <w:numId w:val="33"/>
              </w:numPr>
            </w:pPr>
            <w:r w:rsidRPr="006E6218">
              <w:rPr>
                <w:b/>
              </w:rPr>
              <w:t>Cancel</w:t>
            </w:r>
            <w:r>
              <w:t xml:space="preserve"> – Closes the modal and abandons the process.</w:t>
            </w:r>
          </w:p>
          <w:p w:rsidR="006877D7" w:rsidRPr="00F72A12" w:rsidRDefault="006877D7"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CE6EE7" w:rsidP="00DF25AA">
            <w:pPr>
              <w:pStyle w:val="BodyText"/>
              <w:spacing w:after="0"/>
              <w:jc w:val="center"/>
              <w:rPr>
                <w:sz w:val="20"/>
                <w:szCs w:val="20"/>
              </w:rPr>
            </w:pPr>
            <w:r>
              <w:rPr>
                <w:sz w:val="20"/>
                <w:szCs w:val="20"/>
              </w:rPr>
              <w:lastRenderedPageBreak/>
              <w:t>4.10.3</w:t>
            </w:r>
          </w:p>
        </w:tc>
        <w:tc>
          <w:tcPr>
            <w:tcW w:w="6629" w:type="dxa"/>
          </w:tcPr>
          <w:p w:rsidR="00A12A92" w:rsidRDefault="00CE6EE7" w:rsidP="00DF25AA">
            <w:pPr>
              <w:pStyle w:val="BodyText"/>
              <w:spacing w:after="0"/>
              <w:rPr>
                <w:sz w:val="20"/>
                <w:szCs w:val="20"/>
              </w:rPr>
            </w:pPr>
            <w:r w:rsidRPr="00CE6EE7">
              <w:rPr>
                <w:b/>
                <w:sz w:val="20"/>
                <w:szCs w:val="20"/>
              </w:rPr>
              <w:t>Video Library Page</w:t>
            </w:r>
            <w:r>
              <w:rPr>
                <w:sz w:val="20"/>
                <w:szCs w:val="20"/>
              </w:rPr>
              <w:t>:</w:t>
            </w:r>
          </w:p>
          <w:p w:rsidR="006E6218" w:rsidRDefault="006E6218" w:rsidP="006E6218">
            <w:pPr>
              <w:pStyle w:val="BodyText"/>
              <w:spacing w:after="0"/>
              <w:rPr>
                <w:sz w:val="20"/>
                <w:szCs w:val="20"/>
              </w:rPr>
            </w:pPr>
            <w:r>
              <w:rPr>
                <w:sz w:val="20"/>
                <w:szCs w:val="20"/>
              </w:rPr>
              <w:t>This page is similar to the existing Video page.  All videos uploaded to YouTube or add from YouTube by the user will be visible in the video library.  The purpose of this page is to provide the ability to add/remove Videos in the library.  The page has the following elements and behaviors:</w:t>
            </w:r>
          </w:p>
          <w:p w:rsidR="006E6218" w:rsidRDefault="006E6218" w:rsidP="006E6218">
            <w:pPr>
              <w:pStyle w:val="BodyText"/>
              <w:spacing w:after="0"/>
              <w:rPr>
                <w:sz w:val="20"/>
                <w:szCs w:val="20"/>
              </w:rPr>
            </w:pPr>
          </w:p>
          <w:p w:rsidR="006E6218" w:rsidRDefault="006E6218" w:rsidP="006E6218">
            <w:pPr>
              <w:pStyle w:val="BodyText"/>
              <w:spacing w:after="0"/>
              <w:rPr>
                <w:sz w:val="20"/>
                <w:szCs w:val="20"/>
              </w:rPr>
            </w:pPr>
            <w:r>
              <w:rPr>
                <w:sz w:val="20"/>
                <w:szCs w:val="20"/>
              </w:rPr>
              <w:t>This page use the same template as the about page.</w:t>
            </w:r>
          </w:p>
          <w:p w:rsidR="006E6218" w:rsidRPr="006877D7" w:rsidRDefault="006E6218" w:rsidP="006E6218">
            <w:pPr>
              <w:pStyle w:val="BodyTable"/>
              <w:numPr>
                <w:ilvl w:val="0"/>
                <w:numId w:val="33"/>
              </w:numPr>
            </w:pPr>
            <w:r w:rsidRPr="00B618A1">
              <w:rPr>
                <w:b/>
              </w:rPr>
              <w:t>Bread crumbs</w:t>
            </w:r>
            <w:r>
              <w:t xml:space="preserve"> – Home &gt; My Business Account &gt; Edit My Site </w:t>
            </w:r>
            <w:r w:rsidRPr="00B618A1">
              <w:rPr>
                <w:b/>
              </w:rPr>
              <w:t xml:space="preserve">&gt; </w:t>
            </w:r>
            <w:r>
              <w:rPr>
                <w:b/>
              </w:rPr>
              <w:t>Videos</w:t>
            </w:r>
          </w:p>
          <w:p w:rsidR="006E6218" w:rsidRPr="00F44D08" w:rsidRDefault="006E6218" w:rsidP="006E6218">
            <w:pPr>
              <w:pStyle w:val="BodyTable"/>
              <w:numPr>
                <w:ilvl w:val="0"/>
                <w:numId w:val="33"/>
              </w:numPr>
            </w:pPr>
            <w:r>
              <w:rPr>
                <w:b/>
              </w:rPr>
              <w:t>Page Title – “</w:t>
            </w:r>
            <w:r w:rsidRPr="006877D7">
              <w:t xml:space="preserve">Edit My Company Website </w:t>
            </w:r>
            <w:r>
              <w:t>–</w:t>
            </w:r>
            <w:r w:rsidRPr="006877D7">
              <w:t xml:space="preserve"> Images</w:t>
            </w:r>
            <w:r>
              <w:t>”</w:t>
            </w:r>
          </w:p>
          <w:p w:rsidR="006E6218" w:rsidRDefault="006E6218" w:rsidP="006E6218">
            <w:pPr>
              <w:pStyle w:val="BodyTable"/>
              <w:numPr>
                <w:ilvl w:val="0"/>
                <w:numId w:val="33"/>
              </w:numPr>
            </w:pPr>
            <w:r w:rsidRPr="00680C0A">
              <w:rPr>
                <w:b/>
              </w:rPr>
              <w:t>Left Side Navigation</w:t>
            </w:r>
            <w:r>
              <w:t xml:space="preserve"> – See </w:t>
            </w:r>
            <w:proofErr w:type="spellStart"/>
            <w:r>
              <w:t>Req</w:t>
            </w:r>
            <w:proofErr w:type="spellEnd"/>
            <w:r>
              <w:t xml:space="preserve"> 3.2</w:t>
            </w:r>
          </w:p>
          <w:p w:rsidR="006E6218" w:rsidRDefault="006E6218" w:rsidP="006E6218">
            <w:pPr>
              <w:pStyle w:val="BodyTable"/>
              <w:numPr>
                <w:ilvl w:val="0"/>
                <w:numId w:val="33"/>
              </w:numPr>
            </w:pPr>
            <w:r w:rsidRPr="00680C0A">
              <w:rPr>
                <w:b/>
              </w:rPr>
              <w:t>Top Navigation</w:t>
            </w:r>
            <w:r>
              <w:t xml:space="preserve"> – See </w:t>
            </w:r>
            <w:proofErr w:type="spellStart"/>
            <w:r>
              <w:t>Req</w:t>
            </w:r>
            <w:proofErr w:type="spellEnd"/>
            <w:r>
              <w:t xml:space="preserve"> 3.1</w:t>
            </w:r>
          </w:p>
          <w:p w:rsidR="006E6218" w:rsidRDefault="006E6218" w:rsidP="006E6218">
            <w:pPr>
              <w:pStyle w:val="BodyTable"/>
            </w:pPr>
          </w:p>
          <w:p w:rsidR="006E6218" w:rsidRDefault="006E6218" w:rsidP="006E6218">
            <w:pPr>
              <w:pStyle w:val="BodyTable"/>
              <w:numPr>
                <w:ilvl w:val="0"/>
                <w:numId w:val="33"/>
              </w:numPr>
            </w:pPr>
            <w:r>
              <w:rPr>
                <w:b/>
              </w:rPr>
              <w:t>Add Video</w:t>
            </w:r>
            <w:r>
              <w:t xml:space="preserve"> (Button) – </w:t>
            </w:r>
            <w:r w:rsidR="00385B9A">
              <w:t xml:space="preserve">On click, this launches the Add Video Modal.  See </w:t>
            </w:r>
            <w:proofErr w:type="spellStart"/>
            <w:r w:rsidR="00385B9A">
              <w:t>Req</w:t>
            </w:r>
            <w:proofErr w:type="spellEnd"/>
            <w:r w:rsidR="00385B9A">
              <w:t xml:space="preserve"> 4.10.4</w:t>
            </w:r>
          </w:p>
          <w:p w:rsidR="006E6218" w:rsidRPr="006D39AF" w:rsidRDefault="006E6218" w:rsidP="006E6218">
            <w:pPr>
              <w:pStyle w:val="BodyTable"/>
              <w:numPr>
                <w:ilvl w:val="0"/>
                <w:numId w:val="33"/>
              </w:numPr>
            </w:pPr>
            <w:r>
              <w:rPr>
                <w:rFonts w:ascii="Times New Roman" w:eastAsia="Calibri" w:hAnsi="Times New Roman"/>
                <w:b/>
                <w:color w:val="000000"/>
                <w:sz w:val="24"/>
                <w:szCs w:val="24"/>
              </w:rPr>
              <w:t xml:space="preserve">Thumbnail – </w:t>
            </w:r>
            <w:r>
              <w:rPr>
                <w:rFonts w:ascii="Times New Roman" w:eastAsia="Calibri" w:hAnsi="Times New Roman"/>
                <w:color w:val="000000"/>
                <w:sz w:val="24"/>
                <w:szCs w:val="24"/>
              </w:rPr>
              <w:t>Each</w:t>
            </w:r>
            <w:r w:rsidR="00790D96">
              <w:rPr>
                <w:rFonts w:ascii="Times New Roman" w:eastAsia="Calibri" w:hAnsi="Times New Roman"/>
                <w:color w:val="000000"/>
                <w:sz w:val="24"/>
                <w:szCs w:val="24"/>
              </w:rPr>
              <w:t xml:space="preserve"> video</w:t>
            </w:r>
            <w:r>
              <w:rPr>
                <w:rFonts w:ascii="Times New Roman" w:eastAsia="Calibri" w:hAnsi="Times New Roman"/>
                <w:color w:val="000000"/>
                <w:sz w:val="24"/>
                <w:szCs w:val="24"/>
              </w:rPr>
              <w:t xml:space="preserve"> in the library will be displayed as a thumbnail.  </w:t>
            </w:r>
          </w:p>
          <w:p w:rsidR="006E6218" w:rsidRPr="006D39AF" w:rsidRDefault="00790D96" w:rsidP="006E6218">
            <w:pPr>
              <w:pStyle w:val="BodyTable"/>
              <w:numPr>
                <w:ilvl w:val="1"/>
                <w:numId w:val="33"/>
              </w:numPr>
            </w:pPr>
            <w:r>
              <w:rPr>
                <w:rFonts w:ascii="Times New Roman" w:eastAsia="Calibri" w:hAnsi="Times New Roman"/>
                <w:color w:val="000000"/>
                <w:sz w:val="24"/>
                <w:szCs w:val="24"/>
              </w:rPr>
              <w:t>If the user clicks on the video</w:t>
            </w:r>
            <w:r w:rsidR="006E6218">
              <w:rPr>
                <w:rFonts w:ascii="Times New Roman" w:eastAsia="Calibri" w:hAnsi="Times New Roman"/>
                <w:color w:val="000000"/>
                <w:sz w:val="24"/>
                <w:szCs w:val="24"/>
              </w:rPr>
              <w:t xml:space="preserve">, </w:t>
            </w:r>
            <w:r>
              <w:rPr>
                <w:rFonts w:ascii="Times New Roman" w:eastAsia="Calibri" w:hAnsi="Times New Roman"/>
                <w:color w:val="000000"/>
                <w:sz w:val="24"/>
                <w:szCs w:val="24"/>
              </w:rPr>
              <w:t>Open a new browser tab and navigate to the video on YouTube.</w:t>
            </w:r>
          </w:p>
          <w:p w:rsidR="006E6218" w:rsidRPr="006D39AF" w:rsidRDefault="006E6218" w:rsidP="006E6218">
            <w:pPr>
              <w:pStyle w:val="BodyTable"/>
              <w:numPr>
                <w:ilvl w:val="1"/>
                <w:numId w:val="33"/>
              </w:numPr>
            </w:pPr>
            <w:r>
              <w:rPr>
                <w:rFonts w:ascii="Times New Roman" w:eastAsia="Calibri" w:hAnsi="Times New Roman"/>
                <w:color w:val="000000"/>
                <w:sz w:val="24"/>
                <w:szCs w:val="24"/>
              </w:rPr>
              <w:t>If the user mouse over a thumbnail, a red X will appear in the top right corner.</w:t>
            </w:r>
          </w:p>
          <w:p w:rsidR="006E6218" w:rsidRPr="0061007C" w:rsidRDefault="006E6218" w:rsidP="006E6218">
            <w:pPr>
              <w:pStyle w:val="BodyTable"/>
              <w:numPr>
                <w:ilvl w:val="0"/>
                <w:numId w:val="33"/>
              </w:numPr>
            </w:pPr>
            <w:r w:rsidRPr="006D39AF">
              <w:rPr>
                <w:rFonts w:ascii="Times New Roman" w:eastAsia="Calibri" w:hAnsi="Times New Roman"/>
                <w:b/>
                <w:color w:val="000000"/>
                <w:sz w:val="24"/>
                <w:szCs w:val="24"/>
              </w:rPr>
              <w:t>Remove Button</w:t>
            </w:r>
            <w:r>
              <w:rPr>
                <w:rFonts w:ascii="Times New Roman" w:eastAsia="Calibri" w:hAnsi="Times New Roman"/>
                <w:color w:val="000000"/>
                <w:sz w:val="24"/>
                <w:szCs w:val="24"/>
              </w:rPr>
              <w:t xml:space="preserve"> – If the user clicks the remove button, the system will display a an alert message:  </w:t>
            </w:r>
          </w:p>
          <w:p w:rsidR="006E6218" w:rsidRPr="0061007C" w:rsidRDefault="006E6218" w:rsidP="006E6218">
            <w:pPr>
              <w:pStyle w:val="BodyTable"/>
              <w:numPr>
                <w:ilvl w:val="1"/>
                <w:numId w:val="33"/>
              </w:numPr>
            </w:pPr>
            <w:r w:rsidRPr="006E6218">
              <w:rPr>
                <w:rFonts w:ascii="Times New Roman" w:eastAsia="Calibri" w:hAnsi="Times New Roman"/>
                <w:b/>
                <w:color w:val="000000"/>
                <w:sz w:val="24"/>
                <w:szCs w:val="24"/>
              </w:rPr>
              <w:lastRenderedPageBreak/>
              <w:t>Alert Message</w:t>
            </w:r>
            <w:r>
              <w:rPr>
                <w:rFonts w:ascii="Times New Roman" w:eastAsia="Calibri" w:hAnsi="Times New Roman"/>
                <w:color w:val="000000"/>
                <w:sz w:val="24"/>
                <w:szCs w:val="24"/>
              </w:rPr>
              <w:t xml:space="preserve"> – “Are you sure you want to remove the </w:t>
            </w:r>
            <w:r w:rsidR="00790D96">
              <w:rPr>
                <w:rFonts w:ascii="Times New Roman" w:eastAsia="Calibri" w:hAnsi="Times New Roman"/>
                <w:color w:val="000000"/>
                <w:sz w:val="24"/>
                <w:szCs w:val="24"/>
              </w:rPr>
              <w:t>video from your library</w:t>
            </w:r>
            <w:r>
              <w:rPr>
                <w:rFonts w:ascii="Times New Roman" w:eastAsia="Calibri" w:hAnsi="Times New Roman"/>
                <w:color w:val="000000"/>
                <w:sz w:val="24"/>
                <w:szCs w:val="24"/>
              </w:rPr>
              <w:t>?” Remove | Cancel</w:t>
            </w:r>
          </w:p>
          <w:p w:rsidR="006E6218" w:rsidRDefault="006E6218" w:rsidP="006E6218">
            <w:pPr>
              <w:pStyle w:val="BodyTable"/>
              <w:numPr>
                <w:ilvl w:val="1"/>
                <w:numId w:val="33"/>
              </w:numPr>
            </w:pPr>
            <w:r w:rsidRPr="006E6218">
              <w:rPr>
                <w:b/>
              </w:rPr>
              <w:t>Remove</w:t>
            </w:r>
            <w:r w:rsidR="00790D96">
              <w:t xml:space="preserve"> – YouTube video is removed from the library.  Note that the video still exists on YouTube.</w:t>
            </w:r>
          </w:p>
          <w:p w:rsidR="006E6218" w:rsidRDefault="006E6218" w:rsidP="006E6218">
            <w:pPr>
              <w:pStyle w:val="BodyTable"/>
              <w:numPr>
                <w:ilvl w:val="1"/>
                <w:numId w:val="33"/>
              </w:numPr>
            </w:pPr>
            <w:r w:rsidRPr="006E6218">
              <w:rPr>
                <w:b/>
              </w:rPr>
              <w:t>Cancel</w:t>
            </w:r>
            <w:r>
              <w:t xml:space="preserve"> – Closes the modal and abandons the process.</w:t>
            </w:r>
          </w:p>
          <w:p w:rsidR="00CE6EE7" w:rsidRPr="00F72A12" w:rsidRDefault="00CE6EE7"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FA2330" w:rsidP="00DF25AA">
            <w:pPr>
              <w:pStyle w:val="BodyText"/>
              <w:spacing w:after="0"/>
              <w:jc w:val="center"/>
              <w:rPr>
                <w:sz w:val="20"/>
                <w:szCs w:val="20"/>
              </w:rPr>
            </w:pPr>
            <w:r>
              <w:rPr>
                <w:sz w:val="20"/>
                <w:szCs w:val="20"/>
              </w:rPr>
              <w:lastRenderedPageBreak/>
              <w:t>4.10.4</w:t>
            </w:r>
          </w:p>
        </w:tc>
        <w:tc>
          <w:tcPr>
            <w:tcW w:w="6629" w:type="dxa"/>
          </w:tcPr>
          <w:p w:rsidR="00A12A92" w:rsidRPr="00FA2330" w:rsidRDefault="00FA2330" w:rsidP="00DF25AA">
            <w:pPr>
              <w:pStyle w:val="BodyText"/>
              <w:spacing w:after="0"/>
              <w:rPr>
                <w:b/>
                <w:sz w:val="20"/>
                <w:szCs w:val="20"/>
              </w:rPr>
            </w:pPr>
            <w:r w:rsidRPr="00FA2330">
              <w:rPr>
                <w:b/>
                <w:sz w:val="20"/>
                <w:szCs w:val="20"/>
              </w:rPr>
              <w:t>Add Video Modal:</w:t>
            </w:r>
          </w:p>
          <w:p w:rsidR="00FA2330" w:rsidRDefault="00FA2330" w:rsidP="00DF25AA">
            <w:pPr>
              <w:pStyle w:val="BodyText"/>
              <w:spacing w:after="0"/>
              <w:rPr>
                <w:sz w:val="20"/>
                <w:szCs w:val="20"/>
              </w:rPr>
            </w:pPr>
            <w:r>
              <w:rPr>
                <w:sz w:val="20"/>
                <w:szCs w:val="20"/>
              </w:rPr>
              <w:t xml:space="preserve">The purpose of this modal is to allow a user to either submit a URL of a video for reference or to </w:t>
            </w:r>
            <w:r w:rsidR="00385B9A">
              <w:rPr>
                <w:sz w:val="20"/>
                <w:szCs w:val="20"/>
              </w:rPr>
              <w:t>upload a video to the users YouT</w:t>
            </w:r>
            <w:r w:rsidR="002B1D07">
              <w:rPr>
                <w:sz w:val="20"/>
                <w:szCs w:val="20"/>
              </w:rPr>
              <w:t xml:space="preserve">ube account.  In either case, the video is available as a reference </w:t>
            </w:r>
            <w:r w:rsidR="00385B9A">
              <w:rPr>
                <w:sz w:val="20"/>
                <w:szCs w:val="20"/>
              </w:rPr>
              <w:t>to other areas of the application.  This page has the following elements and behaviors:</w:t>
            </w:r>
          </w:p>
          <w:p w:rsidR="00385B9A" w:rsidRDefault="00385B9A" w:rsidP="00DF25AA">
            <w:pPr>
              <w:pStyle w:val="BodyText"/>
              <w:spacing w:after="0"/>
              <w:rPr>
                <w:sz w:val="20"/>
                <w:szCs w:val="20"/>
              </w:rPr>
            </w:pPr>
          </w:p>
          <w:p w:rsidR="00385B9A" w:rsidRDefault="00385B9A" w:rsidP="00385B9A">
            <w:pPr>
              <w:pStyle w:val="BodyText"/>
              <w:numPr>
                <w:ilvl w:val="0"/>
                <w:numId w:val="47"/>
              </w:numPr>
              <w:spacing w:after="0"/>
              <w:rPr>
                <w:sz w:val="20"/>
                <w:szCs w:val="20"/>
              </w:rPr>
            </w:pPr>
            <w:r>
              <w:rPr>
                <w:sz w:val="20"/>
                <w:szCs w:val="20"/>
              </w:rPr>
              <w:t>This page is based on the current Add Video Modal Page</w:t>
            </w:r>
          </w:p>
          <w:p w:rsidR="00385B9A" w:rsidRPr="00385B9A" w:rsidRDefault="00385B9A" w:rsidP="00385B9A">
            <w:pPr>
              <w:pStyle w:val="BodyText"/>
              <w:numPr>
                <w:ilvl w:val="0"/>
                <w:numId w:val="47"/>
              </w:numPr>
              <w:spacing w:after="0"/>
              <w:rPr>
                <w:sz w:val="20"/>
                <w:szCs w:val="20"/>
              </w:rPr>
            </w:pPr>
            <w:r>
              <w:rPr>
                <w:b/>
                <w:sz w:val="20"/>
                <w:szCs w:val="20"/>
              </w:rPr>
              <w:t>Radio Buttons</w:t>
            </w:r>
          </w:p>
          <w:p w:rsidR="00385B9A" w:rsidRDefault="00385B9A" w:rsidP="00385B9A">
            <w:pPr>
              <w:pStyle w:val="BodyText"/>
              <w:numPr>
                <w:ilvl w:val="1"/>
                <w:numId w:val="47"/>
              </w:numPr>
              <w:spacing w:after="0"/>
              <w:rPr>
                <w:sz w:val="20"/>
                <w:szCs w:val="20"/>
              </w:rPr>
            </w:pPr>
            <w:r>
              <w:rPr>
                <w:b/>
                <w:sz w:val="20"/>
                <w:szCs w:val="20"/>
              </w:rPr>
              <w:t xml:space="preserve">Video Link (text, URL) – </w:t>
            </w:r>
            <w:r>
              <w:rPr>
                <w:sz w:val="20"/>
                <w:szCs w:val="20"/>
              </w:rPr>
              <w:t>This is a link to a video on YouTube.</w:t>
            </w:r>
          </w:p>
          <w:p w:rsidR="00385B9A" w:rsidRPr="005A567F" w:rsidRDefault="00B8685C" w:rsidP="00385B9A">
            <w:pPr>
              <w:pStyle w:val="BodyText"/>
              <w:numPr>
                <w:ilvl w:val="1"/>
                <w:numId w:val="47"/>
              </w:numPr>
              <w:spacing w:after="0"/>
              <w:rPr>
                <w:b/>
                <w:sz w:val="20"/>
                <w:szCs w:val="20"/>
              </w:rPr>
            </w:pPr>
            <w:r w:rsidRPr="00790D96">
              <w:rPr>
                <w:b/>
                <w:sz w:val="20"/>
                <w:szCs w:val="20"/>
              </w:rPr>
              <w:t xml:space="preserve">Upload </w:t>
            </w:r>
            <w:proofErr w:type="gramStart"/>
            <w:r w:rsidRPr="00790D96">
              <w:rPr>
                <w:b/>
                <w:sz w:val="20"/>
                <w:szCs w:val="20"/>
              </w:rPr>
              <w:t xml:space="preserve">Video </w:t>
            </w:r>
            <w:r w:rsidR="00790D96">
              <w:rPr>
                <w:b/>
                <w:sz w:val="20"/>
                <w:szCs w:val="20"/>
              </w:rPr>
              <w:t xml:space="preserve"> -</w:t>
            </w:r>
            <w:proofErr w:type="gramEnd"/>
            <w:r w:rsidR="00790D96">
              <w:rPr>
                <w:b/>
                <w:sz w:val="20"/>
                <w:szCs w:val="20"/>
              </w:rPr>
              <w:t xml:space="preserve"> </w:t>
            </w:r>
            <w:r w:rsidR="00790D96">
              <w:rPr>
                <w:sz w:val="20"/>
                <w:szCs w:val="20"/>
              </w:rPr>
              <w:t xml:space="preserve">This requires that the user has associated his </w:t>
            </w:r>
            <w:proofErr w:type="spellStart"/>
            <w:r w:rsidR="00790D96">
              <w:rPr>
                <w:sz w:val="20"/>
                <w:szCs w:val="20"/>
              </w:rPr>
              <w:t>google</w:t>
            </w:r>
            <w:proofErr w:type="spellEnd"/>
            <w:r w:rsidR="00790D96">
              <w:rPr>
                <w:sz w:val="20"/>
                <w:szCs w:val="20"/>
              </w:rPr>
              <w:t xml:space="preserve"> (</w:t>
            </w:r>
            <w:proofErr w:type="spellStart"/>
            <w:r w:rsidR="00790D96">
              <w:rPr>
                <w:sz w:val="20"/>
                <w:szCs w:val="20"/>
              </w:rPr>
              <w:t>youtube</w:t>
            </w:r>
            <w:proofErr w:type="spellEnd"/>
            <w:r w:rsidR="00790D96">
              <w:rPr>
                <w:sz w:val="20"/>
                <w:szCs w:val="20"/>
              </w:rPr>
              <w:t>) account with his account.  If not, display an alert message: “In order to upload video to YouTube you must first add your Google Account under Social Media Settings.” OK</w:t>
            </w:r>
          </w:p>
          <w:p w:rsidR="005A567F" w:rsidRDefault="005A567F" w:rsidP="00385B9A">
            <w:pPr>
              <w:pStyle w:val="BodyText"/>
              <w:numPr>
                <w:ilvl w:val="1"/>
                <w:numId w:val="47"/>
              </w:numPr>
              <w:spacing w:after="0"/>
              <w:rPr>
                <w:b/>
                <w:sz w:val="20"/>
                <w:szCs w:val="20"/>
              </w:rPr>
            </w:pPr>
            <w:r>
              <w:rPr>
                <w:b/>
                <w:sz w:val="20"/>
                <w:szCs w:val="20"/>
              </w:rPr>
              <w:t xml:space="preserve">Video Title (text) – </w:t>
            </w:r>
            <w:r w:rsidRPr="005A567F">
              <w:rPr>
                <w:i/>
                <w:sz w:val="20"/>
                <w:szCs w:val="20"/>
              </w:rPr>
              <w:t>Required if Upload Video is Selected</w:t>
            </w:r>
          </w:p>
          <w:p w:rsidR="005A567F" w:rsidRPr="005A567F" w:rsidRDefault="005A567F" w:rsidP="00385B9A">
            <w:pPr>
              <w:pStyle w:val="BodyText"/>
              <w:numPr>
                <w:ilvl w:val="1"/>
                <w:numId w:val="47"/>
              </w:numPr>
              <w:spacing w:after="0"/>
              <w:rPr>
                <w:b/>
                <w:sz w:val="20"/>
                <w:szCs w:val="20"/>
              </w:rPr>
            </w:pPr>
            <w:r>
              <w:rPr>
                <w:b/>
                <w:sz w:val="20"/>
                <w:szCs w:val="20"/>
              </w:rPr>
              <w:t xml:space="preserve">Select Category (select List) - </w:t>
            </w:r>
            <w:r w:rsidRPr="005A567F">
              <w:rPr>
                <w:i/>
                <w:sz w:val="20"/>
                <w:szCs w:val="20"/>
              </w:rPr>
              <w:t>Required if Upload Video is Selected</w:t>
            </w:r>
          </w:p>
          <w:p w:rsidR="005A567F" w:rsidRPr="005A567F" w:rsidRDefault="005A567F" w:rsidP="00385B9A">
            <w:pPr>
              <w:pStyle w:val="BodyText"/>
              <w:numPr>
                <w:ilvl w:val="1"/>
                <w:numId w:val="47"/>
              </w:numPr>
              <w:spacing w:after="0"/>
              <w:rPr>
                <w:b/>
                <w:sz w:val="20"/>
                <w:szCs w:val="20"/>
              </w:rPr>
            </w:pPr>
            <w:r>
              <w:rPr>
                <w:b/>
                <w:sz w:val="20"/>
                <w:szCs w:val="20"/>
              </w:rPr>
              <w:t xml:space="preserve">Select Video (button) – </w:t>
            </w:r>
            <w:r>
              <w:rPr>
                <w:sz w:val="20"/>
                <w:szCs w:val="20"/>
              </w:rPr>
              <w:t>Clicking on this button launches an open file dialog for the user to select a video to upload. (required)</w:t>
            </w:r>
          </w:p>
          <w:p w:rsidR="005A567F" w:rsidRPr="005A567F" w:rsidRDefault="005A567F" w:rsidP="00385B9A">
            <w:pPr>
              <w:pStyle w:val="BodyText"/>
              <w:numPr>
                <w:ilvl w:val="1"/>
                <w:numId w:val="47"/>
              </w:numPr>
              <w:spacing w:after="0"/>
              <w:rPr>
                <w:b/>
                <w:sz w:val="20"/>
                <w:szCs w:val="20"/>
              </w:rPr>
            </w:pPr>
            <w:r>
              <w:rPr>
                <w:b/>
                <w:sz w:val="20"/>
                <w:szCs w:val="20"/>
              </w:rPr>
              <w:t xml:space="preserve">Upload (button) – </w:t>
            </w:r>
            <w:r w:rsidRPr="005A567F">
              <w:rPr>
                <w:sz w:val="20"/>
                <w:szCs w:val="20"/>
              </w:rPr>
              <w:t xml:space="preserve">Clicking this button uploads the video to </w:t>
            </w:r>
            <w:r>
              <w:rPr>
                <w:sz w:val="20"/>
                <w:szCs w:val="20"/>
              </w:rPr>
              <w:t xml:space="preserve">YouTube with </w:t>
            </w:r>
            <w:r w:rsidRPr="005A567F">
              <w:rPr>
                <w:sz w:val="20"/>
                <w:szCs w:val="20"/>
              </w:rPr>
              <w:t>the YouTube API.</w:t>
            </w:r>
          </w:p>
          <w:p w:rsidR="005A567F" w:rsidRDefault="005A567F" w:rsidP="005A567F">
            <w:pPr>
              <w:pStyle w:val="BodyText"/>
              <w:numPr>
                <w:ilvl w:val="0"/>
                <w:numId w:val="47"/>
              </w:numPr>
              <w:spacing w:after="0"/>
              <w:rPr>
                <w:b/>
                <w:sz w:val="20"/>
                <w:szCs w:val="20"/>
              </w:rPr>
            </w:pPr>
            <w:r>
              <w:rPr>
                <w:b/>
                <w:sz w:val="20"/>
                <w:szCs w:val="20"/>
              </w:rPr>
              <w:t>Terminal Buttons</w:t>
            </w:r>
          </w:p>
          <w:p w:rsidR="005A567F" w:rsidRPr="005A567F" w:rsidRDefault="005A567F" w:rsidP="005A567F">
            <w:pPr>
              <w:pStyle w:val="BodyText"/>
              <w:numPr>
                <w:ilvl w:val="1"/>
                <w:numId w:val="47"/>
              </w:numPr>
              <w:spacing w:after="0"/>
              <w:rPr>
                <w:b/>
                <w:sz w:val="20"/>
                <w:szCs w:val="20"/>
              </w:rPr>
            </w:pPr>
            <w:r>
              <w:rPr>
                <w:b/>
                <w:sz w:val="20"/>
                <w:szCs w:val="20"/>
              </w:rPr>
              <w:t xml:space="preserve">Save – </w:t>
            </w:r>
            <w:r>
              <w:rPr>
                <w:sz w:val="20"/>
                <w:szCs w:val="20"/>
              </w:rPr>
              <w:t>Clicking on this button saves the changes and closes the window</w:t>
            </w:r>
          </w:p>
          <w:p w:rsidR="005A567F" w:rsidRPr="00790D96" w:rsidRDefault="005A567F" w:rsidP="005A567F">
            <w:pPr>
              <w:pStyle w:val="BodyText"/>
              <w:numPr>
                <w:ilvl w:val="1"/>
                <w:numId w:val="47"/>
              </w:numPr>
              <w:spacing w:after="0"/>
              <w:rPr>
                <w:b/>
                <w:sz w:val="20"/>
                <w:szCs w:val="20"/>
              </w:rPr>
            </w:pPr>
            <w:r>
              <w:rPr>
                <w:b/>
                <w:sz w:val="20"/>
                <w:szCs w:val="20"/>
              </w:rPr>
              <w:t xml:space="preserve">Cancel – </w:t>
            </w:r>
            <w:r w:rsidRPr="005A567F">
              <w:rPr>
                <w:sz w:val="20"/>
                <w:szCs w:val="20"/>
              </w:rPr>
              <w:t>Closes the page without changes</w:t>
            </w: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5654A0">
      <w:pPr>
        <w:spacing w:after="0"/>
      </w:pPr>
    </w:p>
    <w:p w:rsidR="00A12A92" w:rsidRDefault="00A12A92" w:rsidP="00A12A92">
      <w:pPr>
        <w:pStyle w:val="Heading2"/>
      </w:pPr>
      <w:bookmarkStart w:id="34" w:name="_Toc318728335"/>
      <w:r>
        <w:t>Blog (Business Owner) Requirements</w:t>
      </w:r>
      <w:bookmarkEnd w:id="34"/>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5654A0">
      <w:pPr>
        <w:spacing w:after="0"/>
      </w:pPr>
    </w:p>
    <w:p w:rsidR="00A12A92" w:rsidRDefault="00A12A92" w:rsidP="005654A0">
      <w:pPr>
        <w:spacing w:after="0"/>
      </w:pPr>
    </w:p>
    <w:p w:rsidR="00A12A92" w:rsidRDefault="00A12A92" w:rsidP="00A12A92">
      <w:pPr>
        <w:pStyle w:val="Heading2"/>
      </w:pPr>
      <w:bookmarkStart w:id="35" w:name="_Toc318728336"/>
      <w:r>
        <w:t>User Accounts Requirements</w:t>
      </w:r>
      <w:bookmarkEnd w:id="35"/>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6539"/>
        <w:gridCol w:w="2138"/>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A02490" w:rsidP="00DF25AA">
            <w:pPr>
              <w:pStyle w:val="BodyText"/>
              <w:spacing w:after="0"/>
              <w:jc w:val="center"/>
              <w:rPr>
                <w:sz w:val="20"/>
                <w:szCs w:val="20"/>
              </w:rPr>
            </w:pPr>
            <w:r>
              <w:rPr>
                <w:sz w:val="20"/>
                <w:szCs w:val="20"/>
              </w:rPr>
              <w:t>4.12.1</w:t>
            </w:r>
          </w:p>
        </w:tc>
        <w:tc>
          <w:tcPr>
            <w:tcW w:w="6629" w:type="dxa"/>
          </w:tcPr>
          <w:p w:rsidR="00A12A92" w:rsidRPr="00A02490" w:rsidRDefault="00A02490" w:rsidP="00DF25AA">
            <w:pPr>
              <w:pStyle w:val="BodyTable"/>
              <w:rPr>
                <w:b/>
              </w:rPr>
            </w:pPr>
            <w:r w:rsidRPr="00A02490">
              <w:rPr>
                <w:b/>
              </w:rPr>
              <w:t>General Requirements:</w:t>
            </w:r>
          </w:p>
          <w:p w:rsidR="00A02490" w:rsidRDefault="00A02490" w:rsidP="00DF25AA">
            <w:pPr>
              <w:pStyle w:val="BodyTable"/>
            </w:pPr>
            <w:r>
              <w:t>The purpose of this page is for the user to manage their account email and password.  It has the following elements:</w:t>
            </w:r>
          </w:p>
          <w:p w:rsidR="00A02490" w:rsidRDefault="00A02490" w:rsidP="00DF25AA">
            <w:pPr>
              <w:pStyle w:val="BodyTable"/>
            </w:pPr>
          </w:p>
          <w:p w:rsidR="00EA434A" w:rsidRPr="006877D7" w:rsidRDefault="00EA434A" w:rsidP="00EA434A">
            <w:pPr>
              <w:pStyle w:val="BodyTable"/>
              <w:numPr>
                <w:ilvl w:val="0"/>
                <w:numId w:val="37"/>
              </w:numPr>
            </w:pPr>
            <w:r w:rsidRPr="00B618A1">
              <w:rPr>
                <w:b/>
              </w:rPr>
              <w:t>Bread crumbs</w:t>
            </w:r>
            <w:r>
              <w:t xml:space="preserve"> – Home &gt; My Business Account &gt; Account Settings </w:t>
            </w:r>
            <w:r w:rsidRPr="00B618A1">
              <w:rPr>
                <w:b/>
              </w:rPr>
              <w:t>&gt;</w:t>
            </w:r>
            <w:r>
              <w:rPr>
                <w:b/>
              </w:rPr>
              <w:t xml:space="preserve"> User Account</w:t>
            </w:r>
          </w:p>
          <w:p w:rsidR="00EA434A" w:rsidRPr="00F44D08" w:rsidRDefault="00EA434A" w:rsidP="00EA434A">
            <w:pPr>
              <w:pStyle w:val="BodyTable"/>
              <w:numPr>
                <w:ilvl w:val="0"/>
                <w:numId w:val="37"/>
              </w:numPr>
            </w:pPr>
            <w:r>
              <w:rPr>
                <w:b/>
              </w:rPr>
              <w:t>Page Title – “</w:t>
            </w:r>
            <w:r>
              <w:t>Account Settings</w:t>
            </w:r>
            <w:r w:rsidRPr="006877D7">
              <w:t xml:space="preserve"> </w:t>
            </w:r>
            <w:r>
              <w:t>– User Account”</w:t>
            </w:r>
          </w:p>
          <w:p w:rsidR="00EA434A" w:rsidRDefault="00EA434A" w:rsidP="00EA434A">
            <w:pPr>
              <w:pStyle w:val="BodyTable"/>
              <w:numPr>
                <w:ilvl w:val="0"/>
                <w:numId w:val="37"/>
              </w:numPr>
            </w:pPr>
            <w:r w:rsidRPr="00680C0A">
              <w:rPr>
                <w:b/>
              </w:rPr>
              <w:t>Left Side Navigation</w:t>
            </w:r>
            <w:r>
              <w:t xml:space="preserve"> – See </w:t>
            </w:r>
            <w:proofErr w:type="spellStart"/>
            <w:r>
              <w:t>Req</w:t>
            </w:r>
            <w:proofErr w:type="spellEnd"/>
            <w:r>
              <w:t xml:space="preserve"> 3.3</w:t>
            </w:r>
          </w:p>
          <w:p w:rsidR="00EA434A" w:rsidRDefault="00EA434A" w:rsidP="00EA434A">
            <w:pPr>
              <w:pStyle w:val="BodyTable"/>
              <w:numPr>
                <w:ilvl w:val="0"/>
                <w:numId w:val="37"/>
              </w:numPr>
            </w:pPr>
            <w:r w:rsidRPr="00680C0A">
              <w:rPr>
                <w:b/>
              </w:rPr>
              <w:t>Top Navigation</w:t>
            </w:r>
            <w:r>
              <w:t xml:space="preserve"> – See </w:t>
            </w:r>
            <w:proofErr w:type="spellStart"/>
            <w:r>
              <w:t>Req</w:t>
            </w:r>
            <w:proofErr w:type="spellEnd"/>
            <w:r>
              <w:t xml:space="preserve"> 3.1</w:t>
            </w:r>
          </w:p>
          <w:p w:rsidR="00EA434A" w:rsidRDefault="00EA434A" w:rsidP="00EA434A">
            <w:pPr>
              <w:pStyle w:val="BodyTable"/>
              <w:numPr>
                <w:ilvl w:val="0"/>
                <w:numId w:val="37"/>
              </w:numPr>
            </w:pPr>
          </w:p>
          <w:p w:rsidR="00A02490" w:rsidRPr="00EA434A" w:rsidRDefault="00EA434A" w:rsidP="00EA434A">
            <w:pPr>
              <w:pStyle w:val="BodyTable"/>
              <w:numPr>
                <w:ilvl w:val="0"/>
                <w:numId w:val="37"/>
              </w:numPr>
              <w:rPr>
                <w:b/>
              </w:rPr>
            </w:pPr>
            <w:r w:rsidRPr="00EA434A">
              <w:rPr>
                <w:b/>
              </w:rPr>
              <w:t xml:space="preserve">Email Address </w:t>
            </w:r>
            <w:r>
              <w:rPr>
                <w:b/>
              </w:rPr>
              <w:t xml:space="preserve">– </w:t>
            </w:r>
            <w:r>
              <w:t>Expand and collapse</w:t>
            </w:r>
          </w:p>
          <w:p w:rsidR="00EA434A" w:rsidRDefault="00EA434A" w:rsidP="00EA434A">
            <w:pPr>
              <w:pStyle w:val="BodyTable"/>
              <w:numPr>
                <w:ilvl w:val="1"/>
                <w:numId w:val="37"/>
              </w:numPr>
            </w:pPr>
            <w:r w:rsidRPr="00EA434A">
              <w:rPr>
                <w:b/>
              </w:rPr>
              <w:t>Edit (pencil icon)</w:t>
            </w:r>
            <w:r>
              <w:t xml:space="preserve"> – clicking on the icon expands the area so the user can update their email address.</w:t>
            </w:r>
          </w:p>
          <w:p w:rsidR="00EA434A" w:rsidRDefault="00EA434A" w:rsidP="00EA434A">
            <w:pPr>
              <w:pStyle w:val="BodyTable"/>
              <w:numPr>
                <w:ilvl w:val="0"/>
                <w:numId w:val="37"/>
              </w:numPr>
            </w:pPr>
            <w:r>
              <w:rPr>
                <w:b/>
              </w:rPr>
              <w:t xml:space="preserve">Change Password – </w:t>
            </w:r>
            <w:r>
              <w:t>Expand Collapse</w:t>
            </w:r>
          </w:p>
          <w:p w:rsidR="00EA434A" w:rsidRDefault="00EA434A" w:rsidP="00EA434A">
            <w:pPr>
              <w:pStyle w:val="BodyTable"/>
              <w:numPr>
                <w:ilvl w:val="1"/>
                <w:numId w:val="37"/>
              </w:numPr>
            </w:pPr>
            <w:r>
              <w:rPr>
                <w:b/>
              </w:rPr>
              <w:t xml:space="preserve">Edit (pencil Icon) – </w:t>
            </w:r>
            <w:r w:rsidR="00584375">
              <w:t>clicking on the icon expands the area so the user can update their password.</w:t>
            </w:r>
          </w:p>
          <w:p w:rsidR="00584375" w:rsidRPr="00F72A12" w:rsidRDefault="00584375" w:rsidP="00584375">
            <w:pPr>
              <w:pStyle w:val="BodyTable"/>
              <w:numPr>
                <w:ilvl w:val="0"/>
                <w:numId w:val="37"/>
              </w:numPr>
            </w:pPr>
            <w:r>
              <w:t>Replace the hide link with an up arrow.</w:t>
            </w: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5654A0">
      <w:pPr>
        <w:spacing w:after="0"/>
      </w:pPr>
    </w:p>
    <w:p w:rsidR="00A12A92" w:rsidRDefault="00A12A92" w:rsidP="00A12A92">
      <w:pPr>
        <w:pStyle w:val="Heading2"/>
      </w:pPr>
      <w:bookmarkStart w:id="36" w:name="_Toc318728337"/>
      <w:r>
        <w:t>Billing Requirements</w:t>
      </w:r>
      <w:bookmarkEnd w:id="36"/>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6566"/>
        <w:gridCol w:w="2111"/>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D36CBA" w:rsidP="00DF25AA">
            <w:pPr>
              <w:pStyle w:val="BodyText"/>
              <w:spacing w:after="0"/>
              <w:jc w:val="center"/>
              <w:rPr>
                <w:sz w:val="20"/>
                <w:szCs w:val="20"/>
              </w:rPr>
            </w:pPr>
            <w:r>
              <w:rPr>
                <w:sz w:val="20"/>
                <w:szCs w:val="20"/>
              </w:rPr>
              <w:t>4.13.1</w:t>
            </w:r>
          </w:p>
        </w:tc>
        <w:tc>
          <w:tcPr>
            <w:tcW w:w="6629" w:type="dxa"/>
          </w:tcPr>
          <w:p w:rsidR="00A12A92" w:rsidRDefault="00D36CBA" w:rsidP="00DF25AA">
            <w:pPr>
              <w:pStyle w:val="BodyTable"/>
              <w:rPr>
                <w:b/>
              </w:rPr>
            </w:pPr>
            <w:r>
              <w:rPr>
                <w:b/>
              </w:rPr>
              <w:t>General Requirements:</w:t>
            </w:r>
          </w:p>
          <w:p w:rsidR="00D36CBA" w:rsidRDefault="00D36CBA" w:rsidP="00DF25AA">
            <w:pPr>
              <w:pStyle w:val="BodyTable"/>
            </w:pPr>
            <w:r>
              <w:t xml:space="preserve">The purpose of this page is to allow a user to view their billing history.  This is exactly as today </w:t>
            </w:r>
            <w:proofErr w:type="gramStart"/>
            <w:r>
              <w:t>except</w:t>
            </w:r>
            <w:proofErr w:type="gramEnd"/>
            <w:r>
              <w:t xml:space="preserve"> styled into the new</w:t>
            </w:r>
            <w:r w:rsidR="001C00A5">
              <w:t xml:space="preserve"> style.  The page will have the following new areas:</w:t>
            </w:r>
          </w:p>
          <w:p w:rsidR="001C00A5" w:rsidRDefault="001C00A5" w:rsidP="00DF25AA">
            <w:pPr>
              <w:pStyle w:val="BodyTable"/>
            </w:pPr>
          </w:p>
          <w:p w:rsidR="00356116" w:rsidRPr="006877D7" w:rsidRDefault="00356116" w:rsidP="00356116">
            <w:pPr>
              <w:pStyle w:val="BodyTable"/>
              <w:numPr>
                <w:ilvl w:val="0"/>
                <w:numId w:val="37"/>
              </w:numPr>
            </w:pPr>
            <w:r w:rsidRPr="00B618A1">
              <w:rPr>
                <w:b/>
              </w:rPr>
              <w:t>Bread crumbs</w:t>
            </w:r>
            <w:r>
              <w:t xml:space="preserve"> – Home &gt; My Business Account &gt; Account Settings </w:t>
            </w:r>
            <w:r w:rsidRPr="00B618A1">
              <w:rPr>
                <w:b/>
              </w:rPr>
              <w:t>&gt;</w:t>
            </w:r>
            <w:r>
              <w:rPr>
                <w:b/>
              </w:rPr>
              <w:t xml:space="preserve"> Billing</w:t>
            </w:r>
          </w:p>
          <w:p w:rsidR="00356116" w:rsidRPr="00F44D08" w:rsidRDefault="00356116" w:rsidP="00356116">
            <w:pPr>
              <w:pStyle w:val="BodyTable"/>
              <w:numPr>
                <w:ilvl w:val="0"/>
                <w:numId w:val="37"/>
              </w:numPr>
            </w:pPr>
            <w:r>
              <w:rPr>
                <w:b/>
              </w:rPr>
              <w:t>Page Title – “</w:t>
            </w:r>
            <w:r>
              <w:t>Account Settings</w:t>
            </w:r>
            <w:r w:rsidRPr="006877D7">
              <w:t xml:space="preserve"> </w:t>
            </w:r>
            <w:r>
              <w:t>– Billing”</w:t>
            </w:r>
          </w:p>
          <w:p w:rsidR="00356116" w:rsidRDefault="00356116" w:rsidP="00356116">
            <w:pPr>
              <w:pStyle w:val="BodyTable"/>
              <w:numPr>
                <w:ilvl w:val="0"/>
                <w:numId w:val="37"/>
              </w:numPr>
            </w:pPr>
            <w:r w:rsidRPr="00680C0A">
              <w:rPr>
                <w:b/>
              </w:rPr>
              <w:t>Left Side Navigation</w:t>
            </w:r>
            <w:r>
              <w:t xml:space="preserve"> – See </w:t>
            </w:r>
            <w:proofErr w:type="spellStart"/>
            <w:r>
              <w:t>Req</w:t>
            </w:r>
            <w:proofErr w:type="spellEnd"/>
            <w:r>
              <w:t xml:space="preserve"> 3.3</w:t>
            </w:r>
          </w:p>
          <w:p w:rsidR="00356116" w:rsidRDefault="00356116" w:rsidP="00356116">
            <w:pPr>
              <w:pStyle w:val="BodyTable"/>
              <w:numPr>
                <w:ilvl w:val="0"/>
                <w:numId w:val="37"/>
              </w:numPr>
            </w:pPr>
            <w:r w:rsidRPr="00680C0A">
              <w:rPr>
                <w:b/>
              </w:rPr>
              <w:t>Top Navigation</w:t>
            </w:r>
            <w:r>
              <w:t xml:space="preserve"> – See </w:t>
            </w:r>
            <w:proofErr w:type="spellStart"/>
            <w:r>
              <w:t>Req</w:t>
            </w:r>
            <w:proofErr w:type="spellEnd"/>
            <w:r>
              <w:t xml:space="preserve"> 3.1</w:t>
            </w:r>
          </w:p>
          <w:p w:rsidR="00356116" w:rsidRDefault="00356116" w:rsidP="00DF25AA">
            <w:pPr>
              <w:pStyle w:val="BodyTable"/>
            </w:pPr>
          </w:p>
          <w:p w:rsidR="001C00A5" w:rsidRDefault="001C00A5" w:rsidP="00DF25AA">
            <w:pPr>
              <w:pStyle w:val="BodyTable"/>
            </w:pPr>
            <w:r>
              <w:t>Below the Monthly payment section, include the following new object:</w:t>
            </w:r>
          </w:p>
          <w:p w:rsidR="001C00A5" w:rsidRDefault="001C00A5" w:rsidP="001C00A5">
            <w:pPr>
              <w:pStyle w:val="BodyTable"/>
              <w:numPr>
                <w:ilvl w:val="0"/>
                <w:numId w:val="38"/>
              </w:numPr>
            </w:pPr>
            <w:r w:rsidRPr="001C00A5">
              <w:rPr>
                <w:b/>
              </w:rPr>
              <w:t>Monthly Transaction Fee Reports</w:t>
            </w:r>
            <w:r>
              <w:t xml:space="preserve"> – This object will contain a list of each month / year ordered Newest to oldest.  The purpose of this list is to allow a user to download a list of </w:t>
            </w:r>
            <w:r>
              <w:lastRenderedPageBreak/>
              <w:t>transactions for the selected month.</w:t>
            </w:r>
          </w:p>
          <w:p w:rsidR="001C00A5" w:rsidRDefault="001C00A5" w:rsidP="001C00A5">
            <w:pPr>
              <w:pStyle w:val="BodyTable"/>
              <w:numPr>
                <w:ilvl w:val="0"/>
                <w:numId w:val="38"/>
              </w:numPr>
            </w:pPr>
            <w:r>
              <w:t>Each item in the list will have the following properties:</w:t>
            </w:r>
          </w:p>
          <w:p w:rsidR="001C00A5" w:rsidRPr="001C00A5" w:rsidRDefault="001C00A5" w:rsidP="001C00A5">
            <w:pPr>
              <w:pStyle w:val="BodyTable"/>
              <w:numPr>
                <w:ilvl w:val="1"/>
                <w:numId w:val="38"/>
              </w:numPr>
              <w:rPr>
                <w:b/>
              </w:rPr>
            </w:pPr>
            <w:r w:rsidRPr="001C00A5">
              <w:rPr>
                <w:b/>
              </w:rPr>
              <w:t>Month</w:t>
            </w:r>
          </w:p>
          <w:p w:rsidR="001C00A5" w:rsidRPr="001C00A5" w:rsidRDefault="001C00A5" w:rsidP="001C00A5">
            <w:pPr>
              <w:pStyle w:val="BodyTable"/>
              <w:numPr>
                <w:ilvl w:val="1"/>
                <w:numId w:val="38"/>
              </w:numPr>
              <w:rPr>
                <w:b/>
              </w:rPr>
            </w:pPr>
            <w:r w:rsidRPr="001C00A5">
              <w:rPr>
                <w:b/>
              </w:rPr>
              <w:t>Year</w:t>
            </w:r>
          </w:p>
          <w:p w:rsidR="001C00A5" w:rsidRPr="001C00A5" w:rsidRDefault="001C00A5" w:rsidP="001C00A5">
            <w:pPr>
              <w:pStyle w:val="BodyTable"/>
              <w:numPr>
                <w:ilvl w:val="1"/>
                <w:numId w:val="38"/>
              </w:numPr>
              <w:rPr>
                <w:b/>
              </w:rPr>
            </w:pPr>
            <w:r w:rsidRPr="001C00A5">
              <w:rPr>
                <w:b/>
              </w:rPr>
              <w:t>Account Level</w:t>
            </w:r>
          </w:p>
          <w:p w:rsidR="001C00A5" w:rsidRPr="001C00A5" w:rsidRDefault="001C00A5" w:rsidP="001C00A5">
            <w:pPr>
              <w:pStyle w:val="BodyTable"/>
              <w:numPr>
                <w:ilvl w:val="1"/>
                <w:numId w:val="38"/>
              </w:numPr>
              <w:rPr>
                <w:b/>
              </w:rPr>
            </w:pPr>
            <w:r w:rsidRPr="001C00A5">
              <w:rPr>
                <w:b/>
              </w:rPr>
              <w:t>Fee %</w:t>
            </w:r>
          </w:p>
          <w:p w:rsidR="001C00A5" w:rsidRPr="001C00A5" w:rsidRDefault="001C00A5" w:rsidP="001C00A5">
            <w:pPr>
              <w:pStyle w:val="BodyTable"/>
              <w:numPr>
                <w:ilvl w:val="1"/>
                <w:numId w:val="38"/>
              </w:numPr>
              <w:rPr>
                <w:b/>
              </w:rPr>
            </w:pPr>
            <w:r w:rsidRPr="001C00A5">
              <w:rPr>
                <w:b/>
              </w:rPr>
              <w:t>Total Sales</w:t>
            </w:r>
          </w:p>
          <w:p w:rsidR="001C00A5" w:rsidRDefault="001C00A5" w:rsidP="001C00A5">
            <w:pPr>
              <w:pStyle w:val="BodyTable"/>
              <w:numPr>
                <w:ilvl w:val="1"/>
                <w:numId w:val="38"/>
              </w:numPr>
              <w:rPr>
                <w:b/>
              </w:rPr>
            </w:pPr>
            <w:r w:rsidRPr="001C00A5">
              <w:rPr>
                <w:b/>
              </w:rPr>
              <w:t>Total Fees</w:t>
            </w:r>
          </w:p>
          <w:p w:rsidR="001C00A5" w:rsidRPr="001C00A5" w:rsidRDefault="001C00A5" w:rsidP="001C00A5">
            <w:pPr>
              <w:pStyle w:val="BodyTable"/>
              <w:numPr>
                <w:ilvl w:val="1"/>
                <w:numId w:val="38"/>
              </w:numPr>
              <w:rPr>
                <w:b/>
              </w:rPr>
            </w:pPr>
            <w:r>
              <w:rPr>
                <w:b/>
              </w:rPr>
              <w:t>Status – (Paid or open)</w:t>
            </w:r>
          </w:p>
          <w:p w:rsidR="001C00A5" w:rsidRPr="001C00A5" w:rsidRDefault="001C00A5" w:rsidP="001C00A5">
            <w:pPr>
              <w:pStyle w:val="BodyTable"/>
              <w:numPr>
                <w:ilvl w:val="1"/>
                <w:numId w:val="38"/>
              </w:numPr>
              <w:rPr>
                <w:b/>
              </w:rPr>
            </w:pPr>
            <w:r w:rsidRPr="001C00A5">
              <w:rPr>
                <w:b/>
              </w:rPr>
              <w:t>Download (button)</w:t>
            </w:r>
            <w:r>
              <w:rPr>
                <w:b/>
              </w:rPr>
              <w:t xml:space="preserve"> – </w:t>
            </w:r>
            <w:r>
              <w:t xml:space="preserve">Clicking on this button enables a user to download an excel CSV file containing details </w:t>
            </w:r>
            <w:r w:rsidR="0048515D">
              <w:t>of the individual transactions for the month:</w:t>
            </w:r>
          </w:p>
          <w:p w:rsidR="001C00A5" w:rsidRDefault="001C00A5" w:rsidP="001C00A5">
            <w:pPr>
              <w:pStyle w:val="BodyTable"/>
              <w:numPr>
                <w:ilvl w:val="2"/>
                <w:numId w:val="38"/>
              </w:numPr>
              <w:rPr>
                <w:b/>
              </w:rPr>
            </w:pPr>
            <w:r>
              <w:rPr>
                <w:b/>
              </w:rPr>
              <w:t>Transaction date</w:t>
            </w:r>
          </w:p>
          <w:p w:rsidR="001C00A5" w:rsidRDefault="00A44CC2" w:rsidP="001C00A5">
            <w:pPr>
              <w:pStyle w:val="BodyTable"/>
              <w:numPr>
                <w:ilvl w:val="2"/>
                <w:numId w:val="38"/>
              </w:numPr>
              <w:rPr>
                <w:b/>
              </w:rPr>
            </w:pPr>
            <w:r>
              <w:rPr>
                <w:b/>
              </w:rPr>
              <w:t>Shopper name</w:t>
            </w:r>
          </w:p>
          <w:p w:rsidR="00A44CC2" w:rsidRDefault="00A44CC2" w:rsidP="001C00A5">
            <w:pPr>
              <w:pStyle w:val="BodyTable"/>
              <w:numPr>
                <w:ilvl w:val="2"/>
                <w:numId w:val="38"/>
              </w:numPr>
              <w:rPr>
                <w:b/>
              </w:rPr>
            </w:pPr>
            <w:r>
              <w:rPr>
                <w:b/>
              </w:rPr>
              <w:t>Email address</w:t>
            </w:r>
          </w:p>
          <w:p w:rsidR="00A44CC2" w:rsidRDefault="00A44CC2" w:rsidP="001C00A5">
            <w:pPr>
              <w:pStyle w:val="BodyTable"/>
              <w:numPr>
                <w:ilvl w:val="2"/>
                <w:numId w:val="38"/>
              </w:numPr>
              <w:rPr>
                <w:b/>
              </w:rPr>
            </w:pPr>
            <w:proofErr w:type="spellStart"/>
            <w:r>
              <w:rPr>
                <w:b/>
              </w:rPr>
              <w:t>Paypal</w:t>
            </w:r>
            <w:proofErr w:type="spellEnd"/>
            <w:r>
              <w:rPr>
                <w:b/>
              </w:rPr>
              <w:t xml:space="preserve"> transaction / invoice number</w:t>
            </w:r>
          </w:p>
          <w:p w:rsidR="00A44CC2" w:rsidRDefault="00A44CC2" w:rsidP="001C00A5">
            <w:pPr>
              <w:pStyle w:val="BodyTable"/>
              <w:numPr>
                <w:ilvl w:val="2"/>
                <w:numId w:val="38"/>
              </w:numPr>
              <w:rPr>
                <w:b/>
              </w:rPr>
            </w:pPr>
            <w:r>
              <w:rPr>
                <w:b/>
              </w:rPr>
              <w:t>Transaction amount before shipping</w:t>
            </w:r>
          </w:p>
          <w:p w:rsidR="00A44CC2" w:rsidRDefault="0048515D" w:rsidP="001C00A5">
            <w:pPr>
              <w:pStyle w:val="BodyTable"/>
              <w:numPr>
                <w:ilvl w:val="2"/>
                <w:numId w:val="38"/>
              </w:numPr>
              <w:rPr>
                <w:b/>
              </w:rPr>
            </w:pPr>
            <w:r>
              <w:rPr>
                <w:b/>
              </w:rPr>
              <w:t>Transaction Fee</w:t>
            </w:r>
          </w:p>
          <w:p w:rsidR="00247517" w:rsidRDefault="0048515D" w:rsidP="00247517">
            <w:pPr>
              <w:pStyle w:val="BodyTable"/>
              <w:numPr>
                <w:ilvl w:val="2"/>
                <w:numId w:val="38"/>
              </w:numPr>
              <w:rPr>
                <w:b/>
              </w:rPr>
            </w:pPr>
            <w:r>
              <w:rPr>
                <w:b/>
              </w:rPr>
              <w:t>Total price (total + shipping)</w:t>
            </w:r>
          </w:p>
          <w:p w:rsidR="00247517" w:rsidRDefault="00247517" w:rsidP="00247517">
            <w:pPr>
              <w:pStyle w:val="BodyTable"/>
              <w:rPr>
                <w:b/>
              </w:rPr>
            </w:pPr>
          </w:p>
          <w:p w:rsidR="00247517" w:rsidRPr="00247517" w:rsidRDefault="00247517" w:rsidP="00247517">
            <w:pPr>
              <w:pStyle w:val="BodyTable"/>
              <w:numPr>
                <w:ilvl w:val="0"/>
                <w:numId w:val="39"/>
              </w:numPr>
              <w:rPr>
                <w:b/>
              </w:rPr>
            </w:pPr>
            <w:r>
              <w:rPr>
                <w:b/>
              </w:rPr>
              <w:t xml:space="preserve">Cancel Account (button) - </w:t>
            </w: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5654A0">
      <w:pPr>
        <w:spacing w:after="0"/>
      </w:pPr>
    </w:p>
    <w:p w:rsidR="00A12A92" w:rsidRDefault="00A12A92" w:rsidP="005654A0">
      <w:pPr>
        <w:spacing w:after="0"/>
      </w:pPr>
    </w:p>
    <w:p w:rsidR="00A12A92" w:rsidRDefault="00A12A92" w:rsidP="00A12A92">
      <w:pPr>
        <w:pStyle w:val="Heading2"/>
      </w:pPr>
      <w:bookmarkStart w:id="37" w:name="_Toc318728338"/>
      <w:r>
        <w:t>Shopping Preferences Requirements</w:t>
      </w:r>
      <w:bookmarkEnd w:id="37"/>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6543"/>
        <w:gridCol w:w="2134"/>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0174E3" w:rsidP="00DF25AA">
            <w:pPr>
              <w:pStyle w:val="BodyText"/>
              <w:spacing w:after="0"/>
              <w:jc w:val="center"/>
              <w:rPr>
                <w:sz w:val="20"/>
                <w:szCs w:val="20"/>
              </w:rPr>
            </w:pPr>
            <w:r>
              <w:rPr>
                <w:sz w:val="20"/>
                <w:szCs w:val="20"/>
              </w:rPr>
              <w:t>4.14.1</w:t>
            </w:r>
          </w:p>
        </w:tc>
        <w:tc>
          <w:tcPr>
            <w:tcW w:w="6629" w:type="dxa"/>
          </w:tcPr>
          <w:p w:rsidR="00A12A92" w:rsidRPr="005E3C1C" w:rsidRDefault="000174E3" w:rsidP="00DF25AA">
            <w:pPr>
              <w:pStyle w:val="BodyTable"/>
              <w:rPr>
                <w:b/>
              </w:rPr>
            </w:pPr>
            <w:r w:rsidRPr="005E3C1C">
              <w:rPr>
                <w:b/>
              </w:rPr>
              <w:t>General Requirements:</w:t>
            </w:r>
          </w:p>
          <w:p w:rsidR="000174E3" w:rsidRDefault="000174E3" w:rsidP="00DF25AA">
            <w:pPr>
              <w:pStyle w:val="BodyTable"/>
            </w:pPr>
            <w:r>
              <w:t>The purpose of this page is for the user to be able to specify additional profile data</w:t>
            </w:r>
            <w:r w:rsidR="005E3C1C">
              <w:t>.  This page will contain the following elements and behaviors:</w:t>
            </w:r>
          </w:p>
          <w:p w:rsidR="005E3C1C" w:rsidRDefault="005E3C1C" w:rsidP="00DF25AA">
            <w:pPr>
              <w:pStyle w:val="BodyTable"/>
            </w:pPr>
          </w:p>
          <w:p w:rsidR="009D3522" w:rsidRPr="006877D7" w:rsidRDefault="009D3522" w:rsidP="009D3522">
            <w:pPr>
              <w:pStyle w:val="BodyTable"/>
              <w:numPr>
                <w:ilvl w:val="0"/>
                <w:numId w:val="39"/>
              </w:numPr>
            </w:pPr>
            <w:r w:rsidRPr="00B618A1">
              <w:rPr>
                <w:b/>
              </w:rPr>
              <w:t>Bread crumbs</w:t>
            </w:r>
            <w:r>
              <w:t xml:space="preserve"> – Home &gt; My Business Account &gt; Account Settings </w:t>
            </w:r>
            <w:r w:rsidRPr="00B618A1">
              <w:rPr>
                <w:b/>
              </w:rPr>
              <w:t>&gt;</w:t>
            </w:r>
            <w:r>
              <w:rPr>
                <w:b/>
              </w:rPr>
              <w:t xml:space="preserve"> Shopping Preferences</w:t>
            </w:r>
          </w:p>
          <w:p w:rsidR="009D3522" w:rsidRPr="00F44D08" w:rsidRDefault="009D3522" w:rsidP="009D3522">
            <w:pPr>
              <w:pStyle w:val="BodyTable"/>
              <w:numPr>
                <w:ilvl w:val="0"/>
                <w:numId w:val="39"/>
              </w:numPr>
            </w:pPr>
            <w:r>
              <w:rPr>
                <w:b/>
              </w:rPr>
              <w:t>Page Title – “</w:t>
            </w:r>
            <w:r>
              <w:t>Account Settings</w:t>
            </w:r>
            <w:r w:rsidRPr="006877D7">
              <w:t xml:space="preserve"> </w:t>
            </w:r>
            <w:r>
              <w:t>– Shopping Preferences”</w:t>
            </w:r>
          </w:p>
          <w:p w:rsidR="009D3522" w:rsidRDefault="009D3522" w:rsidP="009D3522">
            <w:pPr>
              <w:pStyle w:val="BodyTable"/>
              <w:numPr>
                <w:ilvl w:val="0"/>
                <w:numId w:val="39"/>
              </w:numPr>
            </w:pPr>
            <w:r w:rsidRPr="00680C0A">
              <w:rPr>
                <w:b/>
              </w:rPr>
              <w:t>Left Side Navigation</w:t>
            </w:r>
            <w:r>
              <w:t xml:space="preserve"> – See </w:t>
            </w:r>
            <w:proofErr w:type="spellStart"/>
            <w:r>
              <w:t>Req</w:t>
            </w:r>
            <w:proofErr w:type="spellEnd"/>
            <w:r>
              <w:t xml:space="preserve"> 3.3</w:t>
            </w:r>
          </w:p>
          <w:p w:rsidR="009D3522" w:rsidRPr="009D3522" w:rsidRDefault="009D3522" w:rsidP="009D3522">
            <w:pPr>
              <w:pStyle w:val="BodyTable"/>
              <w:numPr>
                <w:ilvl w:val="0"/>
                <w:numId w:val="39"/>
              </w:numPr>
            </w:pPr>
          </w:p>
          <w:p w:rsidR="005E3C1C" w:rsidRDefault="005E3C1C" w:rsidP="009D3522">
            <w:pPr>
              <w:pStyle w:val="BodyTable"/>
              <w:numPr>
                <w:ilvl w:val="0"/>
                <w:numId w:val="39"/>
              </w:numPr>
            </w:pPr>
            <w:r w:rsidRPr="005E3C1C">
              <w:rPr>
                <w:b/>
              </w:rPr>
              <w:t>Birthday (textbox + Calendar control)</w:t>
            </w:r>
            <w:r>
              <w:t xml:space="preserve"> – MM/DD/YYYY format</w:t>
            </w:r>
          </w:p>
          <w:p w:rsidR="005E3C1C" w:rsidRDefault="005E3C1C" w:rsidP="009D3522">
            <w:pPr>
              <w:pStyle w:val="BodyTable"/>
              <w:numPr>
                <w:ilvl w:val="0"/>
                <w:numId w:val="39"/>
              </w:numPr>
            </w:pPr>
            <w:r w:rsidRPr="005E3C1C">
              <w:rPr>
                <w:b/>
              </w:rPr>
              <w:t>Gender (select box)</w:t>
            </w:r>
            <w:r>
              <w:t xml:space="preserve"> – Male/Female</w:t>
            </w:r>
          </w:p>
          <w:p w:rsidR="005E3C1C" w:rsidRDefault="005E3C1C" w:rsidP="009D3522">
            <w:pPr>
              <w:pStyle w:val="BodyTable"/>
              <w:numPr>
                <w:ilvl w:val="0"/>
                <w:numId w:val="39"/>
              </w:numPr>
            </w:pPr>
            <w:r w:rsidRPr="005E3C1C">
              <w:rPr>
                <w:b/>
              </w:rPr>
              <w:t>You Define Local</w:t>
            </w:r>
            <w:r>
              <w:t xml:space="preserve"> – This section is for the user to provide us with additional location information.</w:t>
            </w:r>
          </w:p>
          <w:p w:rsidR="005E3C1C" w:rsidRDefault="005E3C1C" w:rsidP="009D3522">
            <w:pPr>
              <w:pStyle w:val="BodyTable"/>
              <w:numPr>
                <w:ilvl w:val="1"/>
                <w:numId w:val="39"/>
              </w:numPr>
            </w:pPr>
            <w:r>
              <w:t>City</w:t>
            </w:r>
          </w:p>
          <w:p w:rsidR="005E3C1C" w:rsidRDefault="005E3C1C" w:rsidP="009D3522">
            <w:pPr>
              <w:pStyle w:val="BodyTable"/>
              <w:numPr>
                <w:ilvl w:val="1"/>
                <w:numId w:val="39"/>
              </w:numPr>
            </w:pPr>
            <w:r>
              <w:t>State</w:t>
            </w:r>
          </w:p>
          <w:p w:rsidR="005E3C1C" w:rsidRDefault="005E3C1C" w:rsidP="009D3522">
            <w:pPr>
              <w:pStyle w:val="BodyTable"/>
              <w:numPr>
                <w:ilvl w:val="1"/>
                <w:numId w:val="39"/>
              </w:numPr>
            </w:pPr>
            <w:r>
              <w:t>Zip</w:t>
            </w:r>
          </w:p>
          <w:p w:rsidR="005E3C1C" w:rsidRPr="00682177" w:rsidRDefault="005E3C1C" w:rsidP="009D3522">
            <w:pPr>
              <w:pStyle w:val="BodyTable"/>
              <w:numPr>
                <w:ilvl w:val="0"/>
                <w:numId w:val="39"/>
              </w:numPr>
              <w:rPr>
                <w:b/>
              </w:rPr>
            </w:pPr>
            <w:r w:rsidRPr="005E3C1C">
              <w:rPr>
                <w:b/>
              </w:rPr>
              <w:lastRenderedPageBreak/>
              <w:t>Interests</w:t>
            </w:r>
            <w:r>
              <w:rPr>
                <w:b/>
              </w:rPr>
              <w:t xml:space="preserve"> (check list) – </w:t>
            </w:r>
            <w:r>
              <w:t>This is a checklist of the industries</w:t>
            </w:r>
            <w:r w:rsidR="00682177">
              <w:t>.  A user can select one or more than on as an interest.</w:t>
            </w:r>
          </w:p>
          <w:p w:rsidR="00682177" w:rsidRDefault="00682177" w:rsidP="00682177">
            <w:pPr>
              <w:pStyle w:val="BodyTable"/>
              <w:rPr>
                <w:b/>
              </w:rPr>
            </w:pPr>
          </w:p>
          <w:p w:rsidR="00682177" w:rsidRPr="009D3522" w:rsidRDefault="00682177" w:rsidP="009D3522">
            <w:pPr>
              <w:pStyle w:val="BodyTable"/>
              <w:numPr>
                <w:ilvl w:val="0"/>
                <w:numId w:val="39"/>
              </w:numPr>
              <w:rPr>
                <w:b/>
              </w:rPr>
            </w:pPr>
            <w:r>
              <w:rPr>
                <w:b/>
              </w:rPr>
              <w:t xml:space="preserve">Save Button – </w:t>
            </w:r>
            <w:r>
              <w:t>Clicking the save button will save any changes</w:t>
            </w:r>
          </w:p>
          <w:p w:rsidR="009D3522" w:rsidRDefault="009D3522" w:rsidP="009D3522">
            <w:pPr>
              <w:pStyle w:val="ListParagraph"/>
              <w:rPr>
                <w:b/>
              </w:rPr>
            </w:pPr>
          </w:p>
          <w:p w:rsidR="009D3522" w:rsidRPr="00682177" w:rsidRDefault="009D3522" w:rsidP="009D3522">
            <w:pPr>
              <w:pStyle w:val="BodyTable"/>
              <w:numPr>
                <w:ilvl w:val="0"/>
                <w:numId w:val="39"/>
              </w:numPr>
              <w:rPr>
                <w:b/>
              </w:rPr>
            </w:pPr>
            <w:r>
              <w:rPr>
                <w:b/>
              </w:rPr>
              <w:t xml:space="preserve">Send Me Deal Alerts (checkbox) – </w:t>
            </w:r>
            <w:r>
              <w:t>Clicking on this checkbox will indicate the user wants to receive emails about deals post on the site.  (Default is checked)</w:t>
            </w:r>
          </w:p>
          <w:p w:rsidR="00682177" w:rsidRDefault="00682177" w:rsidP="00682177">
            <w:pPr>
              <w:pStyle w:val="ListParagraph"/>
              <w:rPr>
                <w:b/>
              </w:rPr>
            </w:pPr>
          </w:p>
          <w:p w:rsidR="00682177" w:rsidRPr="009D3522" w:rsidRDefault="009D3522" w:rsidP="00682177">
            <w:pPr>
              <w:pStyle w:val="BodyTable"/>
              <w:rPr>
                <w:i/>
              </w:rPr>
            </w:pPr>
            <w:r w:rsidRPr="009D3522">
              <w:rPr>
                <w:i/>
              </w:rPr>
              <w:t>This page is available for shoppers and business owners.  All data on the page is optional.</w:t>
            </w: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Pr="00931F6E" w:rsidRDefault="00A12A92" w:rsidP="005654A0">
      <w:pPr>
        <w:spacing w:after="0"/>
        <w:sectPr w:rsidR="00A12A92" w:rsidRPr="00931F6E">
          <w:footerReference w:type="default" r:id="rId12"/>
          <w:type w:val="continuous"/>
          <w:pgSz w:w="12240" w:h="15840"/>
          <w:pgMar w:top="1440" w:right="1440" w:bottom="1440" w:left="1440" w:header="720" w:footer="720" w:gutter="0"/>
          <w:cols w:space="720"/>
          <w:docGrid w:linePitch="360"/>
        </w:sectPr>
      </w:pPr>
    </w:p>
    <w:p w:rsidR="00A96C24" w:rsidRDefault="00A96C24" w:rsidP="00A96C24">
      <w:pPr>
        <w:pStyle w:val="Heading1"/>
      </w:pPr>
      <w:bookmarkStart w:id="38" w:name="_Toc318728339"/>
      <w:r>
        <w:lastRenderedPageBreak/>
        <w:t>Shopper Requirements</w:t>
      </w:r>
      <w:bookmarkEnd w:id="38"/>
    </w:p>
    <w:p w:rsidR="00A96C24" w:rsidRDefault="00A96C24" w:rsidP="00A96C24">
      <w:pPr>
        <w:pStyle w:val="BodyText"/>
      </w:pPr>
      <w:r>
        <w:t>The following are general requirements that apply to Shopper Pages:</w:t>
      </w:r>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5822"/>
        <w:gridCol w:w="1259"/>
        <w:gridCol w:w="1690"/>
      </w:tblGrid>
      <w:tr w:rsidR="00A96C24" w:rsidRPr="00F72A12" w:rsidTr="00A96C24">
        <w:tc>
          <w:tcPr>
            <w:tcW w:w="661" w:type="dxa"/>
            <w:shd w:val="clear" w:color="auto" w:fill="000000"/>
          </w:tcPr>
          <w:p w:rsidR="00A96C24" w:rsidRPr="00F72A12" w:rsidRDefault="00A96C24" w:rsidP="00A96C24">
            <w:pPr>
              <w:pStyle w:val="BodyText"/>
              <w:spacing w:after="0"/>
              <w:jc w:val="center"/>
              <w:rPr>
                <w:b/>
                <w:sz w:val="20"/>
                <w:szCs w:val="20"/>
              </w:rPr>
            </w:pPr>
            <w:r w:rsidRPr="00F72A12">
              <w:rPr>
                <w:b/>
                <w:sz w:val="20"/>
                <w:szCs w:val="20"/>
              </w:rPr>
              <w:t>ID</w:t>
            </w:r>
          </w:p>
        </w:tc>
        <w:tc>
          <w:tcPr>
            <w:tcW w:w="5822" w:type="dxa"/>
            <w:shd w:val="clear" w:color="auto" w:fill="000000"/>
          </w:tcPr>
          <w:p w:rsidR="00A96C24" w:rsidRPr="00F72A12" w:rsidRDefault="00A96C24" w:rsidP="00A96C24">
            <w:pPr>
              <w:pStyle w:val="BodyText"/>
              <w:spacing w:after="0"/>
              <w:rPr>
                <w:b/>
                <w:sz w:val="20"/>
                <w:szCs w:val="20"/>
              </w:rPr>
            </w:pPr>
            <w:r w:rsidRPr="00F72A12">
              <w:rPr>
                <w:b/>
                <w:sz w:val="20"/>
                <w:szCs w:val="20"/>
              </w:rPr>
              <w:t>Description</w:t>
            </w:r>
          </w:p>
        </w:tc>
        <w:tc>
          <w:tcPr>
            <w:tcW w:w="1259" w:type="dxa"/>
            <w:shd w:val="clear" w:color="auto" w:fill="000000"/>
          </w:tcPr>
          <w:p w:rsidR="00A96C24" w:rsidRPr="00F72A12" w:rsidRDefault="00A96C24" w:rsidP="00A96C24">
            <w:pPr>
              <w:pStyle w:val="BodyText"/>
              <w:spacing w:after="0"/>
              <w:jc w:val="center"/>
              <w:rPr>
                <w:b/>
                <w:sz w:val="20"/>
                <w:szCs w:val="20"/>
              </w:rPr>
            </w:pPr>
            <w:r w:rsidRPr="00F72A12">
              <w:rPr>
                <w:b/>
                <w:sz w:val="20"/>
                <w:szCs w:val="20"/>
              </w:rPr>
              <w:t>Version</w:t>
            </w:r>
          </w:p>
        </w:tc>
        <w:tc>
          <w:tcPr>
            <w:tcW w:w="1690" w:type="dxa"/>
            <w:shd w:val="clear" w:color="auto" w:fill="000000"/>
          </w:tcPr>
          <w:p w:rsidR="00A96C24" w:rsidRPr="00F72A12" w:rsidRDefault="00A96C24" w:rsidP="00A96C24">
            <w:pPr>
              <w:pStyle w:val="BodyText"/>
              <w:spacing w:after="0"/>
              <w:jc w:val="center"/>
              <w:rPr>
                <w:b/>
                <w:sz w:val="20"/>
                <w:szCs w:val="20"/>
              </w:rPr>
            </w:pPr>
            <w:r w:rsidRPr="00F72A12">
              <w:rPr>
                <w:b/>
                <w:sz w:val="20"/>
                <w:szCs w:val="20"/>
              </w:rPr>
              <w:t>Status</w:t>
            </w: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5822" w:type="dxa"/>
          </w:tcPr>
          <w:p w:rsidR="00A96C24" w:rsidRPr="00F72A12" w:rsidRDefault="00A96C24" w:rsidP="00A96C24">
            <w:pPr>
              <w:pStyle w:val="BodyTable"/>
            </w:pPr>
          </w:p>
        </w:tc>
        <w:tc>
          <w:tcPr>
            <w:tcW w:w="1259" w:type="dxa"/>
          </w:tcPr>
          <w:p w:rsidR="00A96C24" w:rsidRPr="00F72A12" w:rsidRDefault="00A96C24" w:rsidP="00A96C24">
            <w:pPr>
              <w:pStyle w:val="BodyText"/>
              <w:spacing w:after="0"/>
              <w:jc w:val="center"/>
              <w:rPr>
                <w:sz w:val="20"/>
                <w:szCs w:val="20"/>
              </w:rPr>
            </w:pPr>
          </w:p>
        </w:tc>
        <w:tc>
          <w:tcPr>
            <w:tcW w:w="169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5822" w:type="dxa"/>
          </w:tcPr>
          <w:p w:rsidR="00A96C24" w:rsidRPr="00F72A12" w:rsidRDefault="00A96C24" w:rsidP="00A96C24">
            <w:pPr>
              <w:pStyle w:val="BodyText"/>
              <w:spacing w:after="0"/>
              <w:rPr>
                <w:sz w:val="20"/>
                <w:szCs w:val="20"/>
              </w:rPr>
            </w:pPr>
          </w:p>
        </w:tc>
        <w:tc>
          <w:tcPr>
            <w:tcW w:w="1259" w:type="dxa"/>
          </w:tcPr>
          <w:p w:rsidR="00A96C24" w:rsidRPr="00F72A12" w:rsidRDefault="00A96C24" w:rsidP="00A96C24">
            <w:pPr>
              <w:pStyle w:val="BodyText"/>
              <w:spacing w:after="0"/>
              <w:jc w:val="center"/>
              <w:rPr>
                <w:sz w:val="20"/>
                <w:szCs w:val="20"/>
              </w:rPr>
            </w:pPr>
          </w:p>
        </w:tc>
        <w:tc>
          <w:tcPr>
            <w:tcW w:w="169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5822" w:type="dxa"/>
          </w:tcPr>
          <w:p w:rsidR="00A96C24" w:rsidRPr="00F72A12" w:rsidRDefault="00A96C24" w:rsidP="00A96C24">
            <w:pPr>
              <w:pStyle w:val="BodyTable"/>
            </w:pPr>
          </w:p>
        </w:tc>
        <w:tc>
          <w:tcPr>
            <w:tcW w:w="1259" w:type="dxa"/>
          </w:tcPr>
          <w:p w:rsidR="00A96C24" w:rsidRPr="00F72A12" w:rsidRDefault="00A96C24" w:rsidP="00A96C24">
            <w:pPr>
              <w:pStyle w:val="BodyText"/>
              <w:spacing w:after="0"/>
              <w:jc w:val="center"/>
              <w:rPr>
                <w:sz w:val="20"/>
                <w:szCs w:val="20"/>
              </w:rPr>
            </w:pPr>
          </w:p>
        </w:tc>
        <w:tc>
          <w:tcPr>
            <w:tcW w:w="169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5822" w:type="dxa"/>
          </w:tcPr>
          <w:p w:rsidR="00A96C24" w:rsidRPr="00F72A12" w:rsidRDefault="00A96C24" w:rsidP="00A96C24">
            <w:pPr>
              <w:pStyle w:val="BodyText"/>
              <w:spacing w:after="0"/>
              <w:rPr>
                <w:sz w:val="20"/>
                <w:szCs w:val="20"/>
              </w:rPr>
            </w:pPr>
          </w:p>
        </w:tc>
        <w:tc>
          <w:tcPr>
            <w:tcW w:w="1259" w:type="dxa"/>
          </w:tcPr>
          <w:p w:rsidR="00A96C24" w:rsidRPr="00F72A12" w:rsidRDefault="00A96C24" w:rsidP="00A96C24">
            <w:pPr>
              <w:pStyle w:val="BodyText"/>
              <w:spacing w:after="0"/>
              <w:jc w:val="center"/>
              <w:rPr>
                <w:sz w:val="20"/>
                <w:szCs w:val="20"/>
              </w:rPr>
            </w:pPr>
          </w:p>
        </w:tc>
        <w:tc>
          <w:tcPr>
            <w:tcW w:w="169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5822" w:type="dxa"/>
          </w:tcPr>
          <w:p w:rsidR="00A96C24" w:rsidRPr="00F72A12" w:rsidRDefault="00A96C24" w:rsidP="00A96C24">
            <w:pPr>
              <w:pStyle w:val="BodyText"/>
              <w:spacing w:after="0"/>
              <w:rPr>
                <w:sz w:val="20"/>
                <w:szCs w:val="20"/>
              </w:rPr>
            </w:pPr>
          </w:p>
        </w:tc>
        <w:tc>
          <w:tcPr>
            <w:tcW w:w="1259" w:type="dxa"/>
          </w:tcPr>
          <w:p w:rsidR="00A96C24" w:rsidRPr="00F72A12" w:rsidRDefault="00A96C24" w:rsidP="00A96C24">
            <w:pPr>
              <w:pStyle w:val="BodyText"/>
              <w:spacing w:after="0"/>
              <w:jc w:val="center"/>
              <w:rPr>
                <w:sz w:val="20"/>
                <w:szCs w:val="20"/>
              </w:rPr>
            </w:pPr>
          </w:p>
        </w:tc>
        <w:tc>
          <w:tcPr>
            <w:tcW w:w="1690" w:type="dxa"/>
          </w:tcPr>
          <w:p w:rsidR="00A96C24" w:rsidRPr="00F72A12" w:rsidRDefault="00A96C24" w:rsidP="00A96C24">
            <w:pPr>
              <w:pStyle w:val="BodyText"/>
              <w:spacing w:after="0"/>
              <w:jc w:val="center"/>
              <w:rPr>
                <w:sz w:val="20"/>
                <w:szCs w:val="20"/>
              </w:rPr>
            </w:pPr>
          </w:p>
        </w:tc>
      </w:tr>
    </w:tbl>
    <w:p w:rsidR="00A96C24" w:rsidRDefault="00A96C24" w:rsidP="00A96C24">
      <w:pPr>
        <w:pStyle w:val="BodyText"/>
      </w:pPr>
    </w:p>
    <w:p w:rsidR="00A96C24" w:rsidRDefault="00A96C24" w:rsidP="00A96C24">
      <w:pPr>
        <w:pStyle w:val="Heading2"/>
      </w:pPr>
      <w:bookmarkStart w:id="39" w:name="_Toc318728340"/>
      <w:r>
        <w:t xml:space="preserve">Shopper </w:t>
      </w:r>
      <w:r w:rsidR="00663AF6">
        <w:t>Dashboard</w:t>
      </w:r>
      <w:r>
        <w:t xml:space="preserve"> Requirements</w:t>
      </w:r>
      <w:bookmarkEnd w:id="39"/>
    </w:p>
    <w:p w:rsidR="00A96C24" w:rsidRDefault="00A96C24" w:rsidP="00A96C24">
      <w:pPr>
        <w:pStyle w:val="BodyText"/>
      </w:pPr>
      <w:r>
        <w:t xml:space="preserve">The following are requirements for the </w:t>
      </w:r>
      <w:r w:rsidR="00663AF6">
        <w:t>Shopper Dashboard</w:t>
      </w:r>
      <w:r>
        <w:t xml:space="preserve"> page</w:t>
      </w:r>
      <w:r w:rsidR="00663AF6">
        <w:t>:</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96C24" w:rsidRPr="00F72A12" w:rsidTr="00A96C24">
        <w:tc>
          <w:tcPr>
            <w:tcW w:w="661" w:type="dxa"/>
            <w:shd w:val="clear" w:color="auto" w:fill="000000"/>
          </w:tcPr>
          <w:p w:rsidR="00A96C24" w:rsidRPr="00F72A12" w:rsidRDefault="00A96C24" w:rsidP="00A96C24">
            <w:pPr>
              <w:pStyle w:val="BodyText"/>
              <w:spacing w:after="0"/>
              <w:jc w:val="center"/>
              <w:rPr>
                <w:b/>
                <w:sz w:val="20"/>
                <w:szCs w:val="20"/>
              </w:rPr>
            </w:pPr>
            <w:r w:rsidRPr="00F72A12">
              <w:rPr>
                <w:b/>
                <w:sz w:val="20"/>
                <w:szCs w:val="20"/>
              </w:rPr>
              <w:t>ID</w:t>
            </w:r>
          </w:p>
        </w:tc>
        <w:tc>
          <w:tcPr>
            <w:tcW w:w="6629" w:type="dxa"/>
            <w:shd w:val="clear" w:color="auto" w:fill="000000"/>
          </w:tcPr>
          <w:p w:rsidR="00A96C24" w:rsidRPr="00F72A12" w:rsidRDefault="00A96C24" w:rsidP="00A96C24">
            <w:pPr>
              <w:pStyle w:val="BodyText"/>
              <w:spacing w:after="0"/>
              <w:rPr>
                <w:b/>
                <w:sz w:val="20"/>
                <w:szCs w:val="20"/>
              </w:rPr>
            </w:pPr>
            <w:r w:rsidRPr="00F72A12">
              <w:rPr>
                <w:b/>
                <w:sz w:val="20"/>
                <w:szCs w:val="20"/>
              </w:rPr>
              <w:t>Description</w:t>
            </w:r>
          </w:p>
        </w:tc>
        <w:tc>
          <w:tcPr>
            <w:tcW w:w="2160" w:type="dxa"/>
            <w:shd w:val="clear" w:color="auto" w:fill="000000"/>
          </w:tcPr>
          <w:p w:rsidR="00A96C24" w:rsidRPr="00F72A12" w:rsidRDefault="00A96C24" w:rsidP="00A96C24">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96C24" w:rsidRPr="00F72A12" w:rsidTr="00A96C24">
        <w:tc>
          <w:tcPr>
            <w:tcW w:w="661" w:type="dxa"/>
          </w:tcPr>
          <w:p w:rsidR="00A96C24" w:rsidRPr="00F72A12" w:rsidRDefault="007046FA" w:rsidP="00A96C24">
            <w:pPr>
              <w:pStyle w:val="BodyText"/>
              <w:spacing w:after="0"/>
              <w:jc w:val="center"/>
              <w:rPr>
                <w:sz w:val="20"/>
                <w:szCs w:val="20"/>
              </w:rPr>
            </w:pPr>
            <w:r>
              <w:rPr>
                <w:sz w:val="20"/>
                <w:szCs w:val="20"/>
              </w:rPr>
              <w:t>5.1.1</w:t>
            </w:r>
          </w:p>
        </w:tc>
        <w:tc>
          <w:tcPr>
            <w:tcW w:w="6629" w:type="dxa"/>
          </w:tcPr>
          <w:p w:rsidR="00A96C24" w:rsidRDefault="007046FA" w:rsidP="00A96C24">
            <w:pPr>
              <w:pStyle w:val="BodyTable"/>
            </w:pPr>
            <w:r w:rsidRPr="0021566D">
              <w:rPr>
                <w:b/>
              </w:rPr>
              <w:t>General Requirements</w:t>
            </w:r>
            <w:r>
              <w:t>:</w:t>
            </w:r>
          </w:p>
          <w:p w:rsidR="007046FA" w:rsidRDefault="0021566D" w:rsidP="00A96C24">
            <w:pPr>
              <w:pStyle w:val="BodyTable"/>
            </w:pPr>
            <w:r>
              <w:t>The purpose of this page is to provide information to shoppers about their Scott’s Marketplace.com shopping experience.  This page will mimic the Shopper dashboard from bizznesscard.  It has the following Elements and behaviors:</w:t>
            </w:r>
          </w:p>
          <w:p w:rsidR="0021566D" w:rsidRDefault="0021566D" w:rsidP="00A96C24">
            <w:pPr>
              <w:pStyle w:val="BodyTable"/>
            </w:pPr>
          </w:p>
          <w:p w:rsidR="0021566D" w:rsidRPr="00F44D08" w:rsidRDefault="0021566D" w:rsidP="0021566D">
            <w:pPr>
              <w:pStyle w:val="BodyTable"/>
              <w:numPr>
                <w:ilvl w:val="0"/>
                <w:numId w:val="37"/>
              </w:numPr>
            </w:pPr>
            <w:r>
              <w:rPr>
                <w:b/>
              </w:rPr>
              <w:t>Page Title – “</w:t>
            </w:r>
            <w:r>
              <w:t>Shopper Dashboard”</w:t>
            </w:r>
          </w:p>
          <w:p w:rsidR="0021566D" w:rsidRDefault="0021566D" w:rsidP="0021566D">
            <w:pPr>
              <w:pStyle w:val="BodyTable"/>
              <w:numPr>
                <w:ilvl w:val="0"/>
                <w:numId w:val="37"/>
              </w:numPr>
            </w:pPr>
            <w:r w:rsidRPr="00680C0A">
              <w:rPr>
                <w:b/>
              </w:rPr>
              <w:t>Top Navigation</w:t>
            </w:r>
            <w:r w:rsidR="00E27723">
              <w:rPr>
                <w:b/>
              </w:rPr>
              <w:t xml:space="preserve"> (shopper)</w:t>
            </w:r>
            <w:r>
              <w:t xml:space="preserve"> – See </w:t>
            </w:r>
            <w:proofErr w:type="spellStart"/>
            <w:r>
              <w:t>Req</w:t>
            </w:r>
            <w:proofErr w:type="spellEnd"/>
            <w:r>
              <w:t xml:space="preserve"> 3.1</w:t>
            </w:r>
            <w:r w:rsidR="00E27723">
              <w:t>.3</w:t>
            </w:r>
          </w:p>
          <w:p w:rsidR="00935C9D" w:rsidRDefault="00935C9D" w:rsidP="0021566D">
            <w:pPr>
              <w:pStyle w:val="BodyTable"/>
              <w:numPr>
                <w:ilvl w:val="0"/>
                <w:numId w:val="37"/>
              </w:numPr>
            </w:pPr>
            <w:r>
              <w:rPr>
                <w:b/>
              </w:rPr>
              <w:t>Tabs</w:t>
            </w:r>
          </w:p>
          <w:p w:rsidR="00935C9D" w:rsidRPr="00935C9D" w:rsidRDefault="00935C9D" w:rsidP="00935C9D">
            <w:pPr>
              <w:pStyle w:val="BodyTable"/>
              <w:numPr>
                <w:ilvl w:val="1"/>
                <w:numId w:val="37"/>
              </w:numPr>
              <w:rPr>
                <w:b/>
              </w:rPr>
            </w:pPr>
            <w:r w:rsidRPr="00935C9D">
              <w:rPr>
                <w:b/>
              </w:rPr>
              <w:t>Shopping Preferences</w:t>
            </w:r>
            <w:r>
              <w:rPr>
                <w:b/>
              </w:rPr>
              <w:t xml:space="preserve"> – </w:t>
            </w:r>
            <w:r w:rsidRPr="00935C9D">
              <w:t xml:space="preserve">See </w:t>
            </w:r>
            <w:proofErr w:type="spellStart"/>
            <w:r w:rsidRPr="00935C9D">
              <w:t>Req</w:t>
            </w:r>
            <w:proofErr w:type="spellEnd"/>
            <w:r w:rsidRPr="00935C9D">
              <w:t xml:space="preserve"> </w:t>
            </w:r>
            <w:r w:rsidR="00851155">
              <w:t>5.2</w:t>
            </w:r>
          </w:p>
          <w:p w:rsidR="00935C9D" w:rsidRPr="00935C9D" w:rsidRDefault="00935C9D" w:rsidP="00935C9D">
            <w:pPr>
              <w:pStyle w:val="BodyTable"/>
              <w:numPr>
                <w:ilvl w:val="1"/>
                <w:numId w:val="37"/>
              </w:numPr>
              <w:rPr>
                <w:b/>
              </w:rPr>
            </w:pPr>
            <w:r w:rsidRPr="00935C9D">
              <w:rPr>
                <w:b/>
              </w:rPr>
              <w:t>Message Center</w:t>
            </w:r>
            <w:r>
              <w:rPr>
                <w:b/>
              </w:rPr>
              <w:t xml:space="preserve"> - </w:t>
            </w:r>
            <w:r w:rsidRPr="00935C9D">
              <w:t xml:space="preserve">See </w:t>
            </w:r>
            <w:proofErr w:type="spellStart"/>
            <w:r w:rsidRPr="00935C9D">
              <w:t>Req</w:t>
            </w:r>
            <w:proofErr w:type="spellEnd"/>
            <w:r w:rsidRPr="00935C9D">
              <w:t xml:space="preserve"> 4.1.4</w:t>
            </w:r>
          </w:p>
          <w:p w:rsidR="00314905" w:rsidRDefault="00314905" w:rsidP="0021566D">
            <w:pPr>
              <w:pStyle w:val="BodyTable"/>
              <w:numPr>
                <w:ilvl w:val="0"/>
                <w:numId w:val="37"/>
              </w:numPr>
            </w:pPr>
            <w:r>
              <w:rPr>
                <w:b/>
              </w:rPr>
              <w:t xml:space="preserve">Custom Dashboard – </w:t>
            </w:r>
            <w:r>
              <w:t>Clicking on this button will open the custom dashboard modal page.</w:t>
            </w:r>
          </w:p>
          <w:p w:rsidR="00E27723" w:rsidRDefault="00E27723" w:rsidP="0021566D">
            <w:pPr>
              <w:pStyle w:val="BodyTable"/>
              <w:numPr>
                <w:ilvl w:val="0"/>
                <w:numId w:val="37"/>
              </w:numPr>
            </w:pPr>
            <w:r>
              <w:rPr>
                <w:b/>
              </w:rPr>
              <w:t xml:space="preserve">Account Updates </w:t>
            </w:r>
            <w:r w:rsidR="00314905">
              <w:t>–</w:t>
            </w:r>
            <w:r>
              <w:t xml:space="preserve"> </w:t>
            </w:r>
          </w:p>
          <w:p w:rsidR="00314905" w:rsidRPr="00314905" w:rsidRDefault="00314905" w:rsidP="00314905">
            <w:pPr>
              <w:pStyle w:val="BodyTable"/>
              <w:numPr>
                <w:ilvl w:val="1"/>
                <w:numId w:val="37"/>
              </w:numPr>
            </w:pPr>
            <w:r>
              <w:rPr>
                <w:b/>
              </w:rPr>
              <w:t>Unread Messages</w:t>
            </w:r>
          </w:p>
          <w:p w:rsidR="00314905" w:rsidRPr="00314905" w:rsidRDefault="00314905" w:rsidP="00314905">
            <w:pPr>
              <w:pStyle w:val="BodyTable"/>
              <w:numPr>
                <w:ilvl w:val="1"/>
                <w:numId w:val="37"/>
              </w:numPr>
            </w:pPr>
            <w:r>
              <w:rPr>
                <w:b/>
              </w:rPr>
              <w:t>Total Ratings Posted</w:t>
            </w:r>
          </w:p>
          <w:p w:rsidR="00314905" w:rsidRPr="00314905" w:rsidRDefault="00314905" w:rsidP="00314905">
            <w:pPr>
              <w:pStyle w:val="BodyTable"/>
              <w:numPr>
                <w:ilvl w:val="1"/>
                <w:numId w:val="37"/>
              </w:numPr>
            </w:pPr>
            <w:r>
              <w:rPr>
                <w:b/>
              </w:rPr>
              <w:t>Total Reviews Posted</w:t>
            </w:r>
          </w:p>
          <w:p w:rsidR="00673819" w:rsidRPr="00935C9D" w:rsidRDefault="00314905" w:rsidP="00935C9D">
            <w:pPr>
              <w:pStyle w:val="BodyTable"/>
              <w:numPr>
                <w:ilvl w:val="1"/>
                <w:numId w:val="37"/>
              </w:numPr>
              <w:rPr>
                <w:b/>
              </w:rPr>
            </w:pPr>
            <w:r w:rsidRPr="00314905">
              <w:rPr>
                <w:b/>
              </w:rPr>
              <w:t>Average Rating Given</w:t>
            </w:r>
          </w:p>
          <w:p w:rsidR="00314905" w:rsidRPr="00904284" w:rsidRDefault="00904284" w:rsidP="00904284">
            <w:pPr>
              <w:pStyle w:val="BodyTable"/>
              <w:numPr>
                <w:ilvl w:val="0"/>
                <w:numId w:val="37"/>
              </w:numPr>
              <w:rPr>
                <w:b/>
              </w:rPr>
            </w:pPr>
            <w:r>
              <w:rPr>
                <w:b/>
              </w:rPr>
              <w:t xml:space="preserve">My Favorite Businesses – </w:t>
            </w:r>
            <w:r w:rsidRPr="00904284">
              <w:t>Old Book Marks</w:t>
            </w:r>
            <w:r>
              <w:t xml:space="preserve">.  These are created when a user clicks on the Favorite on a business </w:t>
            </w:r>
          </w:p>
          <w:p w:rsidR="00904284" w:rsidRDefault="00904284" w:rsidP="00904284">
            <w:pPr>
              <w:pStyle w:val="BodyTable"/>
              <w:numPr>
                <w:ilvl w:val="1"/>
                <w:numId w:val="37"/>
              </w:numPr>
              <w:rPr>
                <w:b/>
              </w:rPr>
            </w:pPr>
            <w:r>
              <w:rPr>
                <w:b/>
              </w:rPr>
              <w:t>Date Added</w:t>
            </w:r>
          </w:p>
          <w:p w:rsidR="00904284" w:rsidRDefault="00904284" w:rsidP="00904284">
            <w:pPr>
              <w:pStyle w:val="BodyTable"/>
              <w:numPr>
                <w:ilvl w:val="1"/>
                <w:numId w:val="37"/>
              </w:numPr>
              <w:rPr>
                <w:b/>
              </w:rPr>
            </w:pPr>
            <w:r>
              <w:rPr>
                <w:b/>
              </w:rPr>
              <w:t>Business Name</w:t>
            </w:r>
          </w:p>
          <w:p w:rsidR="00904284" w:rsidRDefault="00904284" w:rsidP="00904284">
            <w:pPr>
              <w:pStyle w:val="BodyTable"/>
              <w:numPr>
                <w:ilvl w:val="1"/>
                <w:numId w:val="37"/>
              </w:numPr>
              <w:rPr>
                <w:b/>
              </w:rPr>
            </w:pPr>
            <w:r>
              <w:rPr>
                <w:b/>
              </w:rPr>
              <w:t>URL</w:t>
            </w:r>
          </w:p>
          <w:p w:rsidR="00904284" w:rsidRDefault="00904284" w:rsidP="00904284">
            <w:pPr>
              <w:pStyle w:val="BodyTable"/>
              <w:numPr>
                <w:ilvl w:val="1"/>
                <w:numId w:val="37"/>
              </w:numPr>
              <w:rPr>
                <w:b/>
              </w:rPr>
            </w:pPr>
            <w:r>
              <w:rPr>
                <w:b/>
              </w:rPr>
              <w:t>Actions</w:t>
            </w:r>
          </w:p>
          <w:p w:rsidR="00904284" w:rsidRPr="00904284" w:rsidRDefault="00904284" w:rsidP="00904284">
            <w:pPr>
              <w:pStyle w:val="BodyTable"/>
              <w:numPr>
                <w:ilvl w:val="2"/>
                <w:numId w:val="37"/>
              </w:numPr>
              <w:rPr>
                <w:b/>
              </w:rPr>
            </w:pPr>
            <w:r>
              <w:rPr>
                <w:b/>
              </w:rPr>
              <w:t xml:space="preserve">Red X – </w:t>
            </w:r>
            <w:r w:rsidRPr="00904284">
              <w:t>Clicking on this removes the business from the favorites list</w:t>
            </w:r>
          </w:p>
          <w:p w:rsidR="00904284" w:rsidRPr="00904284" w:rsidRDefault="00904284" w:rsidP="00904284">
            <w:pPr>
              <w:pStyle w:val="BodyTable"/>
              <w:numPr>
                <w:ilvl w:val="2"/>
                <w:numId w:val="37"/>
              </w:numPr>
              <w:rPr>
                <w:b/>
              </w:rPr>
            </w:pPr>
            <w:r>
              <w:rPr>
                <w:b/>
              </w:rPr>
              <w:t xml:space="preserve">Magnifying Glass – </w:t>
            </w:r>
            <w:r>
              <w:t>Clicking this button navigates the user to the URL.</w:t>
            </w:r>
          </w:p>
          <w:p w:rsidR="00904284" w:rsidRDefault="00904284" w:rsidP="00904284">
            <w:pPr>
              <w:pStyle w:val="BodyTable"/>
              <w:numPr>
                <w:ilvl w:val="0"/>
                <w:numId w:val="37"/>
              </w:numPr>
              <w:rPr>
                <w:b/>
              </w:rPr>
            </w:pPr>
            <w:r>
              <w:rPr>
                <w:b/>
              </w:rPr>
              <w:t xml:space="preserve">My Favorite Products – </w:t>
            </w:r>
            <w:r w:rsidRPr="00904284">
              <w:t>A product is added to the list when a user marks a product as a favorite from the Product Details Page.</w:t>
            </w:r>
          </w:p>
          <w:p w:rsidR="00904284" w:rsidRDefault="00904284" w:rsidP="00904284">
            <w:pPr>
              <w:pStyle w:val="BodyTable"/>
              <w:numPr>
                <w:ilvl w:val="1"/>
                <w:numId w:val="37"/>
              </w:numPr>
              <w:rPr>
                <w:b/>
              </w:rPr>
            </w:pPr>
            <w:r>
              <w:rPr>
                <w:b/>
              </w:rPr>
              <w:t>Date Added</w:t>
            </w:r>
          </w:p>
          <w:p w:rsidR="00904284" w:rsidRDefault="00904284" w:rsidP="00904284">
            <w:pPr>
              <w:pStyle w:val="BodyTable"/>
              <w:numPr>
                <w:ilvl w:val="1"/>
                <w:numId w:val="37"/>
              </w:numPr>
              <w:rPr>
                <w:b/>
              </w:rPr>
            </w:pPr>
            <w:r>
              <w:rPr>
                <w:b/>
              </w:rPr>
              <w:t>Product Name</w:t>
            </w:r>
          </w:p>
          <w:p w:rsidR="00904284" w:rsidRDefault="00904284" w:rsidP="00904284">
            <w:pPr>
              <w:pStyle w:val="BodyTable"/>
              <w:numPr>
                <w:ilvl w:val="1"/>
                <w:numId w:val="37"/>
              </w:numPr>
              <w:rPr>
                <w:b/>
              </w:rPr>
            </w:pPr>
            <w:r>
              <w:rPr>
                <w:b/>
              </w:rPr>
              <w:t>Business Name</w:t>
            </w:r>
          </w:p>
          <w:p w:rsidR="00904284" w:rsidRDefault="00904284" w:rsidP="00904284">
            <w:pPr>
              <w:pStyle w:val="BodyTable"/>
              <w:numPr>
                <w:ilvl w:val="1"/>
                <w:numId w:val="37"/>
              </w:numPr>
              <w:rPr>
                <w:b/>
              </w:rPr>
            </w:pPr>
            <w:r>
              <w:rPr>
                <w:b/>
              </w:rPr>
              <w:t>URL</w:t>
            </w:r>
          </w:p>
          <w:p w:rsidR="00904284" w:rsidRDefault="00904284" w:rsidP="00904284">
            <w:pPr>
              <w:pStyle w:val="BodyTable"/>
              <w:numPr>
                <w:ilvl w:val="1"/>
                <w:numId w:val="37"/>
              </w:numPr>
              <w:rPr>
                <w:b/>
              </w:rPr>
            </w:pPr>
            <w:r>
              <w:rPr>
                <w:b/>
              </w:rPr>
              <w:t>Actions</w:t>
            </w:r>
          </w:p>
          <w:p w:rsidR="00904284" w:rsidRPr="00904284" w:rsidRDefault="00904284" w:rsidP="00904284">
            <w:pPr>
              <w:pStyle w:val="BodyTable"/>
              <w:numPr>
                <w:ilvl w:val="2"/>
                <w:numId w:val="37"/>
              </w:numPr>
              <w:rPr>
                <w:b/>
              </w:rPr>
            </w:pPr>
            <w:r>
              <w:rPr>
                <w:b/>
              </w:rPr>
              <w:t xml:space="preserve">Red X – </w:t>
            </w:r>
            <w:r w:rsidRPr="00904284">
              <w:t xml:space="preserve">Clicking on this removes the business from </w:t>
            </w:r>
            <w:r w:rsidRPr="00904284">
              <w:lastRenderedPageBreak/>
              <w:t>the favorites list</w:t>
            </w:r>
          </w:p>
          <w:p w:rsidR="00904284" w:rsidRPr="00904284" w:rsidRDefault="00904284" w:rsidP="00904284">
            <w:pPr>
              <w:pStyle w:val="BodyTable"/>
              <w:numPr>
                <w:ilvl w:val="2"/>
                <w:numId w:val="37"/>
              </w:numPr>
              <w:rPr>
                <w:b/>
              </w:rPr>
            </w:pPr>
            <w:r>
              <w:rPr>
                <w:b/>
              </w:rPr>
              <w:t xml:space="preserve">Magnifying Glass – </w:t>
            </w:r>
            <w:r>
              <w:t>Clicking this button navigates the user to the URL.</w:t>
            </w:r>
          </w:p>
          <w:p w:rsidR="00904284" w:rsidRDefault="004F615E" w:rsidP="00904284">
            <w:pPr>
              <w:pStyle w:val="BodyTable"/>
              <w:numPr>
                <w:ilvl w:val="0"/>
                <w:numId w:val="37"/>
              </w:numPr>
              <w:rPr>
                <w:b/>
              </w:rPr>
            </w:pPr>
            <w:r>
              <w:rPr>
                <w:b/>
              </w:rPr>
              <w:t>My Recent Comments</w:t>
            </w:r>
          </w:p>
          <w:p w:rsidR="004F615E" w:rsidRDefault="004F615E" w:rsidP="004F615E">
            <w:pPr>
              <w:pStyle w:val="BodyTable"/>
              <w:numPr>
                <w:ilvl w:val="1"/>
                <w:numId w:val="37"/>
              </w:numPr>
              <w:rPr>
                <w:b/>
              </w:rPr>
            </w:pPr>
            <w:r>
              <w:rPr>
                <w:b/>
              </w:rPr>
              <w:t>Date Added</w:t>
            </w:r>
          </w:p>
          <w:p w:rsidR="004F615E" w:rsidRDefault="004F615E" w:rsidP="004F615E">
            <w:pPr>
              <w:pStyle w:val="BodyTable"/>
              <w:numPr>
                <w:ilvl w:val="1"/>
                <w:numId w:val="37"/>
              </w:numPr>
              <w:rPr>
                <w:b/>
              </w:rPr>
            </w:pPr>
            <w:r>
              <w:rPr>
                <w:b/>
              </w:rPr>
              <w:t>Comment</w:t>
            </w:r>
          </w:p>
          <w:p w:rsidR="004F615E" w:rsidRDefault="004F615E" w:rsidP="004F615E">
            <w:pPr>
              <w:pStyle w:val="BodyTable"/>
              <w:numPr>
                <w:ilvl w:val="1"/>
                <w:numId w:val="37"/>
              </w:numPr>
              <w:rPr>
                <w:b/>
              </w:rPr>
            </w:pPr>
            <w:r>
              <w:rPr>
                <w:b/>
              </w:rPr>
              <w:t>Business Name</w:t>
            </w:r>
          </w:p>
          <w:p w:rsidR="004F615E" w:rsidRDefault="004F615E" w:rsidP="004F615E">
            <w:pPr>
              <w:pStyle w:val="BodyTable"/>
              <w:numPr>
                <w:ilvl w:val="1"/>
                <w:numId w:val="37"/>
              </w:numPr>
              <w:rPr>
                <w:b/>
              </w:rPr>
            </w:pPr>
            <w:r>
              <w:rPr>
                <w:b/>
              </w:rPr>
              <w:t>Actions</w:t>
            </w:r>
          </w:p>
          <w:p w:rsidR="004F615E" w:rsidRPr="00904284" w:rsidRDefault="004F615E" w:rsidP="004F615E">
            <w:pPr>
              <w:pStyle w:val="BodyTable"/>
              <w:numPr>
                <w:ilvl w:val="2"/>
                <w:numId w:val="37"/>
              </w:numPr>
              <w:rPr>
                <w:b/>
              </w:rPr>
            </w:pPr>
            <w:r>
              <w:rPr>
                <w:b/>
              </w:rPr>
              <w:t xml:space="preserve">Red X – </w:t>
            </w:r>
            <w:r w:rsidRPr="00904284">
              <w:t>Clicking on this removes the business from the favorites list</w:t>
            </w:r>
          </w:p>
          <w:p w:rsidR="004F615E" w:rsidRPr="00904284" w:rsidRDefault="004F615E" w:rsidP="004F615E">
            <w:pPr>
              <w:pStyle w:val="BodyTable"/>
              <w:numPr>
                <w:ilvl w:val="2"/>
                <w:numId w:val="37"/>
              </w:numPr>
              <w:rPr>
                <w:b/>
              </w:rPr>
            </w:pPr>
            <w:r>
              <w:rPr>
                <w:b/>
              </w:rPr>
              <w:t xml:space="preserve">Magnifying Glass – </w:t>
            </w:r>
            <w:r>
              <w:t>Clicking this button navigates the user to the Comment</w:t>
            </w:r>
          </w:p>
          <w:p w:rsidR="004F615E" w:rsidRDefault="004F615E" w:rsidP="004F615E">
            <w:pPr>
              <w:pStyle w:val="BodyTable"/>
              <w:numPr>
                <w:ilvl w:val="0"/>
                <w:numId w:val="37"/>
              </w:numPr>
              <w:rPr>
                <w:b/>
              </w:rPr>
            </w:pPr>
            <w:r>
              <w:rPr>
                <w:b/>
              </w:rPr>
              <w:t>My Shopping List</w:t>
            </w:r>
          </w:p>
          <w:p w:rsidR="004F615E" w:rsidRDefault="004F615E" w:rsidP="004F615E">
            <w:pPr>
              <w:pStyle w:val="BodyTable"/>
              <w:numPr>
                <w:ilvl w:val="1"/>
                <w:numId w:val="37"/>
              </w:numPr>
              <w:rPr>
                <w:b/>
              </w:rPr>
            </w:pPr>
            <w:r>
              <w:rPr>
                <w:b/>
              </w:rPr>
              <w:t>Date Added</w:t>
            </w:r>
          </w:p>
          <w:p w:rsidR="004F615E" w:rsidRDefault="004F615E" w:rsidP="004F615E">
            <w:pPr>
              <w:pStyle w:val="BodyTable"/>
              <w:numPr>
                <w:ilvl w:val="1"/>
                <w:numId w:val="37"/>
              </w:numPr>
              <w:rPr>
                <w:b/>
              </w:rPr>
            </w:pPr>
            <w:r>
              <w:rPr>
                <w:b/>
              </w:rPr>
              <w:t>Product Name</w:t>
            </w:r>
          </w:p>
          <w:p w:rsidR="004F615E" w:rsidRDefault="004F615E" w:rsidP="004F615E">
            <w:pPr>
              <w:pStyle w:val="BodyTable"/>
              <w:numPr>
                <w:ilvl w:val="1"/>
                <w:numId w:val="37"/>
              </w:numPr>
              <w:rPr>
                <w:b/>
              </w:rPr>
            </w:pPr>
            <w:r>
              <w:rPr>
                <w:b/>
              </w:rPr>
              <w:t>Quantity</w:t>
            </w:r>
          </w:p>
          <w:p w:rsidR="004F615E" w:rsidRDefault="004F615E" w:rsidP="004F615E">
            <w:pPr>
              <w:pStyle w:val="BodyTable"/>
              <w:numPr>
                <w:ilvl w:val="1"/>
                <w:numId w:val="37"/>
              </w:numPr>
              <w:rPr>
                <w:b/>
              </w:rPr>
            </w:pPr>
            <w:r>
              <w:rPr>
                <w:b/>
              </w:rPr>
              <w:t>Status</w:t>
            </w:r>
            <w:r w:rsidR="00910ADA">
              <w:rPr>
                <w:b/>
              </w:rPr>
              <w:t xml:space="preserve"> – </w:t>
            </w:r>
            <w:r w:rsidR="00910ADA" w:rsidRPr="00910ADA">
              <w:t xml:space="preserve">(in list or checkout </w:t>
            </w:r>
            <w:proofErr w:type="gramStart"/>
            <w:r w:rsidR="00910ADA" w:rsidRPr="00910ADA">
              <w:t>or ???)</w:t>
            </w:r>
            <w:proofErr w:type="gramEnd"/>
          </w:p>
          <w:p w:rsidR="004F615E" w:rsidRDefault="004F615E" w:rsidP="004F615E">
            <w:pPr>
              <w:pStyle w:val="BodyTable"/>
              <w:numPr>
                <w:ilvl w:val="1"/>
                <w:numId w:val="37"/>
              </w:numPr>
              <w:rPr>
                <w:b/>
              </w:rPr>
            </w:pPr>
            <w:r>
              <w:rPr>
                <w:b/>
              </w:rPr>
              <w:t>Business Name</w:t>
            </w:r>
          </w:p>
          <w:p w:rsidR="004F615E" w:rsidRDefault="004F615E" w:rsidP="004F615E">
            <w:pPr>
              <w:pStyle w:val="BodyTable"/>
              <w:numPr>
                <w:ilvl w:val="1"/>
                <w:numId w:val="37"/>
              </w:numPr>
              <w:rPr>
                <w:b/>
              </w:rPr>
            </w:pPr>
            <w:r>
              <w:rPr>
                <w:b/>
              </w:rPr>
              <w:t>Actions</w:t>
            </w:r>
          </w:p>
          <w:p w:rsidR="004F615E" w:rsidRDefault="00910ADA" w:rsidP="004F615E">
            <w:pPr>
              <w:pStyle w:val="BodyTable"/>
              <w:numPr>
                <w:ilvl w:val="2"/>
                <w:numId w:val="37"/>
              </w:numPr>
            </w:pPr>
            <w:r w:rsidRPr="009B14F5">
              <w:rPr>
                <w:b/>
              </w:rPr>
              <w:t>Checkout</w:t>
            </w:r>
            <w:r>
              <w:t xml:space="preserve"> – Clicking on this </w:t>
            </w:r>
            <w:r w:rsidR="009B14F5">
              <w:t>will navigate the user to the shopping cart to checkout.</w:t>
            </w:r>
          </w:p>
          <w:p w:rsidR="00910ADA" w:rsidRPr="00910ADA" w:rsidRDefault="00910ADA" w:rsidP="004F615E">
            <w:pPr>
              <w:pStyle w:val="BodyTable"/>
              <w:numPr>
                <w:ilvl w:val="2"/>
                <w:numId w:val="37"/>
              </w:numPr>
              <w:rPr>
                <w:b/>
              </w:rPr>
            </w:pPr>
            <w:r w:rsidRPr="00910ADA">
              <w:rPr>
                <w:b/>
              </w:rPr>
              <w:t>View Details</w:t>
            </w:r>
            <w:r>
              <w:rPr>
                <w:b/>
              </w:rPr>
              <w:t xml:space="preserve"> – </w:t>
            </w:r>
            <w:r>
              <w:t xml:space="preserve">Clicking on this link navigates the user to the item details page for the item.  See </w:t>
            </w:r>
            <w:proofErr w:type="spellStart"/>
            <w:r>
              <w:t>Req</w:t>
            </w:r>
            <w:proofErr w:type="spellEnd"/>
            <w:r>
              <w:t xml:space="preserve"> 7.7</w:t>
            </w:r>
          </w:p>
          <w:p w:rsidR="00910ADA" w:rsidRPr="00910ADA" w:rsidRDefault="00910ADA" w:rsidP="004F615E">
            <w:pPr>
              <w:pStyle w:val="BodyTable"/>
              <w:numPr>
                <w:ilvl w:val="2"/>
                <w:numId w:val="37"/>
              </w:numPr>
            </w:pPr>
            <w:r w:rsidRPr="00910ADA">
              <w:rPr>
                <w:b/>
              </w:rPr>
              <w:t xml:space="preserve">Remove </w:t>
            </w:r>
            <w:r>
              <w:t>– Clicking this link displays an alert message</w:t>
            </w:r>
            <w:proofErr w:type="gramStart"/>
            <w:r>
              <w:t>..</w:t>
            </w:r>
            <w:proofErr w:type="gramEnd"/>
            <w:r>
              <w:t xml:space="preserve"> </w:t>
            </w:r>
            <w:proofErr w:type="gramStart"/>
            <w:r>
              <w:t>“ Are</w:t>
            </w:r>
            <w:proofErr w:type="gramEnd"/>
            <w:r>
              <w:t xml:space="preserve"> you sure you wish to remove this item from your shopping list?” Remove | Cancel</w:t>
            </w:r>
          </w:p>
          <w:p w:rsidR="0021566D" w:rsidRPr="00F72A12" w:rsidRDefault="0021566D" w:rsidP="00A96C24">
            <w:pPr>
              <w:pStyle w:val="BodyTable"/>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6629" w:type="dxa"/>
          </w:tcPr>
          <w:p w:rsidR="00935C9D" w:rsidRPr="00935C9D" w:rsidRDefault="00935C9D" w:rsidP="00A96C24">
            <w:pPr>
              <w:pStyle w:val="BodyText"/>
              <w:spacing w:after="0"/>
              <w:rPr>
                <w:b/>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6629" w:type="dxa"/>
          </w:tcPr>
          <w:p w:rsidR="00A96C24" w:rsidRPr="00F72A12" w:rsidRDefault="00A96C24"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6629" w:type="dxa"/>
          </w:tcPr>
          <w:p w:rsidR="00A96C24" w:rsidRPr="00E7014F" w:rsidRDefault="00A96C24"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6629" w:type="dxa"/>
          </w:tcPr>
          <w:p w:rsidR="00A96C24" w:rsidRPr="00E7014F" w:rsidRDefault="00A96C24"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6629" w:type="dxa"/>
          </w:tcPr>
          <w:p w:rsidR="00A96C24" w:rsidRPr="00E7014F" w:rsidRDefault="00A96C24"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r w:rsidR="00A96C24" w:rsidRPr="00F72A12" w:rsidTr="00A96C24">
        <w:tc>
          <w:tcPr>
            <w:tcW w:w="661" w:type="dxa"/>
          </w:tcPr>
          <w:p w:rsidR="00A96C24" w:rsidRPr="00F72A12" w:rsidRDefault="00A96C24" w:rsidP="00A96C24">
            <w:pPr>
              <w:pStyle w:val="BodyText"/>
              <w:spacing w:after="0"/>
              <w:jc w:val="center"/>
              <w:rPr>
                <w:sz w:val="20"/>
                <w:szCs w:val="20"/>
              </w:rPr>
            </w:pPr>
          </w:p>
        </w:tc>
        <w:tc>
          <w:tcPr>
            <w:tcW w:w="6629" w:type="dxa"/>
          </w:tcPr>
          <w:p w:rsidR="00A96C24" w:rsidRPr="00E7014F" w:rsidRDefault="00A96C24" w:rsidP="00A96C24">
            <w:pPr>
              <w:pStyle w:val="BodyText"/>
              <w:spacing w:after="0"/>
              <w:rPr>
                <w:sz w:val="20"/>
                <w:szCs w:val="20"/>
              </w:rPr>
            </w:pPr>
          </w:p>
        </w:tc>
        <w:tc>
          <w:tcPr>
            <w:tcW w:w="2160" w:type="dxa"/>
          </w:tcPr>
          <w:p w:rsidR="00A96C24" w:rsidRPr="00F72A12" w:rsidRDefault="00A96C24" w:rsidP="00A96C24">
            <w:pPr>
              <w:pStyle w:val="BodyText"/>
              <w:spacing w:after="0"/>
              <w:jc w:val="center"/>
              <w:rPr>
                <w:sz w:val="20"/>
                <w:szCs w:val="20"/>
              </w:rPr>
            </w:pPr>
          </w:p>
        </w:tc>
      </w:tr>
    </w:tbl>
    <w:p w:rsidR="00FB3888" w:rsidRDefault="00FB3888" w:rsidP="00FB3888">
      <w:pPr>
        <w:pStyle w:val="BodyText"/>
      </w:pPr>
    </w:p>
    <w:p w:rsidR="00663AF6" w:rsidRPr="00931F6E" w:rsidRDefault="00663AF6" w:rsidP="00FB3888">
      <w:pPr>
        <w:pStyle w:val="BodyText"/>
        <w:sectPr w:rsidR="00663AF6" w:rsidRPr="00931F6E">
          <w:footerReference w:type="default" r:id="rId13"/>
          <w:type w:val="continuous"/>
          <w:pgSz w:w="12240" w:h="15840"/>
          <w:pgMar w:top="1440" w:right="1440" w:bottom="1440" w:left="1440" w:header="720" w:footer="720" w:gutter="0"/>
          <w:cols w:space="720"/>
          <w:docGrid w:linePitch="360"/>
        </w:sectPr>
      </w:pPr>
    </w:p>
    <w:p w:rsidR="00FB3888" w:rsidRDefault="00A12A92" w:rsidP="00FB3888">
      <w:pPr>
        <w:pStyle w:val="Heading1"/>
      </w:pPr>
      <w:bookmarkStart w:id="40" w:name="_Toc318728341"/>
      <w:r>
        <w:lastRenderedPageBreak/>
        <w:t>Public Pages</w:t>
      </w:r>
      <w:r w:rsidR="00FB3888">
        <w:t xml:space="preserve"> Requirements</w:t>
      </w:r>
      <w:bookmarkEnd w:id="40"/>
    </w:p>
    <w:p w:rsidR="00FB3888" w:rsidRDefault="00FB3888" w:rsidP="00FB3888">
      <w:pPr>
        <w:pStyle w:val="BodyText"/>
      </w:pPr>
      <w:r>
        <w:t>The following are general requirements that apply to the overall design of the application:</w:t>
      </w:r>
    </w:p>
    <w:tbl>
      <w:tblPr>
        <w:tblW w:w="94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5822"/>
        <w:gridCol w:w="1259"/>
        <w:gridCol w:w="1690"/>
      </w:tblGrid>
      <w:tr w:rsidR="00FB3888" w:rsidRPr="00F72A12" w:rsidTr="00A96C24">
        <w:tc>
          <w:tcPr>
            <w:tcW w:w="661" w:type="dxa"/>
            <w:shd w:val="clear" w:color="auto" w:fill="000000"/>
          </w:tcPr>
          <w:p w:rsidR="00FB3888" w:rsidRPr="00F72A12" w:rsidRDefault="00FB3888" w:rsidP="00A96C24">
            <w:pPr>
              <w:pStyle w:val="BodyText"/>
              <w:spacing w:after="0"/>
              <w:jc w:val="center"/>
              <w:rPr>
                <w:b/>
                <w:sz w:val="20"/>
                <w:szCs w:val="20"/>
              </w:rPr>
            </w:pPr>
            <w:r w:rsidRPr="00F72A12">
              <w:rPr>
                <w:b/>
                <w:sz w:val="20"/>
                <w:szCs w:val="20"/>
              </w:rPr>
              <w:t>ID</w:t>
            </w:r>
          </w:p>
        </w:tc>
        <w:tc>
          <w:tcPr>
            <w:tcW w:w="5822" w:type="dxa"/>
            <w:shd w:val="clear" w:color="auto" w:fill="000000"/>
          </w:tcPr>
          <w:p w:rsidR="00FB3888" w:rsidRPr="00F72A12" w:rsidRDefault="00FB3888" w:rsidP="00A96C24">
            <w:pPr>
              <w:pStyle w:val="BodyText"/>
              <w:spacing w:after="0"/>
              <w:rPr>
                <w:b/>
                <w:sz w:val="20"/>
                <w:szCs w:val="20"/>
              </w:rPr>
            </w:pPr>
            <w:r w:rsidRPr="00F72A12">
              <w:rPr>
                <w:b/>
                <w:sz w:val="20"/>
                <w:szCs w:val="20"/>
              </w:rPr>
              <w:t>Description</w:t>
            </w:r>
          </w:p>
        </w:tc>
        <w:tc>
          <w:tcPr>
            <w:tcW w:w="1259" w:type="dxa"/>
            <w:shd w:val="clear" w:color="auto" w:fill="000000"/>
          </w:tcPr>
          <w:p w:rsidR="00FB3888" w:rsidRPr="00F72A12" w:rsidRDefault="00FB3888" w:rsidP="00A96C24">
            <w:pPr>
              <w:pStyle w:val="BodyText"/>
              <w:spacing w:after="0"/>
              <w:jc w:val="center"/>
              <w:rPr>
                <w:b/>
                <w:sz w:val="20"/>
                <w:szCs w:val="20"/>
              </w:rPr>
            </w:pPr>
            <w:r w:rsidRPr="00F72A12">
              <w:rPr>
                <w:b/>
                <w:sz w:val="20"/>
                <w:szCs w:val="20"/>
              </w:rPr>
              <w:t>Version</w:t>
            </w:r>
          </w:p>
        </w:tc>
        <w:tc>
          <w:tcPr>
            <w:tcW w:w="1690" w:type="dxa"/>
            <w:shd w:val="clear" w:color="auto" w:fill="000000"/>
          </w:tcPr>
          <w:p w:rsidR="00FB3888" w:rsidRPr="00F72A12" w:rsidRDefault="00FB3888" w:rsidP="00A96C24">
            <w:pPr>
              <w:pStyle w:val="BodyText"/>
              <w:spacing w:after="0"/>
              <w:jc w:val="center"/>
              <w:rPr>
                <w:b/>
                <w:sz w:val="20"/>
                <w:szCs w:val="20"/>
              </w:rPr>
            </w:pPr>
            <w:r w:rsidRPr="00F72A12">
              <w:rPr>
                <w:b/>
                <w:sz w:val="20"/>
                <w:szCs w:val="20"/>
              </w:rPr>
              <w:t>Status</w:t>
            </w:r>
          </w:p>
        </w:tc>
      </w:tr>
      <w:tr w:rsidR="00FB3888" w:rsidRPr="00F72A12" w:rsidTr="00A96C24">
        <w:tc>
          <w:tcPr>
            <w:tcW w:w="661" w:type="dxa"/>
          </w:tcPr>
          <w:p w:rsidR="00FB3888" w:rsidRPr="00F72A12" w:rsidRDefault="00FB3888" w:rsidP="00A96C24">
            <w:pPr>
              <w:pStyle w:val="BodyText"/>
              <w:spacing w:after="0"/>
              <w:jc w:val="center"/>
              <w:rPr>
                <w:sz w:val="20"/>
                <w:szCs w:val="20"/>
              </w:rPr>
            </w:pPr>
          </w:p>
        </w:tc>
        <w:tc>
          <w:tcPr>
            <w:tcW w:w="5822" w:type="dxa"/>
          </w:tcPr>
          <w:p w:rsidR="00FB3888" w:rsidRPr="00F72A12" w:rsidRDefault="00FB3888" w:rsidP="00A96C24">
            <w:pPr>
              <w:pStyle w:val="BodyTable"/>
            </w:pPr>
          </w:p>
        </w:tc>
        <w:tc>
          <w:tcPr>
            <w:tcW w:w="1259" w:type="dxa"/>
          </w:tcPr>
          <w:p w:rsidR="00FB3888" w:rsidRPr="00F72A12" w:rsidRDefault="00FB3888" w:rsidP="00A96C24">
            <w:pPr>
              <w:pStyle w:val="BodyText"/>
              <w:spacing w:after="0"/>
              <w:jc w:val="center"/>
              <w:rPr>
                <w:sz w:val="20"/>
                <w:szCs w:val="20"/>
              </w:rPr>
            </w:pPr>
          </w:p>
        </w:tc>
        <w:tc>
          <w:tcPr>
            <w:tcW w:w="1690" w:type="dxa"/>
          </w:tcPr>
          <w:p w:rsidR="00FB3888" w:rsidRPr="00F72A12" w:rsidRDefault="00FB3888" w:rsidP="00A96C24">
            <w:pPr>
              <w:pStyle w:val="BodyText"/>
              <w:spacing w:after="0"/>
              <w:jc w:val="center"/>
              <w:rPr>
                <w:sz w:val="20"/>
                <w:szCs w:val="20"/>
              </w:rPr>
            </w:pPr>
          </w:p>
        </w:tc>
      </w:tr>
      <w:tr w:rsidR="00FB3888" w:rsidRPr="00F72A12" w:rsidTr="00A96C24">
        <w:tc>
          <w:tcPr>
            <w:tcW w:w="661" w:type="dxa"/>
          </w:tcPr>
          <w:p w:rsidR="00FB3888" w:rsidRPr="00F72A12" w:rsidRDefault="00FB3888" w:rsidP="00A96C24">
            <w:pPr>
              <w:pStyle w:val="BodyText"/>
              <w:spacing w:after="0"/>
              <w:jc w:val="center"/>
              <w:rPr>
                <w:sz w:val="20"/>
                <w:szCs w:val="20"/>
              </w:rPr>
            </w:pPr>
          </w:p>
        </w:tc>
        <w:tc>
          <w:tcPr>
            <w:tcW w:w="5822" w:type="dxa"/>
          </w:tcPr>
          <w:p w:rsidR="00FB3888" w:rsidRPr="00F72A12" w:rsidRDefault="00FB3888" w:rsidP="00A96C24">
            <w:pPr>
              <w:pStyle w:val="BodyText"/>
              <w:spacing w:after="0"/>
              <w:rPr>
                <w:sz w:val="20"/>
                <w:szCs w:val="20"/>
              </w:rPr>
            </w:pPr>
          </w:p>
        </w:tc>
        <w:tc>
          <w:tcPr>
            <w:tcW w:w="1259" w:type="dxa"/>
          </w:tcPr>
          <w:p w:rsidR="00FB3888" w:rsidRPr="00F72A12" w:rsidRDefault="00FB3888" w:rsidP="00A96C24">
            <w:pPr>
              <w:pStyle w:val="BodyText"/>
              <w:spacing w:after="0"/>
              <w:jc w:val="center"/>
              <w:rPr>
                <w:sz w:val="20"/>
                <w:szCs w:val="20"/>
              </w:rPr>
            </w:pPr>
          </w:p>
        </w:tc>
        <w:tc>
          <w:tcPr>
            <w:tcW w:w="1690" w:type="dxa"/>
          </w:tcPr>
          <w:p w:rsidR="00FB3888" w:rsidRPr="00F72A12" w:rsidRDefault="00FB3888" w:rsidP="00A96C24">
            <w:pPr>
              <w:pStyle w:val="BodyText"/>
              <w:spacing w:after="0"/>
              <w:jc w:val="center"/>
              <w:rPr>
                <w:sz w:val="20"/>
                <w:szCs w:val="20"/>
              </w:rPr>
            </w:pPr>
          </w:p>
        </w:tc>
      </w:tr>
      <w:tr w:rsidR="00FB3888" w:rsidRPr="00F72A12" w:rsidTr="00A96C24">
        <w:tc>
          <w:tcPr>
            <w:tcW w:w="661" w:type="dxa"/>
          </w:tcPr>
          <w:p w:rsidR="00FB3888" w:rsidRPr="00F72A12" w:rsidRDefault="00FB3888" w:rsidP="00A96C24">
            <w:pPr>
              <w:pStyle w:val="BodyText"/>
              <w:spacing w:after="0"/>
              <w:jc w:val="center"/>
              <w:rPr>
                <w:sz w:val="20"/>
                <w:szCs w:val="20"/>
              </w:rPr>
            </w:pPr>
          </w:p>
        </w:tc>
        <w:tc>
          <w:tcPr>
            <w:tcW w:w="5822" w:type="dxa"/>
          </w:tcPr>
          <w:p w:rsidR="00FB3888" w:rsidRPr="00F72A12" w:rsidRDefault="00FB3888" w:rsidP="00A96C24">
            <w:pPr>
              <w:pStyle w:val="BodyTable"/>
            </w:pPr>
          </w:p>
        </w:tc>
        <w:tc>
          <w:tcPr>
            <w:tcW w:w="1259" w:type="dxa"/>
          </w:tcPr>
          <w:p w:rsidR="00FB3888" w:rsidRPr="00F72A12" w:rsidRDefault="00FB3888" w:rsidP="00A96C24">
            <w:pPr>
              <w:pStyle w:val="BodyText"/>
              <w:spacing w:after="0"/>
              <w:jc w:val="center"/>
              <w:rPr>
                <w:sz w:val="20"/>
                <w:szCs w:val="20"/>
              </w:rPr>
            </w:pPr>
          </w:p>
        </w:tc>
        <w:tc>
          <w:tcPr>
            <w:tcW w:w="1690" w:type="dxa"/>
          </w:tcPr>
          <w:p w:rsidR="00FB3888" w:rsidRPr="00F72A12" w:rsidRDefault="00FB3888" w:rsidP="00A96C24">
            <w:pPr>
              <w:pStyle w:val="BodyText"/>
              <w:spacing w:after="0"/>
              <w:jc w:val="center"/>
              <w:rPr>
                <w:sz w:val="20"/>
                <w:szCs w:val="20"/>
              </w:rPr>
            </w:pPr>
          </w:p>
        </w:tc>
      </w:tr>
      <w:tr w:rsidR="00FB3888" w:rsidRPr="00F72A12" w:rsidTr="00A96C24">
        <w:tc>
          <w:tcPr>
            <w:tcW w:w="661" w:type="dxa"/>
          </w:tcPr>
          <w:p w:rsidR="00FB3888" w:rsidRPr="00F72A12" w:rsidRDefault="00FB3888" w:rsidP="00A96C24">
            <w:pPr>
              <w:pStyle w:val="BodyText"/>
              <w:spacing w:after="0"/>
              <w:jc w:val="center"/>
              <w:rPr>
                <w:sz w:val="20"/>
                <w:szCs w:val="20"/>
              </w:rPr>
            </w:pPr>
          </w:p>
        </w:tc>
        <w:tc>
          <w:tcPr>
            <w:tcW w:w="5822" w:type="dxa"/>
          </w:tcPr>
          <w:p w:rsidR="00FB3888" w:rsidRPr="00F72A12" w:rsidRDefault="00FB3888" w:rsidP="00A96C24">
            <w:pPr>
              <w:pStyle w:val="BodyText"/>
              <w:spacing w:after="0"/>
              <w:rPr>
                <w:sz w:val="20"/>
                <w:szCs w:val="20"/>
              </w:rPr>
            </w:pPr>
          </w:p>
        </w:tc>
        <w:tc>
          <w:tcPr>
            <w:tcW w:w="1259" w:type="dxa"/>
          </w:tcPr>
          <w:p w:rsidR="00FB3888" w:rsidRPr="00F72A12" w:rsidRDefault="00FB3888" w:rsidP="00A96C24">
            <w:pPr>
              <w:pStyle w:val="BodyText"/>
              <w:spacing w:after="0"/>
              <w:jc w:val="center"/>
              <w:rPr>
                <w:sz w:val="20"/>
                <w:szCs w:val="20"/>
              </w:rPr>
            </w:pPr>
          </w:p>
        </w:tc>
        <w:tc>
          <w:tcPr>
            <w:tcW w:w="1690" w:type="dxa"/>
          </w:tcPr>
          <w:p w:rsidR="00FB3888" w:rsidRPr="00F72A12" w:rsidRDefault="00FB3888" w:rsidP="00A96C24">
            <w:pPr>
              <w:pStyle w:val="BodyText"/>
              <w:spacing w:after="0"/>
              <w:jc w:val="center"/>
              <w:rPr>
                <w:sz w:val="20"/>
                <w:szCs w:val="20"/>
              </w:rPr>
            </w:pPr>
          </w:p>
        </w:tc>
      </w:tr>
      <w:tr w:rsidR="00FB3888" w:rsidRPr="00F72A12" w:rsidTr="00A96C24">
        <w:tc>
          <w:tcPr>
            <w:tcW w:w="661" w:type="dxa"/>
          </w:tcPr>
          <w:p w:rsidR="00FB3888" w:rsidRPr="00F72A12" w:rsidRDefault="00FB3888" w:rsidP="00A96C24">
            <w:pPr>
              <w:pStyle w:val="BodyText"/>
              <w:spacing w:after="0"/>
              <w:jc w:val="center"/>
              <w:rPr>
                <w:sz w:val="20"/>
                <w:szCs w:val="20"/>
              </w:rPr>
            </w:pPr>
          </w:p>
        </w:tc>
        <w:tc>
          <w:tcPr>
            <w:tcW w:w="5822" w:type="dxa"/>
          </w:tcPr>
          <w:p w:rsidR="00FB3888" w:rsidRPr="00F72A12" w:rsidRDefault="00FB3888" w:rsidP="00A96C24">
            <w:pPr>
              <w:pStyle w:val="BodyText"/>
              <w:spacing w:after="0"/>
              <w:rPr>
                <w:sz w:val="20"/>
                <w:szCs w:val="20"/>
              </w:rPr>
            </w:pPr>
          </w:p>
        </w:tc>
        <w:tc>
          <w:tcPr>
            <w:tcW w:w="1259" w:type="dxa"/>
          </w:tcPr>
          <w:p w:rsidR="00FB3888" w:rsidRPr="00F72A12" w:rsidRDefault="00FB3888" w:rsidP="00A96C24">
            <w:pPr>
              <w:pStyle w:val="BodyText"/>
              <w:spacing w:after="0"/>
              <w:jc w:val="center"/>
              <w:rPr>
                <w:sz w:val="20"/>
                <w:szCs w:val="20"/>
              </w:rPr>
            </w:pPr>
          </w:p>
        </w:tc>
        <w:tc>
          <w:tcPr>
            <w:tcW w:w="1690" w:type="dxa"/>
          </w:tcPr>
          <w:p w:rsidR="00FB3888" w:rsidRPr="00F72A12" w:rsidRDefault="00FB3888" w:rsidP="00A96C24">
            <w:pPr>
              <w:pStyle w:val="BodyText"/>
              <w:spacing w:after="0"/>
              <w:jc w:val="center"/>
              <w:rPr>
                <w:sz w:val="20"/>
                <w:szCs w:val="20"/>
              </w:rPr>
            </w:pPr>
          </w:p>
        </w:tc>
      </w:tr>
    </w:tbl>
    <w:p w:rsidR="00FB3888" w:rsidRDefault="00FB3888" w:rsidP="00FB3888">
      <w:pPr>
        <w:pStyle w:val="BodyText"/>
      </w:pPr>
    </w:p>
    <w:p w:rsidR="00A12A92" w:rsidRDefault="00A12A92" w:rsidP="00A12A92">
      <w:pPr>
        <w:pStyle w:val="Heading2"/>
      </w:pPr>
      <w:bookmarkStart w:id="41" w:name="_Toc318728342"/>
      <w:r>
        <w:t>Home Page Requirements</w:t>
      </w:r>
      <w:bookmarkEnd w:id="41"/>
    </w:p>
    <w:p w:rsidR="00A12A92" w:rsidRDefault="00A12A92" w:rsidP="00A12A92">
      <w:pPr>
        <w:pStyle w:val="BodyText"/>
      </w:pPr>
      <w:r>
        <w:t xml:space="preserve">The following are requirements for the </w:t>
      </w:r>
      <w:r w:rsidR="00EE5A2F">
        <w:t>Home</w:t>
      </w:r>
      <w:r>
        <w:t xml:space="preserv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9D3522" w:rsidP="00DF25AA">
            <w:pPr>
              <w:pStyle w:val="BodyText"/>
              <w:spacing w:after="0"/>
              <w:jc w:val="center"/>
              <w:rPr>
                <w:sz w:val="20"/>
                <w:szCs w:val="20"/>
              </w:rPr>
            </w:pPr>
            <w:r>
              <w:rPr>
                <w:sz w:val="20"/>
                <w:szCs w:val="20"/>
              </w:rPr>
              <w:t>6.1.1</w:t>
            </w:r>
          </w:p>
        </w:tc>
        <w:tc>
          <w:tcPr>
            <w:tcW w:w="6629" w:type="dxa"/>
          </w:tcPr>
          <w:p w:rsidR="00A12A92" w:rsidRPr="00EE5A2F" w:rsidRDefault="009D3522" w:rsidP="00DF25AA">
            <w:pPr>
              <w:pStyle w:val="BodyTable"/>
              <w:rPr>
                <w:b/>
              </w:rPr>
            </w:pPr>
            <w:r w:rsidRPr="00EE5A2F">
              <w:rPr>
                <w:b/>
              </w:rPr>
              <w:t>General Requirements:</w:t>
            </w:r>
          </w:p>
          <w:p w:rsidR="009D3522" w:rsidRDefault="00EE5A2F" w:rsidP="00DF25AA">
            <w:pPr>
              <w:pStyle w:val="BodyTable"/>
            </w:pPr>
            <w:r>
              <w:t>This page serves as the home page for the web site.  This page contains navigation and two objects: one for Products and one for services.  This page has the following elements and behaviors:</w:t>
            </w:r>
          </w:p>
          <w:p w:rsidR="00EE5A2F" w:rsidRDefault="00EE5A2F" w:rsidP="00DF25AA">
            <w:pPr>
              <w:pStyle w:val="BodyTable"/>
            </w:pPr>
          </w:p>
          <w:p w:rsidR="00EE5A2F" w:rsidRDefault="00EE5A2F" w:rsidP="00EE5A2F">
            <w:pPr>
              <w:pStyle w:val="BodyTable"/>
              <w:numPr>
                <w:ilvl w:val="0"/>
                <w:numId w:val="41"/>
              </w:numPr>
            </w:pPr>
            <w:r w:rsidRPr="00EE5A2F">
              <w:rPr>
                <w:b/>
              </w:rPr>
              <w:t>Top Level Navigation</w:t>
            </w:r>
            <w:r>
              <w:t xml:space="preserve"> – See </w:t>
            </w:r>
            <w:proofErr w:type="spellStart"/>
            <w:r>
              <w:t>Req</w:t>
            </w:r>
            <w:proofErr w:type="spellEnd"/>
            <w:r>
              <w:t xml:space="preserve"> 3.1</w:t>
            </w:r>
          </w:p>
          <w:p w:rsidR="00EE5A2F" w:rsidRDefault="00DB328D" w:rsidP="00EE5A2F">
            <w:pPr>
              <w:pStyle w:val="BodyTable"/>
              <w:numPr>
                <w:ilvl w:val="0"/>
                <w:numId w:val="41"/>
              </w:numPr>
            </w:pPr>
            <w:r w:rsidRPr="00DB328D">
              <w:rPr>
                <w:b/>
              </w:rPr>
              <w:t>Left Public Navigation</w:t>
            </w:r>
            <w:r>
              <w:t xml:space="preserve"> – See </w:t>
            </w:r>
            <w:proofErr w:type="spellStart"/>
            <w:r>
              <w:t>Req</w:t>
            </w:r>
            <w:proofErr w:type="spellEnd"/>
            <w:r>
              <w:t xml:space="preserve"> 3.4</w:t>
            </w:r>
          </w:p>
          <w:p w:rsidR="00DB328D" w:rsidRDefault="00DB328D" w:rsidP="00EE5A2F">
            <w:pPr>
              <w:pStyle w:val="BodyTable"/>
              <w:numPr>
                <w:ilvl w:val="0"/>
                <w:numId w:val="41"/>
              </w:numPr>
            </w:pPr>
            <w:r>
              <w:rPr>
                <w:b/>
              </w:rPr>
              <w:t xml:space="preserve">Search Bar </w:t>
            </w:r>
            <w:r>
              <w:t xml:space="preserve">– </w:t>
            </w:r>
            <w:r w:rsidRPr="00DB328D">
              <w:rPr>
                <w:highlight w:val="yellow"/>
              </w:rPr>
              <w:t xml:space="preserve">See </w:t>
            </w:r>
            <w:proofErr w:type="spellStart"/>
            <w:proofErr w:type="gramStart"/>
            <w:r w:rsidRPr="00DB328D">
              <w:rPr>
                <w:highlight w:val="yellow"/>
              </w:rPr>
              <w:t>Req</w:t>
            </w:r>
            <w:proofErr w:type="spellEnd"/>
            <w:r w:rsidRPr="00DB328D">
              <w:rPr>
                <w:highlight w:val="yellow"/>
              </w:rPr>
              <w:t xml:space="preserve"> ????</w:t>
            </w:r>
            <w:proofErr w:type="gramEnd"/>
          </w:p>
          <w:p w:rsidR="00DB328D" w:rsidRDefault="00DB328D" w:rsidP="00EE5A2F">
            <w:pPr>
              <w:pStyle w:val="BodyTable"/>
              <w:numPr>
                <w:ilvl w:val="0"/>
                <w:numId w:val="41"/>
              </w:numPr>
            </w:pPr>
            <w:r>
              <w:rPr>
                <w:b/>
              </w:rPr>
              <w:t xml:space="preserve">Product Home Page Gallery </w:t>
            </w:r>
            <w:r>
              <w:t xml:space="preserve">– See </w:t>
            </w:r>
            <w:proofErr w:type="spellStart"/>
            <w:r>
              <w:t>Req</w:t>
            </w:r>
            <w:proofErr w:type="spellEnd"/>
            <w:r>
              <w:t xml:space="preserve"> 6.1.2</w:t>
            </w:r>
          </w:p>
          <w:p w:rsidR="00DB328D" w:rsidRDefault="00DB328D" w:rsidP="00EE5A2F">
            <w:pPr>
              <w:pStyle w:val="BodyTable"/>
              <w:numPr>
                <w:ilvl w:val="0"/>
                <w:numId w:val="41"/>
              </w:numPr>
            </w:pPr>
            <w:r>
              <w:rPr>
                <w:b/>
              </w:rPr>
              <w:t xml:space="preserve">Service Home Page List </w:t>
            </w:r>
            <w:r>
              <w:t xml:space="preserve">– See </w:t>
            </w:r>
            <w:proofErr w:type="spellStart"/>
            <w:r>
              <w:t>Req</w:t>
            </w:r>
            <w:proofErr w:type="spellEnd"/>
            <w:r>
              <w:t xml:space="preserve"> 6.1.3</w:t>
            </w:r>
          </w:p>
          <w:p w:rsidR="00E84B5D" w:rsidRDefault="00E84B5D" w:rsidP="00EE5A2F">
            <w:pPr>
              <w:pStyle w:val="BodyTable"/>
              <w:numPr>
                <w:ilvl w:val="0"/>
                <w:numId w:val="41"/>
              </w:numPr>
            </w:pPr>
            <w:r>
              <w:rPr>
                <w:b/>
              </w:rPr>
              <w:t xml:space="preserve">Right Side Column </w:t>
            </w:r>
            <w:r>
              <w:t xml:space="preserve">– See </w:t>
            </w:r>
            <w:proofErr w:type="spellStart"/>
            <w:r>
              <w:t>Req</w:t>
            </w:r>
            <w:proofErr w:type="spellEnd"/>
            <w:r>
              <w:t xml:space="preserve"> 6.1.4</w:t>
            </w:r>
          </w:p>
          <w:p w:rsidR="003B649A" w:rsidRDefault="003B649A" w:rsidP="00EE5A2F">
            <w:pPr>
              <w:pStyle w:val="BodyTable"/>
              <w:numPr>
                <w:ilvl w:val="0"/>
                <w:numId w:val="41"/>
              </w:numPr>
            </w:pPr>
            <w:r>
              <w:rPr>
                <w:b/>
              </w:rPr>
              <w:t xml:space="preserve">Pagination </w:t>
            </w:r>
            <w:r>
              <w:t>– Clicking on an item will display the next page of products and services.</w:t>
            </w:r>
          </w:p>
          <w:p w:rsidR="00DB328D" w:rsidRDefault="00DB328D" w:rsidP="00DB328D">
            <w:pPr>
              <w:pStyle w:val="BodyTable"/>
            </w:pPr>
          </w:p>
          <w:p w:rsidR="00DB328D" w:rsidRPr="00F72A12" w:rsidRDefault="00DB328D" w:rsidP="00DB328D">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DB328D" w:rsidP="00DF25AA">
            <w:pPr>
              <w:pStyle w:val="BodyText"/>
              <w:spacing w:after="0"/>
              <w:jc w:val="center"/>
              <w:rPr>
                <w:sz w:val="20"/>
                <w:szCs w:val="20"/>
              </w:rPr>
            </w:pPr>
            <w:r>
              <w:rPr>
                <w:sz w:val="20"/>
                <w:szCs w:val="20"/>
              </w:rPr>
              <w:t>6.1.2</w:t>
            </w:r>
          </w:p>
        </w:tc>
        <w:tc>
          <w:tcPr>
            <w:tcW w:w="6629" w:type="dxa"/>
          </w:tcPr>
          <w:p w:rsidR="00A12A92" w:rsidRPr="00DB328D" w:rsidRDefault="00DB328D" w:rsidP="00DF25AA">
            <w:pPr>
              <w:pStyle w:val="BodyText"/>
              <w:spacing w:after="0"/>
              <w:rPr>
                <w:b/>
                <w:sz w:val="20"/>
                <w:szCs w:val="20"/>
              </w:rPr>
            </w:pPr>
            <w:r w:rsidRPr="00DB328D">
              <w:rPr>
                <w:b/>
                <w:sz w:val="20"/>
                <w:szCs w:val="20"/>
              </w:rPr>
              <w:t>Product Gallery (Home Page):</w:t>
            </w:r>
          </w:p>
          <w:p w:rsidR="00DB328D" w:rsidRDefault="00DB328D" w:rsidP="00DF25AA">
            <w:pPr>
              <w:pStyle w:val="BodyText"/>
              <w:spacing w:after="0"/>
              <w:rPr>
                <w:sz w:val="20"/>
                <w:szCs w:val="20"/>
              </w:rPr>
            </w:pPr>
            <w:r>
              <w:rPr>
                <w:sz w:val="20"/>
                <w:szCs w:val="20"/>
              </w:rPr>
              <w:t>This object contains a list of products in a gallery view.  The object will have the following elements and behaviors:</w:t>
            </w:r>
          </w:p>
          <w:p w:rsidR="00DB328D" w:rsidRDefault="00DB328D" w:rsidP="00DF25AA">
            <w:pPr>
              <w:pStyle w:val="BodyText"/>
              <w:spacing w:after="0"/>
              <w:rPr>
                <w:sz w:val="20"/>
                <w:szCs w:val="20"/>
              </w:rPr>
            </w:pPr>
          </w:p>
          <w:p w:rsidR="00DB328D" w:rsidRDefault="00DB328D" w:rsidP="00DB328D">
            <w:pPr>
              <w:pStyle w:val="BodyText"/>
              <w:numPr>
                <w:ilvl w:val="0"/>
                <w:numId w:val="42"/>
              </w:numPr>
              <w:spacing w:after="0"/>
              <w:rPr>
                <w:sz w:val="20"/>
                <w:szCs w:val="20"/>
              </w:rPr>
            </w:pPr>
            <w:r>
              <w:rPr>
                <w:sz w:val="20"/>
                <w:szCs w:val="20"/>
              </w:rPr>
              <w:t xml:space="preserve">The Product Gallery will display </w:t>
            </w:r>
            <w:r w:rsidR="000A0CB3">
              <w:rPr>
                <w:sz w:val="20"/>
                <w:szCs w:val="20"/>
              </w:rPr>
              <w:t xml:space="preserve">10 Random Product </w:t>
            </w:r>
            <w:r>
              <w:rPr>
                <w:sz w:val="20"/>
                <w:szCs w:val="20"/>
              </w:rPr>
              <w:t>items posted to the site in 5 rows of 2 columns</w:t>
            </w:r>
          </w:p>
          <w:p w:rsidR="00DB328D" w:rsidRDefault="00DB328D" w:rsidP="00DB328D">
            <w:pPr>
              <w:pStyle w:val="BodyText"/>
              <w:numPr>
                <w:ilvl w:val="0"/>
                <w:numId w:val="42"/>
              </w:numPr>
              <w:spacing w:after="0"/>
              <w:rPr>
                <w:sz w:val="20"/>
                <w:szCs w:val="20"/>
              </w:rPr>
            </w:pPr>
            <w:r>
              <w:rPr>
                <w:sz w:val="20"/>
                <w:szCs w:val="20"/>
              </w:rPr>
              <w:t>Each product will display the following:</w:t>
            </w:r>
          </w:p>
          <w:p w:rsidR="00DB328D" w:rsidRPr="003B649A" w:rsidRDefault="00DB328D" w:rsidP="00DB328D">
            <w:pPr>
              <w:pStyle w:val="BodyText"/>
              <w:numPr>
                <w:ilvl w:val="1"/>
                <w:numId w:val="42"/>
              </w:numPr>
              <w:spacing w:after="0"/>
              <w:rPr>
                <w:b/>
                <w:sz w:val="20"/>
                <w:szCs w:val="20"/>
              </w:rPr>
            </w:pPr>
            <w:r w:rsidRPr="003B649A">
              <w:rPr>
                <w:b/>
                <w:sz w:val="20"/>
                <w:szCs w:val="20"/>
              </w:rPr>
              <w:t>Thumbnail</w:t>
            </w:r>
          </w:p>
          <w:p w:rsidR="00DB328D" w:rsidRDefault="00DB328D" w:rsidP="00DB328D">
            <w:pPr>
              <w:pStyle w:val="BodyText"/>
              <w:numPr>
                <w:ilvl w:val="2"/>
                <w:numId w:val="42"/>
              </w:numPr>
              <w:spacing w:after="0"/>
              <w:rPr>
                <w:sz w:val="20"/>
                <w:szCs w:val="20"/>
              </w:rPr>
            </w:pPr>
            <w:r>
              <w:rPr>
                <w:sz w:val="20"/>
                <w:szCs w:val="20"/>
              </w:rPr>
              <w:t>If the item is on-sale, coming soon, or sold out, the appropriate graphic will be displayed on top of the thumbnail</w:t>
            </w:r>
          </w:p>
          <w:p w:rsidR="00DB328D" w:rsidRDefault="003B649A" w:rsidP="00DB328D">
            <w:pPr>
              <w:pStyle w:val="BodyText"/>
              <w:numPr>
                <w:ilvl w:val="2"/>
                <w:numId w:val="42"/>
              </w:numPr>
              <w:spacing w:after="0"/>
              <w:rPr>
                <w:sz w:val="20"/>
                <w:szCs w:val="20"/>
              </w:rPr>
            </w:pPr>
            <w:r>
              <w:rPr>
                <w:sz w:val="20"/>
                <w:szCs w:val="20"/>
              </w:rPr>
              <w:t xml:space="preserve">On click, the user is navigated to the product details page for the selected item.  See </w:t>
            </w:r>
            <w:proofErr w:type="spellStart"/>
            <w:r>
              <w:rPr>
                <w:sz w:val="20"/>
                <w:szCs w:val="20"/>
              </w:rPr>
              <w:t>Req</w:t>
            </w:r>
            <w:proofErr w:type="spellEnd"/>
            <w:r>
              <w:rPr>
                <w:sz w:val="20"/>
                <w:szCs w:val="20"/>
              </w:rPr>
              <w:t xml:space="preserve"> 7.7</w:t>
            </w:r>
          </w:p>
          <w:p w:rsidR="003B649A" w:rsidRPr="003B649A" w:rsidRDefault="003B649A" w:rsidP="003B649A">
            <w:pPr>
              <w:pStyle w:val="BodyText"/>
              <w:numPr>
                <w:ilvl w:val="1"/>
                <w:numId w:val="42"/>
              </w:numPr>
              <w:spacing w:after="0"/>
              <w:rPr>
                <w:b/>
                <w:sz w:val="20"/>
                <w:szCs w:val="20"/>
              </w:rPr>
            </w:pPr>
            <w:r w:rsidRPr="003B649A">
              <w:rPr>
                <w:b/>
                <w:sz w:val="20"/>
                <w:szCs w:val="20"/>
              </w:rPr>
              <w:t>Product Name</w:t>
            </w:r>
            <w:r>
              <w:rPr>
                <w:b/>
                <w:sz w:val="20"/>
                <w:szCs w:val="20"/>
              </w:rPr>
              <w:t xml:space="preserve"> </w:t>
            </w:r>
          </w:p>
          <w:p w:rsidR="003B649A" w:rsidRPr="003B649A" w:rsidRDefault="003B649A" w:rsidP="003B649A">
            <w:pPr>
              <w:pStyle w:val="BodyText"/>
              <w:numPr>
                <w:ilvl w:val="1"/>
                <w:numId w:val="42"/>
              </w:numPr>
              <w:spacing w:after="0"/>
              <w:rPr>
                <w:b/>
                <w:sz w:val="20"/>
                <w:szCs w:val="20"/>
              </w:rPr>
            </w:pPr>
            <w:r w:rsidRPr="003B649A">
              <w:rPr>
                <w:b/>
                <w:sz w:val="20"/>
                <w:szCs w:val="20"/>
              </w:rPr>
              <w:t>Business Name</w:t>
            </w:r>
            <w:r>
              <w:rPr>
                <w:b/>
                <w:sz w:val="20"/>
                <w:szCs w:val="20"/>
              </w:rPr>
              <w:t xml:space="preserve"> – </w:t>
            </w:r>
            <w:r>
              <w:rPr>
                <w:sz w:val="20"/>
                <w:szCs w:val="20"/>
              </w:rPr>
              <w:t xml:space="preserve">Clicking on the business name will navigate the user to the business Gallery Page.  See </w:t>
            </w:r>
            <w:proofErr w:type="spellStart"/>
            <w:r>
              <w:rPr>
                <w:sz w:val="20"/>
                <w:szCs w:val="20"/>
              </w:rPr>
              <w:t>Req</w:t>
            </w:r>
            <w:proofErr w:type="spellEnd"/>
            <w:r>
              <w:rPr>
                <w:sz w:val="20"/>
                <w:szCs w:val="20"/>
              </w:rPr>
              <w:t xml:space="preserve"> 7.1</w:t>
            </w:r>
          </w:p>
          <w:p w:rsidR="003B649A" w:rsidRDefault="003B649A" w:rsidP="003B649A">
            <w:pPr>
              <w:pStyle w:val="BodyText"/>
              <w:numPr>
                <w:ilvl w:val="1"/>
                <w:numId w:val="42"/>
              </w:numPr>
              <w:spacing w:after="0"/>
              <w:rPr>
                <w:sz w:val="20"/>
                <w:szCs w:val="20"/>
              </w:rPr>
            </w:pPr>
            <w:r w:rsidRPr="003B649A">
              <w:rPr>
                <w:b/>
                <w:sz w:val="20"/>
                <w:szCs w:val="20"/>
              </w:rPr>
              <w:t xml:space="preserve">Price </w:t>
            </w:r>
            <w:r>
              <w:rPr>
                <w:sz w:val="20"/>
                <w:szCs w:val="20"/>
              </w:rPr>
              <w:t xml:space="preserve">– This will be the base price of the item or the item sale price if it is on sale.  See </w:t>
            </w:r>
            <w:proofErr w:type="spellStart"/>
            <w:r>
              <w:rPr>
                <w:sz w:val="20"/>
                <w:szCs w:val="20"/>
              </w:rPr>
              <w:t>Req</w:t>
            </w:r>
            <w:proofErr w:type="spellEnd"/>
            <w:r>
              <w:rPr>
                <w:sz w:val="20"/>
                <w:szCs w:val="20"/>
              </w:rPr>
              <w:t xml:space="preserve"> 4.5.2</w:t>
            </w:r>
          </w:p>
          <w:p w:rsidR="005B302B" w:rsidRDefault="005B302B" w:rsidP="005B302B">
            <w:pPr>
              <w:pStyle w:val="BodyText"/>
              <w:spacing w:after="0"/>
              <w:rPr>
                <w:sz w:val="20"/>
                <w:szCs w:val="20"/>
              </w:rPr>
            </w:pPr>
          </w:p>
          <w:p w:rsidR="005B302B" w:rsidRPr="00F72A12" w:rsidRDefault="005B302B" w:rsidP="005B302B">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DB328D" w:rsidP="00DF25AA">
            <w:pPr>
              <w:pStyle w:val="BodyText"/>
              <w:spacing w:after="0"/>
              <w:jc w:val="center"/>
              <w:rPr>
                <w:sz w:val="20"/>
                <w:szCs w:val="20"/>
              </w:rPr>
            </w:pPr>
            <w:r>
              <w:rPr>
                <w:sz w:val="20"/>
                <w:szCs w:val="20"/>
              </w:rPr>
              <w:lastRenderedPageBreak/>
              <w:t>6.1.3</w:t>
            </w:r>
          </w:p>
        </w:tc>
        <w:tc>
          <w:tcPr>
            <w:tcW w:w="6629" w:type="dxa"/>
          </w:tcPr>
          <w:p w:rsidR="00A12A92" w:rsidRDefault="00DB328D" w:rsidP="00DF25AA">
            <w:pPr>
              <w:pStyle w:val="BodyText"/>
              <w:spacing w:after="0"/>
              <w:rPr>
                <w:b/>
                <w:sz w:val="20"/>
                <w:szCs w:val="20"/>
              </w:rPr>
            </w:pPr>
            <w:r>
              <w:rPr>
                <w:b/>
                <w:sz w:val="20"/>
                <w:szCs w:val="20"/>
              </w:rPr>
              <w:t>Service List (Home Page):</w:t>
            </w:r>
          </w:p>
          <w:p w:rsidR="00DB328D" w:rsidRDefault="003B649A" w:rsidP="00DF25AA">
            <w:pPr>
              <w:pStyle w:val="BodyText"/>
              <w:spacing w:after="0"/>
              <w:rPr>
                <w:sz w:val="20"/>
                <w:szCs w:val="20"/>
              </w:rPr>
            </w:pPr>
            <w:r>
              <w:rPr>
                <w:sz w:val="20"/>
                <w:szCs w:val="20"/>
              </w:rPr>
              <w:t>This object contains a list of services displayed in a list view.  The object will have the following elements and behaviors:</w:t>
            </w:r>
          </w:p>
          <w:p w:rsidR="003B649A" w:rsidRDefault="003B649A" w:rsidP="00DF25AA">
            <w:pPr>
              <w:pStyle w:val="BodyText"/>
              <w:spacing w:after="0"/>
              <w:rPr>
                <w:sz w:val="20"/>
                <w:szCs w:val="20"/>
              </w:rPr>
            </w:pPr>
          </w:p>
          <w:p w:rsidR="003B649A" w:rsidRDefault="003B649A" w:rsidP="003B649A">
            <w:pPr>
              <w:pStyle w:val="BodyText"/>
              <w:numPr>
                <w:ilvl w:val="0"/>
                <w:numId w:val="43"/>
              </w:numPr>
              <w:spacing w:after="0"/>
              <w:rPr>
                <w:sz w:val="20"/>
                <w:szCs w:val="20"/>
              </w:rPr>
            </w:pPr>
            <w:r>
              <w:rPr>
                <w:sz w:val="20"/>
                <w:szCs w:val="20"/>
              </w:rPr>
              <w:t xml:space="preserve">The service list </w:t>
            </w:r>
            <w:r w:rsidR="000A0CB3">
              <w:rPr>
                <w:sz w:val="20"/>
                <w:szCs w:val="20"/>
              </w:rPr>
              <w:t>will contain 10</w:t>
            </w:r>
            <w:r w:rsidR="00E110E8">
              <w:rPr>
                <w:sz w:val="20"/>
                <w:szCs w:val="20"/>
              </w:rPr>
              <w:t xml:space="preserve"> services listed in a single column.  The default will be</w:t>
            </w:r>
            <w:r w:rsidR="000A0CB3">
              <w:rPr>
                <w:sz w:val="20"/>
                <w:szCs w:val="20"/>
              </w:rPr>
              <w:t xml:space="preserve"> the 10 random</w:t>
            </w:r>
            <w:r w:rsidR="00E110E8">
              <w:rPr>
                <w:sz w:val="20"/>
                <w:szCs w:val="20"/>
              </w:rPr>
              <w:t xml:space="preserve"> services.</w:t>
            </w:r>
          </w:p>
          <w:p w:rsidR="00E110E8" w:rsidRDefault="00E110E8" w:rsidP="003B649A">
            <w:pPr>
              <w:pStyle w:val="BodyText"/>
              <w:numPr>
                <w:ilvl w:val="0"/>
                <w:numId w:val="43"/>
              </w:numPr>
              <w:spacing w:after="0"/>
              <w:rPr>
                <w:sz w:val="20"/>
                <w:szCs w:val="20"/>
              </w:rPr>
            </w:pPr>
            <w:r>
              <w:rPr>
                <w:sz w:val="20"/>
                <w:szCs w:val="20"/>
              </w:rPr>
              <w:t>Each service listing will have the following:</w:t>
            </w:r>
          </w:p>
          <w:p w:rsidR="00E110E8" w:rsidRDefault="00E110E8" w:rsidP="00E110E8">
            <w:pPr>
              <w:pStyle w:val="BodyText"/>
              <w:numPr>
                <w:ilvl w:val="1"/>
                <w:numId w:val="43"/>
              </w:numPr>
              <w:spacing w:after="0"/>
              <w:rPr>
                <w:sz w:val="20"/>
                <w:szCs w:val="20"/>
              </w:rPr>
            </w:pPr>
            <w:r>
              <w:rPr>
                <w:b/>
                <w:sz w:val="20"/>
                <w:szCs w:val="20"/>
              </w:rPr>
              <w:t xml:space="preserve">Service Name – </w:t>
            </w:r>
            <w:r>
              <w:rPr>
                <w:sz w:val="20"/>
                <w:szCs w:val="20"/>
              </w:rPr>
              <w:t xml:space="preserve">Clicking this link will navigate the user to the items details page.  See </w:t>
            </w:r>
            <w:proofErr w:type="spellStart"/>
            <w:r>
              <w:rPr>
                <w:sz w:val="20"/>
                <w:szCs w:val="20"/>
              </w:rPr>
              <w:t>Req</w:t>
            </w:r>
            <w:proofErr w:type="spellEnd"/>
            <w:r>
              <w:rPr>
                <w:sz w:val="20"/>
                <w:szCs w:val="20"/>
              </w:rPr>
              <w:t xml:space="preserve"> 7.7</w:t>
            </w:r>
          </w:p>
          <w:p w:rsidR="00E110E8" w:rsidRDefault="00E110E8" w:rsidP="00E110E8">
            <w:pPr>
              <w:pStyle w:val="BodyText"/>
              <w:numPr>
                <w:ilvl w:val="1"/>
                <w:numId w:val="43"/>
              </w:numPr>
              <w:spacing w:after="0"/>
              <w:rPr>
                <w:sz w:val="20"/>
                <w:szCs w:val="20"/>
              </w:rPr>
            </w:pPr>
            <w:r>
              <w:rPr>
                <w:b/>
                <w:sz w:val="20"/>
                <w:szCs w:val="20"/>
              </w:rPr>
              <w:t>Business Name –</w:t>
            </w:r>
            <w:r>
              <w:rPr>
                <w:sz w:val="20"/>
                <w:szCs w:val="20"/>
              </w:rPr>
              <w:t xml:space="preserve"> Clicking on this link will navigate the user to the business owner Gallery Page, slide show, or list page depending on the business owner settings under Site Layout.  See </w:t>
            </w:r>
            <w:proofErr w:type="spellStart"/>
            <w:r>
              <w:rPr>
                <w:sz w:val="20"/>
                <w:szCs w:val="20"/>
              </w:rPr>
              <w:t>Req</w:t>
            </w:r>
            <w:proofErr w:type="spellEnd"/>
            <w:r>
              <w:rPr>
                <w:sz w:val="20"/>
                <w:szCs w:val="20"/>
              </w:rPr>
              <w:t xml:space="preserve"> 7.1, 7.2, 7.6, 4.4</w:t>
            </w:r>
          </w:p>
          <w:p w:rsidR="0052235E" w:rsidRPr="00DB328D" w:rsidRDefault="0052235E" w:rsidP="00E110E8">
            <w:pPr>
              <w:pStyle w:val="BodyText"/>
              <w:numPr>
                <w:ilvl w:val="1"/>
                <w:numId w:val="43"/>
              </w:numPr>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E84B5D" w:rsidP="00DF25AA">
            <w:pPr>
              <w:pStyle w:val="BodyText"/>
              <w:spacing w:after="0"/>
              <w:jc w:val="center"/>
              <w:rPr>
                <w:sz w:val="20"/>
                <w:szCs w:val="20"/>
              </w:rPr>
            </w:pPr>
            <w:r>
              <w:rPr>
                <w:sz w:val="20"/>
                <w:szCs w:val="20"/>
              </w:rPr>
              <w:t>6.1.4</w:t>
            </w:r>
          </w:p>
        </w:tc>
        <w:tc>
          <w:tcPr>
            <w:tcW w:w="6629" w:type="dxa"/>
          </w:tcPr>
          <w:p w:rsidR="00A12A92" w:rsidRDefault="00E84B5D" w:rsidP="00DF25AA">
            <w:pPr>
              <w:pStyle w:val="BodyText"/>
              <w:spacing w:after="0"/>
              <w:rPr>
                <w:b/>
                <w:sz w:val="20"/>
                <w:szCs w:val="20"/>
              </w:rPr>
            </w:pPr>
            <w:r>
              <w:rPr>
                <w:b/>
                <w:sz w:val="20"/>
                <w:szCs w:val="20"/>
              </w:rPr>
              <w:t>Right Side Column:</w:t>
            </w:r>
          </w:p>
          <w:p w:rsidR="00E84B5D" w:rsidRDefault="00E84B5D" w:rsidP="00DF25AA">
            <w:pPr>
              <w:pStyle w:val="BodyText"/>
              <w:spacing w:after="0"/>
              <w:rPr>
                <w:sz w:val="20"/>
                <w:szCs w:val="20"/>
              </w:rPr>
            </w:pPr>
            <w:r>
              <w:rPr>
                <w:sz w:val="20"/>
                <w:szCs w:val="20"/>
              </w:rPr>
              <w:t>This column appears on the right side of the home page and contains the following objects:</w:t>
            </w:r>
          </w:p>
          <w:p w:rsidR="00E84B5D" w:rsidRDefault="00E84B5D" w:rsidP="00DF25AA">
            <w:pPr>
              <w:pStyle w:val="BodyText"/>
              <w:spacing w:after="0"/>
              <w:rPr>
                <w:sz w:val="20"/>
                <w:szCs w:val="20"/>
              </w:rPr>
            </w:pPr>
          </w:p>
          <w:p w:rsidR="00E84B5D" w:rsidRDefault="00E84B5D" w:rsidP="00E84B5D">
            <w:pPr>
              <w:pStyle w:val="BodyText"/>
              <w:numPr>
                <w:ilvl w:val="0"/>
                <w:numId w:val="44"/>
              </w:numPr>
              <w:spacing w:after="0"/>
              <w:rPr>
                <w:sz w:val="20"/>
                <w:szCs w:val="20"/>
              </w:rPr>
            </w:pPr>
            <w:r w:rsidRPr="00E84B5D">
              <w:rPr>
                <w:b/>
                <w:sz w:val="20"/>
                <w:szCs w:val="20"/>
              </w:rPr>
              <w:t>Featured Item Object</w:t>
            </w:r>
            <w:r>
              <w:rPr>
                <w:sz w:val="20"/>
                <w:szCs w:val="20"/>
              </w:rPr>
              <w:t xml:space="preserve"> – See </w:t>
            </w:r>
            <w:proofErr w:type="spellStart"/>
            <w:r>
              <w:rPr>
                <w:sz w:val="20"/>
                <w:szCs w:val="20"/>
              </w:rPr>
              <w:t>Req</w:t>
            </w:r>
            <w:proofErr w:type="spellEnd"/>
            <w:r>
              <w:rPr>
                <w:sz w:val="20"/>
                <w:szCs w:val="20"/>
              </w:rPr>
              <w:t xml:space="preserve"> 6.1.5</w:t>
            </w:r>
          </w:p>
          <w:p w:rsidR="00E84B5D" w:rsidRDefault="00E84B5D" w:rsidP="00E84B5D">
            <w:pPr>
              <w:pStyle w:val="BodyText"/>
              <w:numPr>
                <w:ilvl w:val="0"/>
                <w:numId w:val="44"/>
              </w:numPr>
              <w:spacing w:after="0"/>
              <w:rPr>
                <w:sz w:val="20"/>
                <w:szCs w:val="20"/>
              </w:rPr>
            </w:pPr>
            <w:r>
              <w:rPr>
                <w:b/>
                <w:sz w:val="20"/>
                <w:szCs w:val="20"/>
              </w:rPr>
              <w:t xml:space="preserve">Static Text for SEO – </w:t>
            </w:r>
            <w:r>
              <w:rPr>
                <w:sz w:val="20"/>
                <w:szCs w:val="20"/>
              </w:rPr>
              <w:t xml:space="preserve">See </w:t>
            </w:r>
            <w:proofErr w:type="spellStart"/>
            <w:r>
              <w:rPr>
                <w:sz w:val="20"/>
                <w:szCs w:val="20"/>
              </w:rPr>
              <w:t>Req</w:t>
            </w:r>
            <w:proofErr w:type="spellEnd"/>
            <w:r>
              <w:rPr>
                <w:sz w:val="20"/>
                <w:szCs w:val="20"/>
              </w:rPr>
              <w:t xml:space="preserve"> 6.1.6</w:t>
            </w:r>
          </w:p>
          <w:p w:rsidR="00E84B5D" w:rsidRDefault="00E84B5D" w:rsidP="00E84B5D">
            <w:pPr>
              <w:pStyle w:val="BodyText"/>
              <w:spacing w:after="0"/>
              <w:rPr>
                <w:sz w:val="20"/>
                <w:szCs w:val="20"/>
              </w:rPr>
            </w:pPr>
          </w:p>
          <w:p w:rsidR="00E84B5D" w:rsidRPr="00E84B5D" w:rsidRDefault="00E84B5D" w:rsidP="00E84B5D">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E84B5D" w:rsidP="00DF25AA">
            <w:pPr>
              <w:pStyle w:val="BodyText"/>
              <w:spacing w:after="0"/>
              <w:jc w:val="center"/>
              <w:rPr>
                <w:sz w:val="20"/>
                <w:szCs w:val="20"/>
              </w:rPr>
            </w:pPr>
            <w:r>
              <w:rPr>
                <w:sz w:val="20"/>
                <w:szCs w:val="20"/>
              </w:rPr>
              <w:t>6.1.5</w:t>
            </w:r>
          </w:p>
        </w:tc>
        <w:tc>
          <w:tcPr>
            <w:tcW w:w="6629" w:type="dxa"/>
          </w:tcPr>
          <w:p w:rsidR="00A12A92" w:rsidRDefault="00E84B5D" w:rsidP="00DF25AA">
            <w:pPr>
              <w:pStyle w:val="BodyText"/>
              <w:spacing w:after="0"/>
              <w:rPr>
                <w:b/>
                <w:sz w:val="20"/>
                <w:szCs w:val="20"/>
              </w:rPr>
            </w:pPr>
            <w:r>
              <w:rPr>
                <w:b/>
                <w:sz w:val="20"/>
                <w:szCs w:val="20"/>
              </w:rPr>
              <w:t>Featured Item Object:</w:t>
            </w:r>
          </w:p>
          <w:p w:rsidR="00E84B5D" w:rsidRDefault="008B466A" w:rsidP="00DF25AA">
            <w:pPr>
              <w:pStyle w:val="BodyText"/>
              <w:spacing w:after="0"/>
              <w:rPr>
                <w:sz w:val="20"/>
                <w:szCs w:val="20"/>
              </w:rPr>
            </w:pPr>
            <w:r>
              <w:rPr>
                <w:sz w:val="20"/>
                <w:szCs w:val="20"/>
              </w:rPr>
              <w:t>This object will randomly display a product or service.  The object resides on the right column and has the following elements and behaviors:</w:t>
            </w:r>
          </w:p>
          <w:p w:rsidR="008B466A" w:rsidRDefault="008B466A" w:rsidP="00DF25AA">
            <w:pPr>
              <w:pStyle w:val="BodyText"/>
              <w:spacing w:after="0"/>
              <w:rPr>
                <w:sz w:val="20"/>
                <w:szCs w:val="20"/>
              </w:rPr>
            </w:pPr>
          </w:p>
          <w:p w:rsidR="008B466A" w:rsidRDefault="008B466A" w:rsidP="008B466A">
            <w:pPr>
              <w:pStyle w:val="BodyText"/>
              <w:numPr>
                <w:ilvl w:val="0"/>
                <w:numId w:val="45"/>
              </w:numPr>
              <w:spacing w:after="0"/>
              <w:rPr>
                <w:sz w:val="20"/>
                <w:szCs w:val="20"/>
              </w:rPr>
            </w:pPr>
            <w:r w:rsidRPr="008B466A">
              <w:rPr>
                <w:b/>
                <w:sz w:val="20"/>
                <w:szCs w:val="20"/>
              </w:rPr>
              <w:t>Image</w:t>
            </w:r>
            <w:r>
              <w:rPr>
                <w:sz w:val="20"/>
                <w:szCs w:val="20"/>
              </w:rPr>
              <w:t xml:space="preserve"> – Clickable image of the product or service.  If clicked, the system navigates the user to the item details page for the selected item.  See </w:t>
            </w:r>
            <w:proofErr w:type="spellStart"/>
            <w:r>
              <w:rPr>
                <w:sz w:val="20"/>
                <w:szCs w:val="20"/>
              </w:rPr>
              <w:t>Req</w:t>
            </w:r>
            <w:proofErr w:type="spellEnd"/>
            <w:r>
              <w:rPr>
                <w:sz w:val="20"/>
                <w:szCs w:val="20"/>
              </w:rPr>
              <w:t xml:space="preserve"> 7.7</w:t>
            </w:r>
          </w:p>
          <w:p w:rsidR="008B466A" w:rsidRDefault="008B466A" w:rsidP="008B466A">
            <w:pPr>
              <w:pStyle w:val="BodyText"/>
              <w:numPr>
                <w:ilvl w:val="0"/>
                <w:numId w:val="45"/>
              </w:numPr>
              <w:spacing w:after="0"/>
              <w:rPr>
                <w:sz w:val="20"/>
                <w:szCs w:val="20"/>
              </w:rPr>
            </w:pPr>
            <w:r>
              <w:rPr>
                <w:b/>
                <w:sz w:val="20"/>
                <w:szCs w:val="20"/>
              </w:rPr>
              <w:t xml:space="preserve">Product Name </w:t>
            </w:r>
            <w:r>
              <w:rPr>
                <w:sz w:val="20"/>
                <w:szCs w:val="20"/>
              </w:rPr>
              <w:t>– Name of the product</w:t>
            </w:r>
          </w:p>
          <w:p w:rsidR="008B466A" w:rsidRPr="008B466A" w:rsidRDefault="008B466A" w:rsidP="008B466A">
            <w:pPr>
              <w:pStyle w:val="BodyText"/>
              <w:numPr>
                <w:ilvl w:val="0"/>
                <w:numId w:val="45"/>
              </w:numPr>
              <w:spacing w:after="0"/>
              <w:rPr>
                <w:sz w:val="20"/>
                <w:szCs w:val="20"/>
              </w:rPr>
            </w:pPr>
            <w:r>
              <w:rPr>
                <w:b/>
                <w:sz w:val="20"/>
                <w:szCs w:val="20"/>
              </w:rPr>
              <w:t xml:space="preserve">Business Name (link) </w:t>
            </w:r>
            <w:r>
              <w:rPr>
                <w:sz w:val="20"/>
                <w:szCs w:val="20"/>
              </w:rPr>
              <w:t xml:space="preserve">– Clicking this link will navigate the user to the business home page for the business.  This will either be the Gallery, List or Slideshow page.  The page will depend upon the selected layout.  See </w:t>
            </w:r>
            <w:proofErr w:type="spellStart"/>
            <w:r>
              <w:rPr>
                <w:sz w:val="20"/>
                <w:szCs w:val="20"/>
              </w:rPr>
              <w:t>Req</w:t>
            </w:r>
            <w:proofErr w:type="spellEnd"/>
            <w:r>
              <w:rPr>
                <w:sz w:val="20"/>
                <w:szCs w:val="20"/>
              </w:rPr>
              <w:t xml:space="preserve"> 4.</w:t>
            </w:r>
            <w:r w:rsidR="005B302B">
              <w:rPr>
                <w:sz w:val="20"/>
                <w:szCs w:val="20"/>
              </w:rPr>
              <w:t>4., 7.1, 7.2, 7.6</w:t>
            </w:r>
            <w:r>
              <w:rPr>
                <w:sz w:val="20"/>
                <w:szCs w:val="20"/>
              </w:rPr>
              <w:t xml:space="preserve">  </w:t>
            </w: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E84B5D" w:rsidP="00DF25AA">
            <w:pPr>
              <w:pStyle w:val="BodyText"/>
              <w:spacing w:after="0"/>
              <w:jc w:val="center"/>
              <w:rPr>
                <w:sz w:val="20"/>
                <w:szCs w:val="20"/>
              </w:rPr>
            </w:pPr>
            <w:r>
              <w:rPr>
                <w:sz w:val="20"/>
                <w:szCs w:val="20"/>
              </w:rPr>
              <w:t>6.1.6</w:t>
            </w:r>
          </w:p>
        </w:tc>
        <w:tc>
          <w:tcPr>
            <w:tcW w:w="6629" w:type="dxa"/>
          </w:tcPr>
          <w:p w:rsidR="00A12A92" w:rsidRDefault="00E84B5D" w:rsidP="00DF25AA">
            <w:pPr>
              <w:pStyle w:val="BodyText"/>
              <w:spacing w:after="0"/>
              <w:rPr>
                <w:b/>
                <w:sz w:val="20"/>
                <w:szCs w:val="20"/>
              </w:rPr>
            </w:pPr>
            <w:r>
              <w:rPr>
                <w:b/>
                <w:sz w:val="20"/>
                <w:szCs w:val="20"/>
              </w:rPr>
              <w:t>Static Text for SEO:</w:t>
            </w:r>
          </w:p>
          <w:p w:rsidR="00E84B5D" w:rsidRPr="005B302B" w:rsidRDefault="005B302B" w:rsidP="00DF25AA">
            <w:pPr>
              <w:pStyle w:val="BodyText"/>
              <w:spacing w:after="0"/>
              <w:rPr>
                <w:sz w:val="20"/>
                <w:szCs w:val="20"/>
              </w:rPr>
            </w:pPr>
            <w:r>
              <w:rPr>
                <w:sz w:val="20"/>
                <w:szCs w:val="20"/>
              </w:rPr>
              <w:t xml:space="preserve">This area will be static text that will be used for SEO purposes.  The DIV will need to appear as close to the BODY tag as possible.  Additionally, f the user clicks more </w:t>
            </w:r>
            <w:proofErr w:type="gramStart"/>
            <w:r>
              <w:rPr>
                <w:sz w:val="20"/>
                <w:szCs w:val="20"/>
              </w:rPr>
              <w:t>link</w:t>
            </w:r>
            <w:proofErr w:type="gramEnd"/>
            <w:r>
              <w:rPr>
                <w:sz w:val="20"/>
                <w:szCs w:val="20"/>
              </w:rPr>
              <w:t>, the area expands downward revealing any additional text.</w:t>
            </w: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FB3888">
      <w:pPr>
        <w:pStyle w:val="BodyText"/>
      </w:pPr>
    </w:p>
    <w:p w:rsidR="00A12A92" w:rsidRDefault="00A12A92" w:rsidP="00A12A92">
      <w:pPr>
        <w:pStyle w:val="Heading2"/>
      </w:pPr>
      <w:bookmarkStart w:id="42" w:name="_Toc318728343"/>
      <w:r>
        <w:t>Search Results (Wall View) Requirements</w:t>
      </w:r>
      <w:bookmarkEnd w:id="42"/>
    </w:p>
    <w:p w:rsidR="00A12A92" w:rsidRDefault="00A12A92" w:rsidP="00A12A92">
      <w:pPr>
        <w:pStyle w:val="BodyText"/>
      </w:pPr>
      <w:r>
        <w:t xml:space="preserve">The following are requirements for the </w:t>
      </w:r>
      <w:r w:rsidR="005B302B">
        <w:t>Search Results Wall View</w:t>
      </w:r>
      <w:r>
        <w:t xml:space="preserv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5B302B" w:rsidP="00DF25AA">
            <w:pPr>
              <w:pStyle w:val="BodyText"/>
              <w:spacing w:after="0"/>
              <w:jc w:val="center"/>
              <w:rPr>
                <w:sz w:val="20"/>
                <w:szCs w:val="20"/>
              </w:rPr>
            </w:pPr>
            <w:r>
              <w:rPr>
                <w:sz w:val="20"/>
                <w:szCs w:val="20"/>
              </w:rPr>
              <w:t>6.2.1</w:t>
            </w:r>
          </w:p>
        </w:tc>
        <w:tc>
          <w:tcPr>
            <w:tcW w:w="6629" w:type="dxa"/>
          </w:tcPr>
          <w:p w:rsidR="00A12A92" w:rsidRPr="005B302B" w:rsidRDefault="005B302B" w:rsidP="00DF25AA">
            <w:pPr>
              <w:pStyle w:val="BodyTable"/>
              <w:rPr>
                <w:b/>
              </w:rPr>
            </w:pPr>
            <w:r w:rsidRPr="005B302B">
              <w:rPr>
                <w:b/>
              </w:rPr>
              <w:t>General Requirements:</w:t>
            </w:r>
          </w:p>
          <w:p w:rsidR="005B302B" w:rsidRDefault="005B302B" w:rsidP="00DF25AA">
            <w:pPr>
              <w:pStyle w:val="BodyTable"/>
            </w:pPr>
            <w:r>
              <w:t>The purpose of this page is to display search results.  This is the default view for search results when a user has selected to search for Products.  This page has the following elements and behaviors:</w:t>
            </w:r>
          </w:p>
          <w:p w:rsidR="005B302B" w:rsidRDefault="005B302B" w:rsidP="00DF25AA">
            <w:pPr>
              <w:pStyle w:val="BodyTable"/>
            </w:pPr>
          </w:p>
          <w:p w:rsidR="005B302B" w:rsidRDefault="005B302B" w:rsidP="005B302B">
            <w:pPr>
              <w:pStyle w:val="BodyTable"/>
              <w:numPr>
                <w:ilvl w:val="0"/>
                <w:numId w:val="41"/>
              </w:numPr>
            </w:pPr>
            <w:r w:rsidRPr="00EE5A2F">
              <w:rPr>
                <w:b/>
              </w:rPr>
              <w:lastRenderedPageBreak/>
              <w:t>Top Level Navigation</w:t>
            </w:r>
            <w:r>
              <w:t xml:space="preserve"> – See </w:t>
            </w:r>
            <w:proofErr w:type="spellStart"/>
            <w:r>
              <w:t>Req</w:t>
            </w:r>
            <w:proofErr w:type="spellEnd"/>
            <w:r>
              <w:t xml:space="preserve"> 3.1</w:t>
            </w:r>
          </w:p>
          <w:p w:rsidR="0019674D" w:rsidRDefault="0019674D" w:rsidP="005B302B">
            <w:pPr>
              <w:pStyle w:val="BodyTable"/>
              <w:numPr>
                <w:ilvl w:val="0"/>
                <w:numId w:val="41"/>
              </w:numPr>
            </w:pPr>
            <w:r>
              <w:rPr>
                <w:b/>
              </w:rPr>
              <w:t xml:space="preserve">Filters </w:t>
            </w:r>
            <w:r>
              <w:t xml:space="preserve">– See </w:t>
            </w:r>
            <w:proofErr w:type="spellStart"/>
            <w:r>
              <w:t>Req</w:t>
            </w:r>
            <w:proofErr w:type="spellEnd"/>
            <w:r>
              <w:t xml:space="preserve"> 6.2.2</w:t>
            </w:r>
          </w:p>
          <w:p w:rsidR="005B302B" w:rsidRDefault="005B302B" w:rsidP="005B302B">
            <w:pPr>
              <w:pStyle w:val="BodyTable"/>
              <w:numPr>
                <w:ilvl w:val="0"/>
                <w:numId w:val="41"/>
              </w:numPr>
            </w:pPr>
            <w:r w:rsidRPr="00DB328D">
              <w:rPr>
                <w:b/>
              </w:rPr>
              <w:t>Left Public Navigation</w:t>
            </w:r>
            <w:r>
              <w:t xml:space="preserve"> – See </w:t>
            </w:r>
            <w:proofErr w:type="spellStart"/>
            <w:r>
              <w:t>Req</w:t>
            </w:r>
            <w:proofErr w:type="spellEnd"/>
            <w:r>
              <w:t xml:space="preserve"> 3.4</w:t>
            </w:r>
          </w:p>
          <w:p w:rsidR="005B302B" w:rsidRDefault="005B302B" w:rsidP="005B302B">
            <w:pPr>
              <w:pStyle w:val="BodyTable"/>
              <w:numPr>
                <w:ilvl w:val="0"/>
                <w:numId w:val="41"/>
              </w:numPr>
            </w:pPr>
            <w:r>
              <w:rPr>
                <w:b/>
              </w:rPr>
              <w:t xml:space="preserve">Search Bar </w:t>
            </w:r>
            <w:r>
              <w:t xml:space="preserve">– </w:t>
            </w:r>
            <w:r w:rsidRPr="00DB328D">
              <w:rPr>
                <w:highlight w:val="yellow"/>
              </w:rPr>
              <w:t xml:space="preserve">See </w:t>
            </w:r>
            <w:proofErr w:type="spellStart"/>
            <w:proofErr w:type="gramStart"/>
            <w:r w:rsidRPr="00DB328D">
              <w:rPr>
                <w:highlight w:val="yellow"/>
              </w:rPr>
              <w:t>Req</w:t>
            </w:r>
            <w:proofErr w:type="spellEnd"/>
            <w:r w:rsidRPr="00DB328D">
              <w:rPr>
                <w:highlight w:val="yellow"/>
              </w:rPr>
              <w:t xml:space="preserve"> ????</w:t>
            </w:r>
            <w:proofErr w:type="gramEnd"/>
          </w:p>
          <w:p w:rsidR="005B302B" w:rsidRDefault="0019674D" w:rsidP="005B302B">
            <w:pPr>
              <w:pStyle w:val="BodyTable"/>
              <w:numPr>
                <w:ilvl w:val="0"/>
                <w:numId w:val="41"/>
              </w:numPr>
            </w:pPr>
            <w:r>
              <w:rPr>
                <w:b/>
              </w:rPr>
              <w:t>Product</w:t>
            </w:r>
            <w:r w:rsidR="005B302B">
              <w:rPr>
                <w:b/>
              </w:rPr>
              <w:t xml:space="preserve"> Page Gallery</w:t>
            </w:r>
            <w:r>
              <w:rPr>
                <w:b/>
              </w:rPr>
              <w:t xml:space="preserve"> Object</w:t>
            </w:r>
            <w:r w:rsidR="005B302B">
              <w:rPr>
                <w:b/>
              </w:rPr>
              <w:t xml:space="preserve"> </w:t>
            </w:r>
            <w:r w:rsidR="00437D89">
              <w:t xml:space="preserve">– See </w:t>
            </w:r>
            <w:proofErr w:type="spellStart"/>
            <w:r w:rsidR="00437D89">
              <w:t>Req</w:t>
            </w:r>
            <w:proofErr w:type="spellEnd"/>
            <w:r w:rsidR="00437D89">
              <w:t xml:space="preserve"> 6.2.3</w:t>
            </w:r>
          </w:p>
          <w:p w:rsidR="005B302B" w:rsidRDefault="005B302B" w:rsidP="005B302B">
            <w:pPr>
              <w:pStyle w:val="BodyTable"/>
              <w:numPr>
                <w:ilvl w:val="0"/>
                <w:numId w:val="41"/>
              </w:numPr>
            </w:pPr>
            <w:r>
              <w:rPr>
                <w:b/>
              </w:rPr>
              <w:t xml:space="preserve">Right Side Column </w:t>
            </w:r>
            <w:r>
              <w:t xml:space="preserve">– See </w:t>
            </w:r>
            <w:proofErr w:type="spellStart"/>
            <w:r>
              <w:t>Req</w:t>
            </w:r>
            <w:proofErr w:type="spellEnd"/>
            <w:r>
              <w:t xml:space="preserve"> 6.1.4</w:t>
            </w:r>
          </w:p>
          <w:p w:rsidR="005B302B" w:rsidRDefault="005B302B" w:rsidP="005B302B">
            <w:pPr>
              <w:pStyle w:val="BodyTable"/>
              <w:numPr>
                <w:ilvl w:val="0"/>
                <w:numId w:val="41"/>
              </w:numPr>
            </w:pPr>
            <w:r>
              <w:rPr>
                <w:b/>
              </w:rPr>
              <w:t xml:space="preserve">Pagination </w:t>
            </w:r>
            <w:r>
              <w:t>– Clicking on an item will display the next page</w:t>
            </w:r>
            <w:r w:rsidR="0019674D">
              <w:t xml:space="preserve"> of products.</w:t>
            </w:r>
          </w:p>
          <w:p w:rsidR="005B302B" w:rsidRPr="00F72A12" w:rsidRDefault="005B302B"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19674D" w:rsidP="00DF25AA">
            <w:pPr>
              <w:pStyle w:val="BodyText"/>
              <w:spacing w:after="0"/>
              <w:jc w:val="center"/>
              <w:rPr>
                <w:sz w:val="20"/>
                <w:szCs w:val="20"/>
              </w:rPr>
            </w:pPr>
            <w:r>
              <w:rPr>
                <w:sz w:val="20"/>
                <w:szCs w:val="20"/>
              </w:rPr>
              <w:lastRenderedPageBreak/>
              <w:t>6.2.2</w:t>
            </w:r>
          </w:p>
        </w:tc>
        <w:tc>
          <w:tcPr>
            <w:tcW w:w="6629" w:type="dxa"/>
          </w:tcPr>
          <w:p w:rsidR="00A12A92" w:rsidRPr="0019674D" w:rsidRDefault="0019674D" w:rsidP="00DF25AA">
            <w:pPr>
              <w:pStyle w:val="BodyText"/>
              <w:spacing w:after="0"/>
              <w:rPr>
                <w:b/>
                <w:sz w:val="20"/>
                <w:szCs w:val="20"/>
              </w:rPr>
            </w:pPr>
            <w:r w:rsidRPr="008A62A2">
              <w:rPr>
                <w:b/>
                <w:sz w:val="20"/>
                <w:szCs w:val="20"/>
                <w:highlight w:val="yellow"/>
              </w:rPr>
              <w:t>Filters:</w:t>
            </w:r>
          </w:p>
          <w:p w:rsidR="0019674D" w:rsidRDefault="0019674D" w:rsidP="00DF25AA">
            <w:pPr>
              <w:pStyle w:val="BodyText"/>
              <w:spacing w:after="0"/>
              <w:rPr>
                <w:sz w:val="20"/>
                <w:szCs w:val="20"/>
              </w:rPr>
            </w:pPr>
            <w:r>
              <w:rPr>
                <w:sz w:val="20"/>
                <w:szCs w:val="20"/>
              </w:rPr>
              <w:t>When this page is displayed, all items will be displayed that match the search criteria.  The user can then filter the results.  The filters have the following elements and behaviors:</w:t>
            </w:r>
          </w:p>
          <w:p w:rsidR="0019674D" w:rsidRDefault="0019674D" w:rsidP="0019674D">
            <w:pPr>
              <w:pStyle w:val="BodyText"/>
              <w:numPr>
                <w:ilvl w:val="0"/>
                <w:numId w:val="46"/>
              </w:numPr>
              <w:spacing w:after="0"/>
              <w:rPr>
                <w:sz w:val="20"/>
                <w:szCs w:val="20"/>
              </w:rPr>
            </w:pPr>
            <w:r w:rsidRPr="0022404B">
              <w:rPr>
                <w:b/>
                <w:sz w:val="20"/>
                <w:szCs w:val="20"/>
              </w:rPr>
              <w:t>Dynamic Filters</w:t>
            </w:r>
            <w:r>
              <w:rPr>
                <w:sz w:val="20"/>
                <w:szCs w:val="20"/>
              </w:rPr>
              <w:t xml:space="preserve"> –</w:t>
            </w:r>
            <w:r w:rsidR="0022404B">
              <w:rPr>
                <w:sz w:val="20"/>
                <w:szCs w:val="20"/>
              </w:rPr>
              <w:t xml:space="preserve"> The page will display the categories of the products or services and the count of the number of</w:t>
            </w:r>
            <w:r w:rsidR="006E606F">
              <w:rPr>
                <w:sz w:val="20"/>
                <w:szCs w:val="20"/>
              </w:rPr>
              <w:t xml:space="preserve"> results for each category. </w:t>
            </w:r>
            <w:r w:rsidR="008A62A2">
              <w:rPr>
                <w:sz w:val="20"/>
                <w:szCs w:val="20"/>
              </w:rPr>
              <w:t xml:space="preserve">  Clicking on the link will filter the current results of products or services to only items of the filter type.</w:t>
            </w:r>
          </w:p>
          <w:p w:rsidR="008A62A2" w:rsidRPr="00F72A12" w:rsidRDefault="008A62A2" w:rsidP="0019674D">
            <w:pPr>
              <w:pStyle w:val="BodyText"/>
              <w:numPr>
                <w:ilvl w:val="0"/>
                <w:numId w:val="46"/>
              </w:numPr>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437D89" w:rsidP="00DF25AA">
            <w:pPr>
              <w:pStyle w:val="BodyText"/>
              <w:spacing w:after="0"/>
              <w:jc w:val="center"/>
              <w:rPr>
                <w:sz w:val="20"/>
                <w:szCs w:val="20"/>
              </w:rPr>
            </w:pPr>
            <w:r>
              <w:rPr>
                <w:sz w:val="20"/>
                <w:szCs w:val="20"/>
              </w:rPr>
              <w:t>6.2.3</w:t>
            </w:r>
          </w:p>
        </w:tc>
        <w:tc>
          <w:tcPr>
            <w:tcW w:w="6629" w:type="dxa"/>
          </w:tcPr>
          <w:p w:rsidR="00A12A92" w:rsidRPr="00437D89" w:rsidRDefault="00437D89" w:rsidP="00DF25AA">
            <w:pPr>
              <w:pStyle w:val="BodyText"/>
              <w:spacing w:after="0"/>
              <w:rPr>
                <w:b/>
                <w:sz w:val="20"/>
                <w:szCs w:val="20"/>
              </w:rPr>
            </w:pPr>
            <w:r w:rsidRPr="00437D89">
              <w:rPr>
                <w:b/>
                <w:sz w:val="20"/>
                <w:szCs w:val="20"/>
              </w:rPr>
              <w:t>Product Gallery Object:</w:t>
            </w:r>
          </w:p>
          <w:p w:rsidR="00437D89" w:rsidRPr="00F72A12" w:rsidRDefault="00437D89"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FB3888">
      <w:pPr>
        <w:pStyle w:val="BodyText"/>
      </w:pPr>
    </w:p>
    <w:p w:rsidR="00A12A92" w:rsidRDefault="00A12A92" w:rsidP="00FB3888">
      <w:pPr>
        <w:pStyle w:val="BodyText"/>
      </w:pPr>
    </w:p>
    <w:p w:rsidR="00A12A92" w:rsidRDefault="00A12A92" w:rsidP="00A12A92">
      <w:pPr>
        <w:pStyle w:val="Heading2"/>
      </w:pPr>
      <w:bookmarkStart w:id="43" w:name="_Toc318728344"/>
      <w:r>
        <w:t>Search Results (List View) Requirements</w:t>
      </w:r>
      <w:bookmarkEnd w:id="43"/>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FB3888">
      <w:pPr>
        <w:pStyle w:val="BodyText"/>
      </w:pPr>
    </w:p>
    <w:p w:rsidR="00A12A92" w:rsidRDefault="00A12A92" w:rsidP="00FB3888">
      <w:pPr>
        <w:pStyle w:val="BodyText"/>
      </w:pPr>
    </w:p>
    <w:p w:rsidR="00A12A92" w:rsidRDefault="00A12A92" w:rsidP="00A12A92">
      <w:pPr>
        <w:pStyle w:val="Heading2"/>
      </w:pPr>
      <w:bookmarkStart w:id="44" w:name="_Toc318728345"/>
      <w:r>
        <w:t>Best Sellers Page Requirements</w:t>
      </w:r>
      <w:bookmarkEnd w:id="44"/>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FB3888">
      <w:pPr>
        <w:pStyle w:val="BodyText"/>
      </w:pPr>
    </w:p>
    <w:p w:rsidR="00A12A92" w:rsidRDefault="00A12A92" w:rsidP="00FB3888">
      <w:pPr>
        <w:pStyle w:val="BodyText"/>
      </w:pPr>
    </w:p>
    <w:p w:rsidR="00A12A92" w:rsidRDefault="00A12A92" w:rsidP="00A12A92">
      <w:pPr>
        <w:pStyle w:val="Heading2"/>
      </w:pPr>
      <w:bookmarkStart w:id="45" w:name="_Toc318728346"/>
      <w:r>
        <w:t>Stuff We Love Page Requirements</w:t>
      </w:r>
      <w:bookmarkEnd w:id="45"/>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FB3888">
      <w:pPr>
        <w:pStyle w:val="BodyText"/>
      </w:pPr>
    </w:p>
    <w:p w:rsidR="00A12A92" w:rsidRDefault="00A12A92" w:rsidP="00FB3888">
      <w:pPr>
        <w:pStyle w:val="BodyText"/>
      </w:pPr>
    </w:p>
    <w:p w:rsidR="00A12A92" w:rsidRDefault="00A12A92" w:rsidP="00A12A92">
      <w:pPr>
        <w:pStyle w:val="Heading2"/>
      </w:pPr>
      <w:bookmarkStart w:id="46" w:name="_Toc318728347"/>
      <w:r>
        <w:t>Newest Page Requirements</w:t>
      </w:r>
      <w:bookmarkEnd w:id="46"/>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FB3888">
      <w:pPr>
        <w:pStyle w:val="BodyText"/>
      </w:pPr>
    </w:p>
    <w:p w:rsidR="00A12A92" w:rsidRDefault="00A12A92" w:rsidP="00FB3888">
      <w:pPr>
        <w:pStyle w:val="BodyText"/>
      </w:pPr>
    </w:p>
    <w:p w:rsidR="00A12A92" w:rsidRDefault="00A12A92" w:rsidP="00A12A92">
      <w:pPr>
        <w:pStyle w:val="Heading2"/>
      </w:pPr>
      <w:bookmarkStart w:id="47" w:name="_Toc318728348"/>
      <w:r>
        <w:t>Deals &amp; Steals Page Requirements</w:t>
      </w:r>
      <w:bookmarkEnd w:id="47"/>
    </w:p>
    <w:p w:rsidR="00A12A92" w:rsidRDefault="00A12A92" w:rsidP="00A12A92">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A12A92" w:rsidRPr="00F72A12" w:rsidTr="00DF25AA">
        <w:tc>
          <w:tcPr>
            <w:tcW w:w="661" w:type="dxa"/>
            <w:shd w:val="clear" w:color="auto" w:fill="000000"/>
          </w:tcPr>
          <w:p w:rsidR="00A12A92" w:rsidRPr="00F72A12" w:rsidRDefault="00A12A92" w:rsidP="00DF25AA">
            <w:pPr>
              <w:pStyle w:val="BodyText"/>
              <w:spacing w:after="0"/>
              <w:jc w:val="center"/>
              <w:rPr>
                <w:b/>
                <w:sz w:val="20"/>
                <w:szCs w:val="20"/>
              </w:rPr>
            </w:pPr>
            <w:r w:rsidRPr="00F72A12">
              <w:rPr>
                <w:b/>
                <w:sz w:val="20"/>
                <w:szCs w:val="20"/>
              </w:rPr>
              <w:t>ID</w:t>
            </w:r>
          </w:p>
        </w:tc>
        <w:tc>
          <w:tcPr>
            <w:tcW w:w="6629" w:type="dxa"/>
            <w:shd w:val="clear" w:color="auto" w:fill="000000"/>
          </w:tcPr>
          <w:p w:rsidR="00A12A92" w:rsidRPr="00F72A12" w:rsidRDefault="00A12A92" w:rsidP="00DF25AA">
            <w:pPr>
              <w:pStyle w:val="BodyText"/>
              <w:spacing w:after="0"/>
              <w:rPr>
                <w:b/>
                <w:sz w:val="20"/>
                <w:szCs w:val="20"/>
              </w:rPr>
            </w:pPr>
            <w:r w:rsidRPr="00F72A12">
              <w:rPr>
                <w:b/>
                <w:sz w:val="20"/>
                <w:szCs w:val="20"/>
              </w:rPr>
              <w:t>Description</w:t>
            </w:r>
          </w:p>
        </w:tc>
        <w:tc>
          <w:tcPr>
            <w:tcW w:w="2160" w:type="dxa"/>
            <w:shd w:val="clear" w:color="auto" w:fill="000000"/>
          </w:tcPr>
          <w:p w:rsidR="00A12A92" w:rsidRPr="00F72A12" w:rsidRDefault="00A12A92"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able"/>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F72A12"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r w:rsidR="00A12A92" w:rsidRPr="00F72A12" w:rsidTr="00DF25AA">
        <w:tc>
          <w:tcPr>
            <w:tcW w:w="661" w:type="dxa"/>
          </w:tcPr>
          <w:p w:rsidR="00A12A92" w:rsidRPr="00F72A12" w:rsidRDefault="00A12A92" w:rsidP="00DF25AA">
            <w:pPr>
              <w:pStyle w:val="BodyText"/>
              <w:spacing w:after="0"/>
              <w:jc w:val="center"/>
              <w:rPr>
                <w:sz w:val="20"/>
                <w:szCs w:val="20"/>
              </w:rPr>
            </w:pPr>
          </w:p>
        </w:tc>
        <w:tc>
          <w:tcPr>
            <w:tcW w:w="6629" w:type="dxa"/>
          </w:tcPr>
          <w:p w:rsidR="00A12A92" w:rsidRPr="00E7014F" w:rsidRDefault="00A12A92" w:rsidP="00DF25AA">
            <w:pPr>
              <w:pStyle w:val="BodyText"/>
              <w:spacing w:after="0"/>
              <w:rPr>
                <w:sz w:val="20"/>
                <w:szCs w:val="20"/>
              </w:rPr>
            </w:pPr>
          </w:p>
        </w:tc>
        <w:tc>
          <w:tcPr>
            <w:tcW w:w="2160" w:type="dxa"/>
          </w:tcPr>
          <w:p w:rsidR="00A12A92" w:rsidRPr="00F72A12" w:rsidRDefault="00A12A92" w:rsidP="00DF25AA">
            <w:pPr>
              <w:pStyle w:val="BodyText"/>
              <w:spacing w:after="0"/>
              <w:jc w:val="center"/>
              <w:rPr>
                <w:sz w:val="20"/>
                <w:szCs w:val="20"/>
              </w:rPr>
            </w:pPr>
          </w:p>
        </w:tc>
      </w:tr>
    </w:tbl>
    <w:p w:rsidR="00A12A92" w:rsidRDefault="00A12A92" w:rsidP="00FB3888">
      <w:pPr>
        <w:pStyle w:val="BodyText"/>
      </w:pPr>
    </w:p>
    <w:p w:rsidR="00F965B4" w:rsidRDefault="00F965B4" w:rsidP="00F965B4">
      <w:pPr>
        <w:pStyle w:val="Heading2"/>
      </w:pPr>
      <w:r>
        <w:lastRenderedPageBreak/>
        <w:t>Product Industry Page Requirements</w:t>
      </w:r>
    </w:p>
    <w:p w:rsidR="00F965B4" w:rsidRDefault="00F965B4" w:rsidP="00F965B4">
      <w:pPr>
        <w:pStyle w:val="BodyText"/>
      </w:pPr>
      <w:r>
        <w:t xml:space="preserve">The following are requirements for the Product Industry Page </w:t>
      </w:r>
      <w:proofErr w:type="spellStart"/>
      <w:r>
        <w:t>page</w:t>
      </w:r>
      <w:proofErr w:type="spellEnd"/>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F965B4" w:rsidRPr="00F72A12" w:rsidTr="00150067">
        <w:tc>
          <w:tcPr>
            <w:tcW w:w="661" w:type="dxa"/>
            <w:shd w:val="clear" w:color="auto" w:fill="000000"/>
          </w:tcPr>
          <w:p w:rsidR="00F965B4" w:rsidRPr="00F72A12" w:rsidRDefault="00F965B4" w:rsidP="00150067">
            <w:pPr>
              <w:pStyle w:val="BodyText"/>
              <w:spacing w:after="0"/>
              <w:jc w:val="center"/>
              <w:rPr>
                <w:b/>
                <w:sz w:val="20"/>
                <w:szCs w:val="20"/>
              </w:rPr>
            </w:pPr>
            <w:r w:rsidRPr="00F72A12">
              <w:rPr>
                <w:b/>
                <w:sz w:val="20"/>
                <w:szCs w:val="20"/>
              </w:rPr>
              <w:t>ID</w:t>
            </w:r>
          </w:p>
        </w:tc>
        <w:tc>
          <w:tcPr>
            <w:tcW w:w="6629" w:type="dxa"/>
            <w:shd w:val="clear" w:color="auto" w:fill="000000"/>
          </w:tcPr>
          <w:p w:rsidR="00F965B4" w:rsidRPr="00F72A12" w:rsidRDefault="00F965B4" w:rsidP="00150067">
            <w:pPr>
              <w:pStyle w:val="BodyText"/>
              <w:spacing w:after="0"/>
              <w:rPr>
                <w:b/>
                <w:sz w:val="20"/>
                <w:szCs w:val="20"/>
              </w:rPr>
            </w:pPr>
            <w:r w:rsidRPr="00F72A12">
              <w:rPr>
                <w:b/>
                <w:sz w:val="20"/>
                <w:szCs w:val="20"/>
              </w:rPr>
              <w:t>Description</w:t>
            </w:r>
          </w:p>
        </w:tc>
        <w:tc>
          <w:tcPr>
            <w:tcW w:w="2160" w:type="dxa"/>
            <w:shd w:val="clear" w:color="auto" w:fill="000000"/>
          </w:tcPr>
          <w:p w:rsidR="00F965B4" w:rsidRPr="00F72A12" w:rsidRDefault="00F965B4" w:rsidP="00150067">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F965B4" w:rsidRPr="00F72A12" w:rsidTr="00150067">
        <w:tc>
          <w:tcPr>
            <w:tcW w:w="661" w:type="dxa"/>
          </w:tcPr>
          <w:p w:rsidR="00F965B4" w:rsidRPr="00F72A12" w:rsidRDefault="00F965B4" w:rsidP="00150067">
            <w:pPr>
              <w:pStyle w:val="BodyText"/>
              <w:spacing w:after="0"/>
              <w:jc w:val="center"/>
              <w:rPr>
                <w:sz w:val="20"/>
                <w:szCs w:val="20"/>
              </w:rPr>
            </w:pPr>
            <w:r>
              <w:rPr>
                <w:sz w:val="20"/>
                <w:szCs w:val="20"/>
              </w:rPr>
              <w:t>6.8.1</w:t>
            </w:r>
          </w:p>
        </w:tc>
        <w:tc>
          <w:tcPr>
            <w:tcW w:w="6629" w:type="dxa"/>
          </w:tcPr>
          <w:p w:rsidR="00F965B4" w:rsidRPr="00F965B4" w:rsidRDefault="00F965B4" w:rsidP="00150067">
            <w:pPr>
              <w:pStyle w:val="BodyTable"/>
              <w:rPr>
                <w:b/>
              </w:rPr>
            </w:pPr>
            <w:r w:rsidRPr="00F965B4">
              <w:rPr>
                <w:b/>
              </w:rPr>
              <w:t>General Requirements:</w:t>
            </w:r>
          </w:p>
          <w:p w:rsidR="00F965B4" w:rsidRPr="00F72A12" w:rsidRDefault="00F965B4" w:rsidP="00150067">
            <w:pPr>
              <w:pStyle w:val="BodyTable"/>
            </w:pPr>
          </w:p>
        </w:tc>
        <w:tc>
          <w:tcPr>
            <w:tcW w:w="2160" w:type="dxa"/>
          </w:tcPr>
          <w:p w:rsidR="00F965B4" w:rsidRPr="00F72A12" w:rsidRDefault="00F965B4" w:rsidP="00150067">
            <w:pPr>
              <w:pStyle w:val="BodyText"/>
              <w:spacing w:after="0"/>
              <w:jc w:val="center"/>
              <w:rPr>
                <w:sz w:val="20"/>
                <w:szCs w:val="20"/>
              </w:rPr>
            </w:pPr>
          </w:p>
        </w:tc>
      </w:tr>
      <w:tr w:rsidR="00F965B4" w:rsidRPr="00F72A12" w:rsidTr="00150067">
        <w:tc>
          <w:tcPr>
            <w:tcW w:w="661" w:type="dxa"/>
          </w:tcPr>
          <w:p w:rsidR="00F965B4" w:rsidRPr="00F72A12" w:rsidRDefault="00F965B4" w:rsidP="00150067">
            <w:pPr>
              <w:pStyle w:val="BodyText"/>
              <w:spacing w:after="0"/>
              <w:jc w:val="center"/>
              <w:rPr>
                <w:sz w:val="20"/>
                <w:szCs w:val="20"/>
              </w:rPr>
            </w:pPr>
          </w:p>
        </w:tc>
        <w:tc>
          <w:tcPr>
            <w:tcW w:w="6629" w:type="dxa"/>
          </w:tcPr>
          <w:p w:rsidR="00F965B4" w:rsidRPr="00F72A12" w:rsidRDefault="00F965B4" w:rsidP="00150067">
            <w:pPr>
              <w:pStyle w:val="BodyText"/>
              <w:spacing w:after="0"/>
              <w:rPr>
                <w:sz w:val="20"/>
                <w:szCs w:val="20"/>
              </w:rPr>
            </w:pPr>
          </w:p>
        </w:tc>
        <w:tc>
          <w:tcPr>
            <w:tcW w:w="2160" w:type="dxa"/>
          </w:tcPr>
          <w:p w:rsidR="00F965B4" w:rsidRPr="00F72A12" w:rsidRDefault="00F965B4" w:rsidP="00150067">
            <w:pPr>
              <w:pStyle w:val="BodyText"/>
              <w:spacing w:after="0"/>
              <w:jc w:val="center"/>
              <w:rPr>
                <w:sz w:val="20"/>
                <w:szCs w:val="20"/>
              </w:rPr>
            </w:pPr>
          </w:p>
        </w:tc>
      </w:tr>
      <w:tr w:rsidR="00F965B4" w:rsidRPr="00F72A12" w:rsidTr="00150067">
        <w:tc>
          <w:tcPr>
            <w:tcW w:w="661" w:type="dxa"/>
          </w:tcPr>
          <w:p w:rsidR="00F965B4" w:rsidRPr="00F72A12" w:rsidRDefault="00F965B4" w:rsidP="00150067">
            <w:pPr>
              <w:pStyle w:val="BodyText"/>
              <w:spacing w:after="0"/>
              <w:jc w:val="center"/>
              <w:rPr>
                <w:sz w:val="20"/>
                <w:szCs w:val="20"/>
              </w:rPr>
            </w:pPr>
          </w:p>
        </w:tc>
        <w:tc>
          <w:tcPr>
            <w:tcW w:w="6629" w:type="dxa"/>
          </w:tcPr>
          <w:p w:rsidR="00F965B4" w:rsidRPr="00F72A12" w:rsidRDefault="00F965B4" w:rsidP="00150067">
            <w:pPr>
              <w:pStyle w:val="BodyText"/>
              <w:spacing w:after="0"/>
              <w:rPr>
                <w:sz w:val="20"/>
                <w:szCs w:val="20"/>
              </w:rPr>
            </w:pPr>
          </w:p>
        </w:tc>
        <w:tc>
          <w:tcPr>
            <w:tcW w:w="2160" w:type="dxa"/>
          </w:tcPr>
          <w:p w:rsidR="00F965B4" w:rsidRPr="00F72A12" w:rsidRDefault="00F965B4" w:rsidP="00150067">
            <w:pPr>
              <w:pStyle w:val="BodyText"/>
              <w:spacing w:after="0"/>
              <w:jc w:val="center"/>
              <w:rPr>
                <w:sz w:val="20"/>
                <w:szCs w:val="20"/>
              </w:rPr>
            </w:pPr>
          </w:p>
        </w:tc>
      </w:tr>
      <w:tr w:rsidR="00F965B4" w:rsidRPr="00F72A12" w:rsidTr="00150067">
        <w:tc>
          <w:tcPr>
            <w:tcW w:w="661" w:type="dxa"/>
          </w:tcPr>
          <w:p w:rsidR="00F965B4" w:rsidRPr="00F72A12" w:rsidRDefault="00F965B4" w:rsidP="00150067">
            <w:pPr>
              <w:pStyle w:val="BodyText"/>
              <w:spacing w:after="0"/>
              <w:jc w:val="center"/>
              <w:rPr>
                <w:sz w:val="20"/>
                <w:szCs w:val="20"/>
              </w:rPr>
            </w:pPr>
          </w:p>
        </w:tc>
        <w:tc>
          <w:tcPr>
            <w:tcW w:w="6629" w:type="dxa"/>
          </w:tcPr>
          <w:p w:rsidR="00F965B4" w:rsidRPr="00E7014F" w:rsidRDefault="00F965B4" w:rsidP="00150067">
            <w:pPr>
              <w:pStyle w:val="BodyText"/>
              <w:spacing w:after="0"/>
              <w:rPr>
                <w:sz w:val="20"/>
                <w:szCs w:val="20"/>
              </w:rPr>
            </w:pPr>
          </w:p>
        </w:tc>
        <w:tc>
          <w:tcPr>
            <w:tcW w:w="2160" w:type="dxa"/>
          </w:tcPr>
          <w:p w:rsidR="00F965B4" w:rsidRPr="00F72A12" w:rsidRDefault="00F965B4" w:rsidP="00150067">
            <w:pPr>
              <w:pStyle w:val="BodyText"/>
              <w:spacing w:after="0"/>
              <w:jc w:val="center"/>
              <w:rPr>
                <w:sz w:val="20"/>
                <w:szCs w:val="20"/>
              </w:rPr>
            </w:pPr>
          </w:p>
        </w:tc>
      </w:tr>
      <w:tr w:rsidR="00F965B4" w:rsidRPr="00F72A12" w:rsidTr="00150067">
        <w:tc>
          <w:tcPr>
            <w:tcW w:w="661" w:type="dxa"/>
          </w:tcPr>
          <w:p w:rsidR="00F965B4" w:rsidRPr="00F72A12" w:rsidRDefault="00F965B4" w:rsidP="00150067">
            <w:pPr>
              <w:pStyle w:val="BodyText"/>
              <w:spacing w:after="0"/>
              <w:jc w:val="center"/>
              <w:rPr>
                <w:sz w:val="20"/>
                <w:szCs w:val="20"/>
              </w:rPr>
            </w:pPr>
          </w:p>
        </w:tc>
        <w:tc>
          <w:tcPr>
            <w:tcW w:w="6629" w:type="dxa"/>
          </w:tcPr>
          <w:p w:rsidR="00F965B4" w:rsidRPr="00E7014F" w:rsidRDefault="00F965B4" w:rsidP="00150067">
            <w:pPr>
              <w:pStyle w:val="BodyText"/>
              <w:spacing w:after="0"/>
              <w:rPr>
                <w:sz w:val="20"/>
                <w:szCs w:val="20"/>
              </w:rPr>
            </w:pPr>
          </w:p>
        </w:tc>
        <w:tc>
          <w:tcPr>
            <w:tcW w:w="2160" w:type="dxa"/>
          </w:tcPr>
          <w:p w:rsidR="00F965B4" w:rsidRPr="00F72A12" w:rsidRDefault="00F965B4" w:rsidP="00150067">
            <w:pPr>
              <w:pStyle w:val="BodyText"/>
              <w:spacing w:after="0"/>
              <w:jc w:val="center"/>
              <w:rPr>
                <w:sz w:val="20"/>
                <w:szCs w:val="20"/>
              </w:rPr>
            </w:pPr>
          </w:p>
        </w:tc>
      </w:tr>
      <w:tr w:rsidR="00F965B4" w:rsidRPr="00F72A12" w:rsidTr="00150067">
        <w:tc>
          <w:tcPr>
            <w:tcW w:w="661" w:type="dxa"/>
          </w:tcPr>
          <w:p w:rsidR="00F965B4" w:rsidRPr="00F72A12" w:rsidRDefault="00F965B4" w:rsidP="00150067">
            <w:pPr>
              <w:pStyle w:val="BodyText"/>
              <w:spacing w:after="0"/>
              <w:jc w:val="center"/>
              <w:rPr>
                <w:sz w:val="20"/>
                <w:szCs w:val="20"/>
              </w:rPr>
            </w:pPr>
          </w:p>
        </w:tc>
        <w:tc>
          <w:tcPr>
            <w:tcW w:w="6629" w:type="dxa"/>
          </w:tcPr>
          <w:p w:rsidR="00F965B4" w:rsidRPr="00E7014F" w:rsidRDefault="00F965B4" w:rsidP="00150067">
            <w:pPr>
              <w:pStyle w:val="BodyText"/>
              <w:spacing w:after="0"/>
              <w:rPr>
                <w:sz w:val="20"/>
                <w:szCs w:val="20"/>
              </w:rPr>
            </w:pPr>
          </w:p>
        </w:tc>
        <w:tc>
          <w:tcPr>
            <w:tcW w:w="2160" w:type="dxa"/>
          </w:tcPr>
          <w:p w:rsidR="00F965B4" w:rsidRPr="00F72A12" w:rsidRDefault="00F965B4" w:rsidP="00150067">
            <w:pPr>
              <w:pStyle w:val="BodyText"/>
              <w:spacing w:after="0"/>
              <w:jc w:val="center"/>
              <w:rPr>
                <w:sz w:val="20"/>
                <w:szCs w:val="20"/>
              </w:rPr>
            </w:pPr>
          </w:p>
        </w:tc>
      </w:tr>
      <w:tr w:rsidR="00F965B4" w:rsidRPr="00F72A12" w:rsidTr="00150067">
        <w:tc>
          <w:tcPr>
            <w:tcW w:w="661" w:type="dxa"/>
          </w:tcPr>
          <w:p w:rsidR="00F965B4" w:rsidRPr="00F72A12" w:rsidRDefault="00F965B4" w:rsidP="00150067">
            <w:pPr>
              <w:pStyle w:val="BodyText"/>
              <w:spacing w:after="0"/>
              <w:jc w:val="center"/>
              <w:rPr>
                <w:sz w:val="20"/>
                <w:szCs w:val="20"/>
              </w:rPr>
            </w:pPr>
          </w:p>
        </w:tc>
        <w:tc>
          <w:tcPr>
            <w:tcW w:w="6629" w:type="dxa"/>
          </w:tcPr>
          <w:p w:rsidR="00F965B4" w:rsidRPr="00E7014F" w:rsidRDefault="00F965B4" w:rsidP="00150067">
            <w:pPr>
              <w:pStyle w:val="BodyText"/>
              <w:spacing w:after="0"/>
              <w:rPr>
                <w:sz w:val="20"/>
                <w:szCs w:val="20"/>
              </w:rPr>
            </w:pPr>
          </w:p>
        </w:tc>
        <w:tc>
          <w:tcPr>
            <w:tcW w:w="2160" w:type="dxa"/>
          </w:tcPr>
          <w:p w:rsidR="00F965B4" w:rsidRPr="00F72A12" w:rsidRDefault="00F965B4" w:rsidP="00150067">
            <w:pPr>
              <w:pStyle w:val="BodyText"/>
              <w:spacing w:after="0"/>
              <w:jc w:val="center"/>
              <w:rPr>
                <w:sz w:val="20"/>
                <w:szCs w:val="20"/>
              </w:rPr>
            </w:pPr>
          </w:p>
        </w:tc>
      </w:tr>
    </w:tbl>
    <w:p w:rsidR="00F965B4" w:rsidRDefault="00F965B4" w:rsidP="00FB3888">
      <w:pPr>
        <w:pStyle w:val="BodyText"/>
      </w:pPr>
    </w:p>
    <w:p w:rsidR="00E32A25" w:rsidRDefault="00E32A25" w:rsidP="00E32A25">
      <w:pPr>
        <w:pStyle w:val="Heading2"/>
      </w:pPr>
      <w:r>
        <w:t>Collection</w:t>
      </w:r>
      <w:r w:rsidR="00E4596F">
        <w:t>/Season</w:t>
      </w:r>
      <w:r w:rsidR="00721DDA">
        <w:t>/Regions</w:t>
      </w:r>
      <w:r>
        <w:t xml:space="preserve"> Page Requirements</w:t>
      </w:r>
    </w:p>
    <w:p w:rsidR="00E32A25" w:rsidRDefault="00E32A25" w:rsidP="00E32A25">
      <w:pPr>
        <w:pStyle w:val="BodyText"/>
      </w:pPr>
      <w:r>
        <w:t xml:space="preserve">The following are requirements for the Product Industry Page </w:t>
      </w:r>
      <w:proofErr w:type="spellStart"/>
      <w:r>
        <w:t>page</w:t>
      </w:r>
      <w:proofErr w:type="spellEnd"/>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E32A25" w:rsidRPr="00F72A12" w:rsidTr="00150067">
        <w:tc>
          <w:tcPr>
            <w:tcW w:w="661" w:type="dxa"/>
            <w:shd w:val="clear" w:color="auto" w:fill="000000"/>
          </w:tcPr>
          <w:p w:rsidR="00E32A25" w:rsidRPr="00F72A12" w:rsidRDefault="00E32A25" w:rsidP="00150067">
            <w:pPr>
              <w:pStyle w:val="BodyText"/>
              <w:spacing w:after="0"/>
              <w:jc w:val="center"/>
              <w:rPr>
                <w:b/>
                <w:sz w:val="20"/>
                <w:szCs w:val="20"/>
              </w:rPr>
            </w:pPr>
            <w:r w:rsidRPr="00F72A12">
              <w:rPr>
                <w:b/>
                <w:sz w:val="20"/>
                <w:szCs w:val="20"/>
              </w:rPr>
              <w:t>ID</w:t>
            </w:r>
          </w:p>
        </w:tc>
        <w:tc>
          <w:tcPr>
            <w:tcW w:w="6629" w:type="dxa"/>
            <w:shd w:val="clear" w:color="auto" w:fill="000000"/>
          </w:tcPr>
          <w:p w:rsidR="00E32A25" w:rsidRPr="00F72A12" w:rsidRDefault="00E32A25" w:rsidP="00150067">
            <w:pPr>
              <w:pStyle w:val="BodyText"/>
              <w:spacing w:after="0"/>
              <w:rPr>
                <w:b/>
                <w:sz w:val="20"/>
                <w:szCs w:val="20"/>
              </w:rPr>
            </w:pPr>
            <w:r w:rsidRPr="00F72A12">
              <w:rPr>
                <w:b/>
                <w:sz w:val="20"/>
                <w:szCs w:val="20"/>
              </w:rPr>
              <w:t>Description</w:t>
            </w:r>
          </w:p>
        </w:tc>
        <w:tc>
          <w:tcPr>
            <w:tcW w:w="2160" w:type="dxa"/>
            <w:shd w:val="clear" w:color="auto" w:fill="000000"/>
          </w:tcPr>
          <w:p w:rsidR="00E32A25" w:rsidRPr="00F72A12" w:rsidRDefault="00E32A25" w:rsidP="00150067">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E32A25" w:rsidRPr="00F72A12" w:rsidTr="00150067">
        <w:tc>
          <w:tcPr>
            <w:tcW w:w="661" w:type="dxa"/>
          </w:tcPr>
          <w:p w:rsidR="00E32A25" w:rsidRPr="00F72A12" w:rsidRDefault="00E32A25" w:rsidP="00150067">
            <w:pPr>
              <w:pStyle w:val="BodyText"/>
              <w:spacing w:after="0"/>
              <w:jc w:val="center"/>
              <w:rPr>
                <w:sz w:val="20"/>
                <w:szCs w:val="20"/>
              </w:rPr>
            </w:pPr>
            <w:r>
              <w:rPr>
                <w:sz w:val="20"/>
                <w:szCs w:val="20"/>
              </w:rPr>
              <w:t>6.8.1</w:t>
            </w:r>
          </w:p>
        </w:tc>
        <w:tc>
          <w:tcPr>
            <w:tcW w:w="6629" w:type="dxa"/>
          </w:tcPr>
          <w:p w:rsidR="00E32A25" w:rsidRPr="00F965B4" w:rsidRDefault="00E32A25" w:rsidP="00150067">
            <w:pPr>
              <w:pStyle w:val="BodyTable"/>
              <w:rPr>
                <w:b/>
              </w:rPr>
            </w:pPr>
            <w:r w:rsidRPr="00F965B4">
              <w:rPr>
                <w:b/>
              </w:rPr>
              <w:t>General Requirements:</w:t>
            </w:r>
          </w:p>
          <w:p w:rsidR="00E32A25" w:rsidRPr="00F72A12" w:rsidRDefault="00E32A25" w:rsidP="00150067">
            <w:pPr>
              <w:pStyle w:val="BodyTable"/>
            </w:pPr>
          </w:p>
        </w:tc>
        <w:tc>
          <w:tcPr>
            <w:tcW w:w="2160" w:type="dxa"/>
          </w:tcPr>
          <w:p w:rsidR="00E32A25" w:rsidRPr="00F72A12" w:rsidRDefault="00E32A25" w:rsidP="00150067">
            <w:pPr>
              <w:pStyle w:val="BodyText"/>
              <w:spacing w:after="0"/>
              <w:jc w:val="center"/>
              <w:rPr>
                <w:sz w:val="20"/>
                <w:szCs w:val="20"/>
              </w:rPr>
            </w:pPr>
          </w:p>
        </w:tc>
      </w:tr>
      <w:tr w:rsidR="00E32A25" w:rsidRPr="00F72A12" w:rsidTr="00150067">
        <w:tc>
          <w:tcPr>
            <w:tcW w:w="661" w:type="dxa"/>
          </w:tcPr>
          <w:p w:rsidR="00E32A25" w:rsidRPr="00F72A12" w:rsidRDefault="00E32A25" w:rsidP="00150067">
            <w:pPr>
              <w:pStyle w:val="BodyText"/>
              <w:spacing w:after="0"/>
              <w:jc w:val="center"/>
              <w:rPr>
                <w:sz w:val="20"/>
                <w:szCs w:val="20"/>
              </w:rPr>
            </w:pPr>
          </w:p>
        </w:tc>
        <w:tc>
          <w:tcPr>
            <w:tcW w:w="6629" w:type="dxa"/>
          </w:tcPr>
          <w:p w:rsidR="00E32A25" w:rsidRPr="00F72A12" w:rsidRDefault="00E32A25" w:rsidP="00150067">
            <w:pPr>
              <w:pStyle w:val="BodyText"/>
              <w:spacing w:after="0"/>
              <w:rPr>
                <w:sz w:val="20"/>
                <w:szCs w:val="20"/>
              </w:rPr>
            </w:pPr>
          </w:p>
        </w:tc>
        <w:tc>
          <w:tcPr>
            <w:tcW w:w="2160" w:type="dxa"/>
          </w:tcPr>
          <w:p w:rsidR="00E32A25" w:rsidRPr="00F72A12" w:rsidRDefault="00E32A25" w:rsidP="00150067">
            <w:pPr>
              <w:pStyle w:val="BodyText"/>
              <w:spacing w:after="0"/>
              <w:jc w:val="center"/>
              <w:rPr>
                <w:sz w:val="20"/>
                <w:szCs w:val="20"/>
              </w:rPr>
            </w:pPr>
          </w:p>
        </w:tc>
      </w:tr>
      <w:tr w:rsidR="00E32A25" w:rsidRPr="00F72A12" w:rsidTr="00150067">
        <w:tc>
          <w:tcPr>
            <w:tcW w:w="661" w:type="dxa"/>
          </w:tcPr>
          <w:p w:rsidR="00E32A25" w:rsidRPr="00F72A12" w:rsidRDefault="00E32A25" w:rsidP="00150067">
            <w:pPr>
              <w:pStyle w:val="BodyText"/>
              <w:spacing w:after="0"/>
              <w:jc w:val="center"/>
              <w:rPr>
                <w:sz w:val="20"/>
                <w:szCs w:val="20"/>
              </w:rPr>
            </w:pPr>
          </w:p>
        </w:tc>
        <w:tc>
          <w:tcPr>
            <w:tcW w:w="6629" w:type="dxa"/>
          </w:tcPr>
          <w:p w:rsidR="00E32A25" w:rsidRPr="00F72A12" w:rsidRDefault="00E32A25" w:rsidP="00150067">
            <w:pPr>
              <w:pStyle w:val="BodyText"/>
              <w:spacing w:after="0"/>
              <w:rPr>
                <w:sz w:val="20"/>
                <w:szCs w:val="20"/>
              </w:rPr>
            </w:pPr>
          </w:p>
        </w:tc>
        <w:tc>
          <w:tcPr>
            <w:tcW w:w="2160" w:type="dxa"/>
          </w:tcPr>
          <w:p w:rsidR="00E32A25" w:rsidRPr="00F72A12" w:rsidRDefault="00E32A25" w:rsidP="00150067">
            <w:pPr>
              <w:pStyle w:val="BodyText"/>
              <w:spacing w:after="0"/>
              <w:jc w:val="center"/>
              <w:rPr>
                <w:sz w:val="20"/>
                <w:szCs w:val="20"/>
              </w:rPr>
            </w:pPr>
          </w:p>
        </w:tc>
      </w:tr>
      <w:tr w:rsidR="00E32A25" w:rsidRPr="00F72A12" w:rsidTr="00150067">
        <w:tc>
          <w:tcPr>
            <w:tcW w:w="661" w:type="dxa"/>
          </w:tcPr>
          <w:p w:rsidR="00E32A25" w:rsidRPr="00F72A12" w:rsidRDefault="00E32A25" w:rsidP="00150067">
            <w:pPr>
              <w:pStyle w:val="BodyText"/>
              <w:spacing w:after="0"/>
              <w:jc w:val="center"/>
              <w:rPr>
                <w:sz w:val="20"/>
                <w:szCs w:val="20"/>
              </w:rPr>
            </w:pPr>
          </w:p>
        </w:tc>
        <w:tc>
          <w:tcPr>
            <w:tcW w:w="6629" w:type="dxa"/>
          </w:tcPr>
          <w:p w:rsidR="00E32A25" w:rsidRPr="00E7014F" w:rsidRDefault="00E32A25" w:rsidP="00150067">
            <w:pPr>
              <w:pStyle w:val="BodyText"/>
              <w:spacing w:after="0"/>
              <w:rPr>
                <w:sz w:val="20"/>
                <w:szCs w:val="20"/>
              </w:rPr>
            </w:pPr>
          </w:p>
        </w:tc>
        <w:tc>
          <w:tcPr>
            <w:tcW w:w="2160" w:type="dxa"/>
          </w:tcPr>
          <w:p w:rsidR="00E32A25" w:rsidRPr="00F72A12" w:rsidRDefault="00E32A25" w:rsidP="00150067">
            <w:pPr>
              <w:pStyle w:val="BodyText"/>
              <w:spacing w:after="0"/>
              <w:jc w:val="center"/>
              <w:rPr>
                <w:sz w:val="20"/>
                <w:szCs w:val="20"/>
              </w:rPr>
            </w:pPr>
          </w:p>
        </w:tc>
      </w:tr>
      <w:tr w:rsidR="00E32A25" w:rsidRPr="00F72A12" w:rsidTr="00150067">
        <w:tc>
          <w:tcPr>
            <w:tcW w:w="661" w:type="dxa"/>
          </w:tcPr>
          <w:p w:rsidR="00E32A25" w:rsidRPr="00F72A12" w:rsidRDefault="00E32A25" w:rsidP="00150067">
            <w:pPr>
              <w:pStyle w:val="BodyText"/>
              <w:spacing w:after="0"/>
              <w:jc w:val="center"/>
              <w:rPr>
                <w:sz w:val="20"/>
                <w:szCs w:val="20"/>
              </w:rPr>
            </w:pPr>
          </w:p>
        </w:tc>
        <w:tc>
          <w:tcPr>
            <w:tcW w:w="6629" w:type="dxa"/>
          </w:tcPr>
          <w:p w:rsidR="00E32A25" w:rsidRPr="00E7014F" w:rsidRDefault="00E32A25" w:rsidP="00150067">
            <w:pPr>
              <w:pStyle w:val="BodyText"/>
              <w:spacing w:after="0"/>
              <w:rPr>
                <w:sz w:val="20"/>
                <w:szCs w:val="20"/>
              </w:rPr>
            </w:pPr>
          </w:p>
        </w:tc>
        <w:tc>
          <w:tcPr>
            <w:tcW w:w="2160" w:type="dxa"/>
          </w:tcPr>
          <w:p w:rsidR="00E32A25" w:rsidRPr="00F72A12" w:rsidRDefault="00E32A25" w:rsidP="00150067">
            <w:pPr>
              <w:pStyle w:val="BodyText"/>
              <w:spacing w:after="0"/>
              <w:jc w:val="center"/>
              <w:rPr>
                <w:sz w:val="20"/>
                <w:szCs w:val="20"/>
              </w:rPr>
            </w:pPr>
          </w:p>
        </w:tc>
      </w:tr>
      <w:tr w:rsidR="00E32A25" w:rsidRPr="00F72A12" w:rsidTr="00150067">
        <w:tc>
          <w:tcPr>
            <w:tcW w:w="661" w:type="dxa"/>
          </w:tcPr>
          <w:p w:rsidR="00E32A25" w:rsidRPr="00F72A12" w:rsidRDefault="00E32A25" w:rsidP="00150067">
            <w:pPr>
              <w:pStyle w:val="BodyText"/>
              <w:spacing w:after="0"/>
              <w:jc w:val="center"/>
              <w:rPr>
                <w:sz w:val="20"/>
                <w:szCs w:val="20"/>
              </w:rPr>
            </w:pPr>
          </w:p>
        </w:tc>
        <w:tc>
          <w:tcPr>
            <w:tcW w:w="6629" w:type="dxa"/>
          </w:tcPr>
          <w:p w:rsidR="00E32A25" w:rsidRPr="00E7014F" w:rsidRDefault="00E32A25" w:rsidP="00150067">
            <w:pPr>
              <w:pStyle w:val="BodyText"/>
              <w:spacing w:after="0"/>
              <w:rPr>
                <w:sz w:val="20"/>
                <w:szCs w:val="20"/>
              </w:rPr>
            </w:pPr>
          </w:p>
        </w:tc>
        <w:tc>
          <w:tcPr>
            <w:tcW w:w="2160" w:type="dxa"/>
          </w:tcPr>
          <w:p w:rsidR="00E32A25" w:rsidRPr="00F72A12" w:rsidRDefault="00E32A25" w:rsidP="00150067">
            <w:pPr>
              <w:pStyle w:val="BodyText"/>
              <w:spacing w:after="0"/>
              <w:jc w:val="center"/>
              <w:rPr>
                <w:sz w:val="20"/>
                <w:szCs w:val="20"/>
              </w:rPr>
            </w:pPr>
          </w:p>
        </w:tc>
      </w:tr>
      <w:tr w:rsidR="00E32A25" w:rsidRPr="00F72A12" w:rsidTr="00150067">
        <w:tc>
          <w:tcPr>
            <w:tcW w:w="661" w:type="dxa"/>
          </w:tcPr>
          <w:p w:rsidR="00E32A25" w:rsidRPr="00F72A12" w:rsidRDefault="00E32A25" w:rsidP="00150067">
            <w:pPr>
              <w:pStyle w:val="BodyText"/>
              <w:spacing w:after="0"/>
              <w:jc w:val="center"/>
              <w:rPr>
                <w:sz w:val="20"/>
                <w:szCs w:val="20"/>
              </w:rPr>
            </w:pPr>
          </w:p>
        </w:tc>
        <w:tc>
          <w:tcPr>
            <w:tcW w:w="6629" w:type="dxa"/>
          </w:tcPr>
          <w:p w:rsidR="00E32A25" w:rsidRPr="00E7014F" w:rsidRDefault="00E32A25" w:rsidP="00150067">
            <w:pPr>
              <w:pStyle w:val="BodyText"/>
              <w:spacing w:after="0"/>
              <w:rPr>
                <w:sz w:val="20"/>
                <w:szCs w:val="20"/>
              </w:rPr>
            </w:pPr>
          </w:p>
        </w:tc>
        <w:tc>
          <w:tcPr>
            <w:tcW w:w="2160" w:type="dxa"/>
          </w:tcPr>
          <w:p w:rsidR="00E32A25" w:rsidRPr="00F72A12" w:rsidRDefault="00E32A25" w:rsidP="00150067">
            <w:pPr>
              <w:pStyle w:val="BodyText"/>
              <w:spacing w:after="0"/>
              <w:jc w:val="center"/>
              <w:rPr>
                <w:sz w:val="20"/>
                <w:szCs w:val="20"/>
              </w:rPr>
            </w:pPr>
          </w:p>
        </w:tc>
      </w:tr>
    </w:tbl>
    <w:p w:rsidR="00E32A25" w:rsidRPr="00931F6E" w:rsidRDefault="00E32A25" w:rsidP="00FB3888">
      <w:pPr>
        <w:pStyle w:val="BodyText"/>
        <w:sectPr w:rsidR="00E32A25" w:rsidRPr="00931F6E">
          <w:footerReference w:type="default" r:id="rId14"/>
          <w:type w:val="continuous"/>
          <w:pgSz w:w="12240" w:h="15840"/>
          <w:pgMar w:top="1440" w:right="1440" w:bottom="1440" w:left="1440" w:header="720" w:footer="720" w:gutter="0"/>
          <w:cols w:space="720"/>
          <w:docGrid w:linePitch="360"/>
        </w:sectPr>
      </w:pPr>
    </w:p>
    <w:p w:rsidR="00FB3888" w:rsidRDefault="00E94259" w:rsidP="00FB3888">
      <w:pPr>
        <w:pStyle w:val="Heading1"/>
      </w:pPr>
      <w:bookmarkStart w:id="48" w:name="_Toc318728349"/>
      <w:r>
        <w:lastRenderedPageBreak/>
        <w:t>Public Business Owner Page</w:t>
      </w:r>
      <w:r w:rsidR="00FB3888">
        <w:t xml:space="preserve"> Requirements</w:t>
      </w:r>
      <w:bookmarkEnd w:id="48"/>
    </w:p>
    <w:p w:rsidR="00E94259" w:rsidRPr="00E94259" w:rsidRDefault="00FB3888" w:rsidP="00E94259">
      <w:pPr>
        <w:pStyle w:val="BodyText"/>
        <w:rPr>
          <w:rStyle w:val="SubtleEmphasis"/>
          <w:i w:val="0"/>
          <w:iCs w:val="0"/>
          <w:color w:val="auto"/>
          <w:sz w:val="22"/>
        </w:rPr>
      </w:pPr>
      <w:r>
        <w:t>The following are general requirements that apply to the overall design of the application:</w:t>
      </w:r>
    </w:p>
    <w:p w:rsidR="00E94259" w:rsidRDefault="00E94259" w:rsidP="00E94259">
      <w:pPr>
        <w:pStyle w:val="Heading2"/>
      </w:pPr>
      <w:bookmarkStart w:id="49" w:name="_Toc318728350"/>
      <w:r>
        <w:t>Catalog/Gallery Page Requirements</w:t>
      </w:r>
      <w:bookmarkEnd w:id="49"/>
    </w:p>
    <w:p w:rsidR="00E94259" w:rsidRDefault="00E94259" w:rsidP="00E94259">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E94259" w:rsidRPr="00F72A12" w:rsidTr="00DF25AA">
        <w:tc>
          <w:tcPr>
            <w:tcW w:w="661" w:type="dxa"/>
            <w:shd w:val="clear" w:color="auto" w:fill="000000"/>
          </w:tcPr>
          <w:p w:rsidR="00E94259" w:rsidRPr="00F72A12" w:rsidRDefault="00E94259" w:rsidP="00DF25AA">
            <w:pPr>
              <w:pStyle w:val="BodyText"/>
              <w:spacing w:after="0"/>
              <w:jc w:val="center"/>
              <w:rPr>
                <w:b/>
                <w:sz w:val="20"/>
                <w:szCs w:val="20"/>
              </w:rPr>
            </w:pPr>
            <w:r w:rsidRPr="00F72A12">
              <w:rPr>
                <w:b/>
                <w:sz w:val="20"/>
                <w:szCs w:val="20"/>
              </w:rPr>
              <w:t>ID</w:t>
            </w:r>
          </w:p>
        </w:tc>
        <w:tc>
          <w:tcPr>
            <w:tcW w:w="6629" w:type="dxa"/>
            <w:shd w:val="clear" w:color="auto" w:fill="000000"/>
          </w:tcPr>
          <w:p w:rsidR="00E94259" w:rsidRPr="00F72A12" w:rsidRDefault="00E94259" w:rsidP="00DF25AA">
            <w:pPr>
              <w:pStyle w:val="BodyText"/>
              <w:spacing w:after="0"/>
              <w:rPr>
                <w:b/>
                <w:sz w:val="20"/>
                <w:szCs w:val="20"/>
              </w:rPr>
            </w:pPr>
            <w:r w:rsidRPr="00F72A12">
              <w:rPr>
                <w:b/>
                <w:sz w:val="20"/>
                <w:szCs w:val="20"/>
              </w:rPr>
              <w:t>Description</w:t>
            </w:r>
          </w:p>
        </w:tc>
        <w:tc>
          <w:tcPr>
            <w:tcW w:w="2160" w:type="dxa"/>
            <w:shd w:val="clear" w:color="auto" w:fill="000000"/>
          </w:tcPr>
          <w:p w:rsidR="00E94259" w:rsidRPr="00F72A12" w:rsidRDefault="00E94259"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able"/>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bl>
    <w:p w:rsidR="00E94259" w:rsidRDefault="00E94259" w:rsidP="002640FF">
      <w:pPr>
        <w:pStyle w:val="Caption"/>
        <w:rPr>
          <w:rStyle w:val="SubtleEmphasis"/>
        </w:rPr>
      </w:pPr>
    </w:p>
    <w:p w:rsidR="00E94259" w:rsidRDefault="00E94259" w:rsidP="00E94259">
      <w:pPr>
        <w:pStyle w:val="Heading2"/>
      </w:pPr>
      <w:bookmarkStart w:id="50" w:name="_Toc318728351"/>
      <w:r>
        <w:t>List View Page Requirements</w:t>
      </w:r>
      <w:bookmarkEnd w:id="50"/>
    </w:p>
    <w:p w:rsidR="00E94259" w:rsidRDefault="00E94259" w:rsidP="00E94259">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E94259" w:rsidRPr="00F72A12" w:rsidTr="00DF25AA">
        <w:tc>
          <w:tcPr>
            <w:tcW w:w="661" w:type="dxa"/>
            <w:shd w:val="clear" w:color="auto" w:fill="000000"/>
          </w:tcPr>
          <w:p w:rsidR="00E94259" w:rsidRPr="00F72A12" w:rsidRDefault="00E94259" w:rsidP="00DF25AA">
            <w:pPr>
              <w:pStyle w:val="BodyText"/>
              <w:spacing w:after="0"/>
              <w:jc w:val="center"/>
              <w:rPr>
                <w:b/>
                <w:sz w:val="20"/>
                <w:szCs w:val="20"/>
              </w:rPr>
            </w:pPr>
            <w:r w:rsidRPr="00F72A12">
              <w:rPr>
                <w:b/>
                <w:sz w:val="20"/>
                <w:szCs w:val="20"/>
              </w:rPr>
              <w:t>ID</w:t>
            </w:r>
          </w:p>
        </w:tc>
        <w:tc>
          <w:tcPr>
            <w:tcW w:w="6629" w:type="dxa"/>
            <w:shd w:val="clear" w:color="auto" w:fill="000000"/>
          </w:tcPr>
          <w:p w:rsidR="00E94259" w:rsidRPr="00F72A12" w:rsidRDefault="00E94259" w:rsidP="00DF25AA">
            <w:pPr>
              <w:pStyle w:val="BodyText"/>
              <w:spacing w:after="0"/>
              <w:rPr>
                <w:b/>
                <w:sz w:val="20"/>
                <w:szCs w:val="20"/>
              </w:rPr>
            </w:pPr>
            <w:r w:rsidRPr="00F72A12">
              <w:rPr>
                <w:b/>
                <w:sz w:val="20"/>
                <w:szCs w:val="20"/>
              </w:rPr>
              <w:t>Description</w:t>
            </w:r>
          </w:p>
        </w:tc>
        <w:tc>
          <w:tcPr>
            <w:tcW w:w="2160" w:type="dxa"/>
            <w:shd w:val="clear" w:color="auto" w:fill="000000"/>
          </w:tcPr>
          <w:p w:rsidR="00E94259" w:rsidRPr="00F72A12" w:rsidRDefault="00E94259"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able"/>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bl>
    <w:p w:rsidR="00E94259" w:rsidRDefault="00E94259" w:rsidP="002640FF">
      <w:pPr>
        <w:pStyle w:val="Caption"/>
        <w:rPr>
          <w:rStyle w:val="SubtleEmphasis"/>
        </w:rPr>
      </w:pPr>
    </w:p>
    <w:p w:rsidR="00E94259" w:rsidRDefault="00E94259" w:rsidP="00E94259">
      <w:pPr>
        <w:pStyle w:val="Heading2"/>
      </w:pPr>
      <w:bookmarkStart w:id="51" w:name="_Toc318728352"/>
      <w:r>
        <w:t>Blog (Business Owner) Requirements</w:t>
      </w:r>
      <w:bookmarkEnd w:id="51"/>
    </w:p>
    <w:p w:rsidR="00E94259" w:rsidRDefault="00E94259" w:rsidP="00E94259">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E94259" w:rsidRPr="00F72A12" w:rsidTr="00DF25AA">
        <w:tc>
          <w:tcPr>
            <w:tcW w:w="661" w:type="dxa"/>
            <w:shd w:val="clear" w:color="auto" w:fill="000000"/>
          </w:tcPr>
          <w:p w:rsidR="00E94259" w:rsidRPr="00F72A12" w:rsidRDefault="00E94259" w:rsidP="00DF25AA">
            <w:pPr>
              <w:pStyle w:val="BodyText"/>
              <w:spacing w:after="0"/>
              <w:jc w:val="center"/>
              <w:rPr>
                <w:b/>
                <w:sz w:val="20"/>
                <w:szCs w:val="20"/>
              </w:rPr>
            </w:pPr>
            <w:r w:rsidRPr="00F72A12">
              <w:rPr>
                <w:b/>
                <w:sz w:val="20"/>
                <w:szCs w:val="20"/>
              </w:rPr>
              <w:t>ID</w:t>
            </w:r>
          </w:p>
        </w:tc>
        <w:tc>
          <w:tcPr>
            <w:tcW w:w="6629" w:type="dxa"/>
            <w:shd w:val="clear" w:color="auto" w:fill="000000"/>
          </w:tcPr>
          <w:p w:rsidR="00E94259" w:rsidRPr="00F72A12" w:rsidRDefault="00E94259" w:rsidP="00DF25AA">
            <w:pPr>
              <w:pStyle w:val="BodyText"/>
              <w:spacing w:after="0"/>
              <w:rPr>
                <w:b/>
                <w:sz w:val="20"/>
                <w:szCs w:val="20"/>
              </w:rPr>
            </w:pPr>
            <w:r w:rsidRPr="00F72A12">
              <w:rPr>
                <w:b/>
                <w:sz w:val="20"/>
                <w:szCs w:val="20"/>
              </w:rPr>
              <w:t>Description</w:t>
            </w:r>
          </w:p>
        </w:tc>
        <w:tc>
          <w:tcPr>
            <w:tcW w:w="2160" w:type="dxa"/>
            <w:shd w:val="clear" w:color="auto" w:fill="000000"/>
          </w:tcPr>
          <w:p w:rsidR="00E94259" w:rsidRPr="00F72A12" w:rsidRDefault="00E94259"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able"/>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F72A12"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r w:rsidR="00E94259" w:rsidRPr="00F72A12" w:rsidTr="00DF25AA">
        <w:tc>
          <w:tcPr>
            <w:tcW w:w="661" w:type="dxa"/>
          </w:tcPr>
          <w:p w:rsidR="00E94259" w:rsidRPr="00F72A12" w:rsidRDefault="00E94259" w:rsidP="00DF25AA">
            <w:pPr>
              <w:pStyle w:val="BodyText"/>
              <w:spacing w:after="0"/>
              <w:jc w:val="center"/>
              <w:rPr>
                <w:sz w:val="20"/>
                <w:szCs w:val="20"/>
              </w:rPr>
            </w:pPr>
          </w:p>
        </w:tc>
        <w:tc>
          <w:tcPr>
            <w:tcW w:w="6629" w:type="dxa"/>
          </w:tcPr>
          <w:p w:rsidR="00E94259" w:rsidRPr="00E7014F" w:rsidRDefault="00E94259" w:rsidP="00DF25AA">
            <w:pPr>
              <w:pStyle w:val="BodyText"/>
              <w:spacing w:after="0"/>
              <w:rPr>
                <w:sz w:val="20"/>
                <w:szCs w:val="20"/>
              </w:rPr>
            </w:pPr>
          </w:p>
        </w:tc>
        <w:tc>
          <w:tcPr>
            <w:tcW w:w="2160" w:type="dxa"/>
          </w:tcPr>
          <w:p w:rsidR="00E94259" w:rsidRPr="00F72A12" w:rsidRDefault="00E94259" w:rsidP="00DF25AA">
            <w:pPr>
              <w:pStyle w:val="BodyText"/>
              <w:spacing w:after="0"/>
              <w:jc w:val="center"/>
              <w:rPr>
                <w:sz w:val="20"/>
                <w:szCs w:val="20"/>
              </w:rPr>
            </w:pPr>
          </w:p>
        </w:tc>
      </w:tr>
    </w:tbl>
    <w:p w:rsidR="0090544E" w:rsidRDefault="0090544E" w:rsidP="002640FF">
      <w:pPr>
        <w:pStyle w:val="Caption"/>
        <w:rPr>
          <w:rStyle w:val="SubtleEmphasis"/>
        </w:rPr>
      </w:pPr>
    </w:p>
    <w:p w:rsidR="0090544E" w:rsidRDefault="0090544E" w:rsidP="0090544E">
      <w:pPr>
        <w:pStyle w:val="BodyText"/>
      </w:pPr>
    </w:p>
    <w:p w:rsidR="0090544E" w:rsidRPr="0090544E" w:rsidRDefault="0090544E" w:rsidP="0090544E">
      <w:pPr>
        <w:pStyle w:val="BodyText"/>
      </w:pPr>
    </w:p>
    <w:p w:rsidR="0090544E" w:rsidRDefault="0090544E" w:rsidP="0090544E">
      <w:pPr>
        <w:pStyle w:val="Heading2"/>
      </w:pPr>
      <w:bookmarkStart w:id="52" w:name="_Toc318728353"/>
      <w:r>
        <w:lastRenderedPageBreak/>
        <w:t>About Page (business owner) Requirements</w:t>
      </w:r>
      <w:bookmarkEnd w:id="52"/>
    </w:p>
    <w:p w:rsidR="0090544E" w:rsidRDefault="0090544E" w:rsidP="0090544E">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90544E" w:rsidRPr="00F72A12" w:rsidTr="00DF25AA">
        <w:tc>
          <w:tcPr>
            <w:tcW w:w="661" w:type="dxa"/>
            <w:shd w:val="clear" w:color="auto" w:fill="000000"/>
          </w:tcPr>
          <w:p w:rsidR="0090544E" w:rsidRPr="00F72A12" w:rsidRDefault="0090544E" w:rsidP="00DF25AA">
            <w:pPr>
              <w:pStyle w:val="BodyText"/>
              <w:spacing w:after="0"/>
              <w:jc w:val="center"/>
              <w:rPr>
                <w:b/>
                <w:sz w:val="20"/>
                <w:szCs w:val="20"/>
              </w:rPr>
            </w:pPr>
            <w:r w:rsidRPr="00F72A12">
              <w:rPr>
                <w:b/>
                <w:sz w:val="20"/>
                <w:szCs w:val="20"/>
              </w:rPr>
              <w:t>ID</w:t>
            </w:r>
          </w:p>
        </w:tc>
        <w:tc>
          <w:tcPr>
            <w:tcW w:w="6629" w:type="dxa"/>
            <w:shd w:val="clear" w:color="auto" w:fill="000000"/>
          </w:tcPr>
          <w:p w:rsidR="0090544E" w:rsidRPr="00F72A12" w:rsidRDefault="0090544E" w:rsidP="00DF25AA">
            <w:pPr>
              <w:pStyle w:val="BodyText"/>
              <w:spacing w:after="0"/>
              <w:rPr>
                <w:b/>
                <w:sz w:val="20"/>
                <w:szCs w:val="20"/>
              </w:rPr>
            </w:pPr>
            <w:r w:rsidRPr="00F72A12">
              <w:rPr>
                <w:b/>
                <w:sz w:val="20"/>
                <w:szCs w:val="20"/>
              </w:rPr>
              <w:t>Description</w:t>
            </w:r>
          </w:p>
        </w:tc>
        <w:tc>
          <w:tcPr>
            <w:tcW w:w="2160" w:type="dxa"/>
            <w:shd w:val="clear" w:color="auto" w:fill="000000"/>
          </w:tcPr>
          <w:p w:rsidR="0090544E" w:rsidRPr="00F72A12" w:rsidRDefault="0090544E"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F72A12" w:rsidRDefault="0090544E" w:rsidP="00DF25AA">
            <w:pPr>
              <w:pStyle w:val="BodyTable"/>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F72A12"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F72A12"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bl>
    <w:p w:rsidR="007E2CD0" w:rsidRDefault="007E2CD0" w:rsidP="007E2CD0">
      <w:pPr>
        <w:pStyle w:val="Heading2"/>
      </w:pPr>
      <w:bookmarkStart w:id="53" w:name="_Toc318728354"/>
      <w:r>
        <w:t xml:space="preserve">Contact </w:t>
      </w:r>
      <w:proofErr w:type="gramStart"/>
      <w:r>
        <w:t>Us</w:t>
      </w:r>
      <w:proofErr w:type="gramEnd"/>
      <w:r>
        <w:t xml:space="preserve"> (business owner) Requirements</w:t>
      </w:r>
      <w:bookmarkEnd w:id="53"/>
    </w:p>
    <w:p w:rsidR="007E2CD0" w:rsidRDefault="007E2CD0" w:rsidP="007E2CD0">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7E2CD0" w:rsidRPr="00F72A12" w:rsidTr="00043B31">
        <w:tc>
          <w:tcPr>
            <w:tcW w:w="661" w:type="dxa"/>
            <w:shd w:val="clear" w:color="auto" w:fill="000000"/>
          </w:tcPr>
          <w:p w:rsidR="007E2CD0" w:rsidRPr="00F72A12" w:rsidRDefault="007E2CD0" w:rsidP="00043B31">
            <w:pPr>
              <w:pStyle w:val="BodyText"/>
              <w:spacing w:after="0"/>
              <w:jc w:val="center"/>
              <w:rPr>
                <w:b/>
                <w:sz w:val="20"/>
                <w:szCs w:val="20"/>
              </w:rPr>
            </w:pPr>
            <w:r w:rsidRPr="00F72A12">
              <w:rPr>
                <w:b/>
                <w:sz w:val="20"/>
                <w:szCs w:val="20"/>
              </w:rPr>
              <w:t>ID</w:t>
            </w:r>
          </w:p>
        </w:tc>
        <w:tc>
          <w:tcPr>
            <w:tcW w:w="6629" w:type="dxa"/>
            <w:shd w:val="clear" w:color="auto" w:fill="000000"/>
          </w:tcPr>
          <w:p w:rsidR="007E2CD0" w:rsidRPr="00F72A12" w:rsidRDefault="007E2CD0" w:rsidP="00043B31">
            <w:pPr>
              <w:pStyle w:val="BodyText"/>
              <w:spacing w:after="0"/>
              <w:rPr>
                <w:b/>
                <w:sz w:val="20"/>
                <w:szCs w:val="20"/>
              </w:rPr>
            </w:pPr>
            <w:r w:rsidRPr="00F72A12">
              <w:rPr>
                <w:b/>
                <w:sz w:val="20"/>
                <w:szCs w:val="20"/>
              </w:rPr>
              <w:t>Description</w:t>
            </w:r>
          </w:p>
        </w:tc>
        <w:tc>
          <w:tcPr>
            <w:tcW w:w="2160" w:type="dxa"/>
            <w:shd w:val="clear" w:color="auto" w:fill="000000"/>
          </w:tcPr>
          <w:p w:rsidR="007E2CD0" w:rsidRPr="00F72A12" w:rsidRDefault="007E2CD0" w:rsidP="00043B31">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7E2CD0" w:rsidRPr="00F72A12" w:rsidTr="00043B31">
        <w:tc>
          <w:tcPr>
            <w:tcW w:w="661" w:type="dxa"/>
          </w:tcPr>
          <w:p w:rsidR="007E2CD0" w:rsidRPr="00F72A12" w:rsidRDefault="007E2CD0" w:rsidP="00043B31">
            <w:pPr>
              <w:pStyle w:val="BodyText"/>
              <w:spacing w:after="0"/>
              <w:jc w:val="center"/>
              <w:rPr>
                <w:sz w:val="20"/>
                <w:szCs w:val="20"/>
              </w:rPr>
            </w:pPr>
          </w:p>
        </w:tc>
        <w:tc>
          <w:tcPr>
            <w:tcW w:w="6629" w:type="dxa"/>
          </w:tcPr>
          <w:p w:rsidR="007E2CD0" w:rsidRPr="00F72A12" w:rsidRDefault="007E2CD0" w:rsidP="00043B31">
            <w:pPr>
              <w:pStyle w:val="BodyTable"/>
            </w:pPr>
          </w:p>
        </w:tc>
        <w:tc>
          <w:tcPr>
            <w:tcW w:w="2160" w:type="dxa"/>
          </w:tcPr>
          <w:p w:rsidR="007E2CD0" w:rsidRPr="00F72A12" w:rsidRDefault="007E2CD0" w:rsidP="00043B31">
            <w:pPr>
              <w:pStyle w:val="BodyText"/>
              <w:spacing w:after="0"/>
              <w:jc w:val="center"/>
              <w:rPr>
                <w:sz w:val="20"/>
                <w:szCs w:val="20"/>
              </w:rPr>
            </w:pPr>
          </w:p>
        </w:tc>
      </w:tr>
      <w:tr w:rsidR="007E2CD0" w:rsidRPr="00F72A12" w:rsidTr="00043B31">
        <w:tc>
          <w:tcPr>
            <w:tcW w:w="661" w:type="dxa"/>
          </w:tcPr>
          <w:p w:rsidR="007E2CD0" w:rsidRPr="00F72A12" w:rsidRDefault="007E2CD0" w:rsidP="00043B31">
            <w:pPr>
              <w:pStyle w:val="BodyText"/>
              <w:spacing w:after="0"/>
              <w:jc w:val="center"/>
              <w:rPr>
                <w:sz w:val="20"/>
                <w:szCs w:val="20"/>
              </w:rPr>
            </w:pPr>
          </w:p>
        </w:tc>
        <w:tc>
          <w:tcPr>
            <w:tcW w:w="6629" w:type="dxa"/>
          </w:tcPr>
          <w:p w:rsidR="007E2CD0" w:rsidRPr="00F72A12" w:rsidRDefault="007E2CD0" w:rsidP="00043B31">
            <w:pPr>
              <w:pStyle w:val="BodyText"/>
              <w:spacing w:after="0"/>
              <w:rPr>
                <w:sz w:val="20"/>
                <w:szCs w:val="20"/>
              </w:rPr>
            </w:pPr>
          </w:p>
        </w:tc>
        <w:tc>
          <w:tcPr>
            <w:tcW w:w="2160" w:type="dxa"/>
          </w:tcPr>
          <w:p w:rsidR="007E2CD0" w:rsidRPr="00F72A12" w:rsidRDefault="007E2CD0" w:rsidP="00043B31">
            <w:pPr>
              <w:pStyle w:val="BodyText"/>
              <w:spacing w:after="0"/>
              <w:jc w:val="center"/>
              <w:rPr>
                <w:sz w:val="20"/>
                <w:szCs w:val="20"/>
              </w:rPr>
            </w:pPr>
          </w:p>
        </w:tc>
      </w:tr>
      <w:tr w:rsidR="007E2CD0" w:rsidRPr="00F72A12" w:rsidTr="00043B31">
        <w:tc>
          <w:tcPr>
            <w:tcW w:w="661" w:type="dxa"/>
          </w:tcPr>
          <w:p w:rsidR="007E2CD0" w:rsidRPr="00F72A12" w:rsidRDefault="007E2CD0" w:rsidP="00043B31">
            <w:pPr>
              <w:pStyle w:val="BodyText"/>
              <w:spacing w:after="0"/>
              <w:jc w:val="center"/>
              <w:rPr>
                <w:sz w:val="20"/>
                <w:szCs w:val="20"/>
              </w:rPr>
            </w:pPr>
          </w:p>
        </w:tc>
        <w:tc>
          <w:tcPr>
            <w:tcW w:w="6629" w:type="dxa"/>
          </w:tcPr>
          <w:p w:rsidR="007E2CD0" w:rsidRPr="00F72A12" w:rsidRDefault="007E2CD0" w:rsidP="00043B31">
            <w:pPr>
              <w:pStyle w:val="BodyText"/>
              <w:spacing w:after="0"/>
              <w:rPr>
                <w:sz w:val="20"/>
                <w:szCs w:val="20"/>
              </w:rPr>
            </w:pPr>
          </w:p>
        </w:tc>
        <w:tc>
          <w:tcPr>
            <w:tcW w:w="2160" w:type="dxa"/>
          </w:tcPr>
          <w:p w:rsidR="007E2CD0" w:rsidRPr="00F72A12" w:rsidRDefault="007E2CD0" w:rsidP="00043B31">
            <w:pPr>
              <w:pStyle w:val="BodyText"/>
              <w:spacing w:after="0"/>
              <w:jc w:val="center"/>
              <w:rPr>
                <w:sz w:val="20"/>
                <w:szCs w:val="20"/>
              </w:rPr>
            </w:pPr>
          </w:p>
        </w:tc>
      </w:tr>
      <w:tr w:rsidR="007E2CD0" w:rsidRPr="00F72A12" w:rsidTr="00043B31">
        <w:tc>
          <w:tcPr>
            <w:tcW w:w="661" w:type="dxa"/>
          </w:tcPr>
          <w:p w:rsidR="007E2CD0" w:rsidRPr="00F72A12" w:rsidRDefault="007E2CD0" w:rsidP="00043B31">
            <w:pPr>
              <w:pStyle w:val="BodyText"/>
              <w:spacing w:after="0"/>
              <w:jc w:val="center"/>
              <w:rPr>
                <w:sz w:val="20"/>
                <w:szCs w:val="20"/>
              </w:rPr>
            </w:pPr>
          </w:p>
        </w:tc>
        <w:tc>
          <w:tcPr>
            <w:tcW w:w="6629" w:type="dxa"/>
          </w:tcPr>
          <w:p w:rsidR="007E2CD0" w:rsidRPr="00E7014F" w:rsidRDefault="007E2CD0" w:rsidP="00043B31">
            <w:pPr>
              <w:pStyle w:val="BodyText"/>
              <w:spacing w:after="0"/>
              <w:rPr>
                <w:sz w:val="20"/>
                <w:szCs w:val="20"/>
              </w:rPr>
            </w:pPr>
          </w:p>
        </w:tc>
        <w:tc>
          <w:tcPr>
            <w:tcW w:w="2160" w:type="dxa"/>
          </w:tcPr>
          <w:p w:rsidR="007E2CD0" w:rsidRPr="00F72A12" w:rsidRDefault="007E2CD0" w:rsidP="00043B31">
            <w:pPr>
              <w:pStyle w:val="BodyText"/>
              <w:spacing w:after="0"/>
              <w:jc w:val="center"/>
              <w:rPr>
                <w:sz w:val="20"/>
                <w:szCs w:val="20"/>
              </w:rPr>
            </w:pPr>
          </w:p>
        </w:tc>
      </w:tr>
      <w:tr w:rsidR="007E2CD0" w:rsidRPr="00F72A12" w:rsidTr="00043B31">
        <w:tc>
          <w:tcPr>
            <w:tcW w:w="661" w:type="dxa"/>
          </w:tcPr>
          <w:p w:rsidR="007E2CD0" w:rsidRPr="00F72A12" w:rsidRDefault="007E2CD0" w:rsidP="00043B31">
            <w:pPr>
              <w:pStyle w:val="BodyText"/>
              <w:spacing w:after="0"/>
              <w:jc w:val="center"/>
              <w:rPr>
                <w:sz w:val="20"/>
                <w:szCs w:val="20"/>
              </w:rPr>
            </w:pPr>
          </w:p>
        </w:tc>
        <w:tc>
          <w:tcPr>
            <w:tcW w:w="6629" w:type="dxa"/>
          </w:tcPr>
          <w:p w:rsidR="007E2CD0" w:rsidRPr="00E7014F" w:rsidRDefault="007E2CD0" w:rsidP="00043B31">
            <w:pPr>
              <w:pStyle w:val="BodyText"/>
              <w:spacing w:after="0"/>
              <w:rPr>
                <w:sz w:val="20"/>
                <w:szCs w:val="20"/>
              </w:rPr>
            </w:pPr>
          </w:p>
        </w:tc>
        <w:tc>
          <w:tcPr>
            <w:tcW w:w="2160" w:type="dxa"/>
          </w:tcPr>
          <w:p w:rsidR="007E2CD0" w:rsidRPr="00F72A12" w:rsidRDefault="007E2CD0" w:rsidP="00043B31">
            <w:pPr>
              <w:pStyle w:val="BodyText"/>
              <w:spacing w:after="0"/>
              <w:jc w:val="center"/>
              <w:rPr>
                <w:sz w:val="20"/>
                <w:szCs w:val="20"/>
              </w:rPr>
            </w:pPr>
          </w:p>
        </w:tc>
      </w:tr>
      <w:tr w:rsidR="007E2CD0" w:rsidRPr="00F72A12" w:rsidTr="00043B31">
        <w:tc>
          <w:tcPr>
            <w:tcW w:w="661" w:type="dxa"/>
          </w:tcPr>
          <w:p w:rsidR="007E2CD0" w:rsidRPr="00F72A12" w:rsidRDefault="007E2CD0" w:rsidP="00043B31">
            <w:pPr>
              <w:pStyle w:val="BodyText"/>
              <w:spacing w:after="0"/>
              <w:jc w:val="center"/>
              <w:rPr>
                <w:sz w:val="20"/>
                <w:szCs w:val="20"/>
              </w:rPr>
            </w:pPr>
          </w:p>
        </w:tc>
        <w:tc>
          <w:tcPr>
            <w:tcW w:w="6629" w:type="dxa"/>
          </w:tcPr>
          <w:p w:rsidR="007E2CD0" w:rsidRPr="00E7014F" w:rsidRDefault="007E2CD0" w:rsidP="00043B31">
            <w:pPr>
              <w:pStyle w:val="BodyText"/>
              <w:spacing w:after="0"/>
              <w:rPr>
                <w:sz w:val="20"/>
                <w:szCs w:val="20"/>
              </w:rPr>
            </w:pPr>
          </w:p>
        </w:tc>
        <w:tc>
          <w:tcPr>
            <w:tcW w:w="2160" w:type="dxa"/>
          </w:tcPr>
          <w:p w:rsidR="007E2CD0" w:rsidRPr="00F72A12" w:rsidRDefault="007E2CD0" w:rsidP="00043B31">
            <w:pPr>
              <w:pStyle w:val="BodyText"/>
              <w:spacing w:after="0"/>
              <w:jc w:val="center"/>
              <w:rPr>
                <w:sz w:val="20"/>
                <w:szCs w:val="20"/>
              </w:rPr>
            </w:pPr>
          </w:p>
        </w:tc>
      </w:tr>
      <w:tr w:rsidR="007E2CD0" w:rsidRPr="00F72A12" w:rsidTr="00043B31">
        <w:tc>
          <w:tcPr>
            <w:tcW w:w="661" w:type="dxa"/>
          </w:tcPr>
          <w:p w:rsidR="007E2CD0" w:rsidRPr="00F72A12" w:rsidRDefault="007E2CD0" w:rsidP="00043B31">
            <w:pPr>
              <w:pStyle w:val="BodyText"/>
              <w:spacing w:after="0"/>
              <w:jc w:val="center"/>
              <w:rPr>
                <w:sz w:val="20"/>
                <w:szCs w:val="20"/>
              </w:rPr>
            </w:pPr>
          </w:p>
        </w:tc>
        <w:tc>
          <w:tcPr>
            <w:tcW w:w="6629" w:type="dxa"/>
          </w:tcPr>
          <w:p w:rsidR="007E2CD0" w:rsidRPr="00E7014F" w:rsidRDefault="007E2CD0" w:rsidP="00043B31">
            <w:pPr>
              <w:pStyle w:val="BodyText"/>
              <w:spacing w:after="0"/>
              <w:rPr>
                <w:sz w:val="20"/>
                <w:szCs w:val="20"/>
              </w:rPr>
            </w:pPr>
          </w:p>
        </w:tc>
        <w:tc>
          <w:tcPr>
            <w:tcW w:w="2160" w:type="dxa"/>
          </w:tcPr>
          <w:p w:rsidR="007E2CD0" w:rsidRPr="00F72A12" w:rsidRDefault="007E2CD0" w:rsidP="00043B31">
            <w:pPr>
              <w:pStyle w:val="BodyText"/>
              <w:spacing w:after="0"/>
              <w:jc w:val="center"/>
              <w:rPr>
                <w:sz w:val="20"/>
                <w:szCs w:val="20"/>
              </w:rPr>
            </w:pPr>
          </w:p>
        </w:tc>
      </w:tr>
    </w:tbl>
    <w:p w:rsidR="0090544E" w:rsidRDefault="0090544E" w:rsidP="002640FF">
      <w:pPr>
        <w:pStyle w:val="Caption"/>
        <w:rPr>
          <w:rStyle w:val="SubtleEmphasis"/>
        </w:rPr>
      </w:pPr>
    </w:p>
    <w:p w:rsidR="0090544E" w:rsidRDefault="007E2CD0" w:rsidP="0090544E">
      <w:pPr>
        <w:pStyle w:val="Heading2"/>
      </w:pPr>
      <w:bookmarkStart w:id="54" w:name="_Toc318728355"/>
      <w:r>
        <w:t>Slide Show View</w:t>
      </w:r>
      <w:r w:rsidR="0090544E">
        <w:t xml:space="preserve"> (business owner) Requirements</w:t>
      </w:r>
      <w:bookmarkEnd w:id="54"/>
    </w:p>
    <w:p w:rsidR="0090544E" w:rsidRDefault="0090544E" w:rsidP="0090544E">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90544E" w:rsidRPr="00F72A12" w:rsidTr="00DF25AA">
        <w:tc>
          <w:tcPr>
            <w:tcW w:w="661" w:type="dxa"/>
            <w:shd w:val="clear" w:color="auto" w:fill="000000"/>
          </w:tcPr>
          <w:p w:rsidR="0090544E" w:rsidRPr="00F72A12" w:rsidRDefault="0090544E" w:rsidP="00DF25AA">
            <w:pPr>
              <w:pStyle w:val="BodyText"/>
              <w:spacing w:after="0"/>
              <w:jc w:val="center"/>
              <w:rPr>
                <w:b/>
                <w:sz w:val="20"/>
                <w:szCs w:val="20"/>
              </w:rPr>
            </w:pPr>
            <w:r w:rsidRPr="00F72A12">
              <w:rPr>
                <w:b/>
                <w:sz w:val="20"/>
                <w:szCs w:val="20"/>
              </w:rPr>
              <w:t>ID</w:t>
            </w:r>
          </w:p>
        </w:tc>
        <w:tc>
          <w:tcPr>
            <w:tcW w:w="6629" w:type="dxa"/>
            <w:shd w:val="clear" w:color="auto" w:fill="000000"/>
          </w:tcPr>
          <w:p w:rsidR="0090544E" w:rsidRPr="00F72A12" w:rsidRDefault="0090544E" w:rsidP="00DF25AA">
            <w:pPr>
              <w:pStyle w:val="BodyText"/>
              <w:spacing w:after="0"/>
              <w:rPr>
                <w:b/>
                <w:sz w:val="20"/>
                <w:szCs w:val="20"/>
              </w:rPr>
            </w:pPr>
            <w:r w:rsidRPr="00F72A12">
              <w:rPr>
                <w:b/>
                <w:sz w:val="20"/>
                <w:szCs w:val="20"/>
              </w:rPr>
              <w:t>Description</w:t>
            </w:r>
          </w:p>
        </w:tc>
        <w:tc>
          <w:tcPr>
            <w:tcW w:w="2160" w:type="dxa"/>
            <w:shd w:val="clear" w:color="auto" w:fill="000000"/>
          </w:tcPr>
          <w:p w:rsidR="0090544E" w:rsidRPr="00F72A12" w:rsidRDefault="0090544E"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F72A12" w:rsidRDefault="0090544E" w:rsidP="00DF25AA">
            <w:pPr>
              <w:pStyle w:val="BodyTable"/>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F72A12"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F72A12"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r w:rsidR="0090544E" w:rsidRPr="00F72A12" w:rsidTr="00DF25AA">
        <w:tc>
          <w:tcPr>
            <w:tcW w:w="661" w:type="dxa"/>
          </w:tcPr>
          <w:p w:rsidR="0090544E" w:rsidRPr="00F72A12" w:rsidRDefault="0090544E" w:rsidP="00DF25AA">
            <w:pPr>
              <w:pStyle w:val="BodyText"/>
              <w:spacing w:after="0"/>
              <w:jc w:val="center"/>
              <w:rPr>
                <w:sz w:val="20"/>
                <w:szCs w:val="20"/>
              </w:rPr>
            </w:pPr>
          </w:p>
        </w:tc>
        <w:tc>
          <w:tcPr>
            <w:tcW w:w="6629" w:type="dxa"/>
          </w:tcPr>
          <w:p w:rsidR="0090544E" w:rsidRPr="00E7014F" w:rsidRDefault="0090544E" w:rsidP="00DF25AA">
            <w:pPr>
              <w:pStyle w:val="BodyText"/>
              <w:spacing w:after="0"/>
              <w:rPr>
                <w:sz w:val="20"/>
                <w:szCs w:val="20"/>
              </w:rPr>
            </w:pPr>
          </w:p>
        </w:tc>
        <w:tc>
          <w:tcPr>
            <w:tcW w:w="2160" w:type="dxa"/>
          </w:tcPr>
          <w:p w:rsidR="0090544E" w:rsidRPr="00F72A12" w:rsidRDefault="0090544E" w:rsidP="00DF25AA">
            <w:pPr>
              <w:pStyle w:val="BodyText"/>
              <w:spacing w:after="0"/>
              <w:jc w:val="center"/>
              <w:rPr>
                <w:sz w:val="20"/>
                <w:szCs w:val="20"/>
              </w:rPr>
            </w:pPr>
          </w:p>
        </w:tc>
      </w:tr>
    </w:tbl>
    <w:p w:rsidR="00910ADA" w:rsidRDefault="00910ADA" w:rsidP="00910ADA">
      <w:pPr>
        <w:pStyle w:val="Heading2"/>
      </w:pPr>
      <w:bookmarkStart w:id="55" w:name="_Toc318728356"/>
      <w:r>
        <w:t>Item Details Page (business owner) Requirements</w:t>
      </w:r>
    </w:p>
    <w:p w:rsidR="00910ADA" w:rsidRDefault="00910ADA" w:rsidP="00910ADA">
      <w:pPr>
        <w:pStyle w:val="BodyText"/>
      </w:pPr>
      <w:r>
        <w:t>The following are requirements for the Item Details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910ADA" w:rsidRPr="00F72A12" w:rsidTr="00910ADA">
        <w:tc>
          <w:tcPr>
            <w:tcW w:w="661" w:type="dxa"/>
            <w:shd w:val="clear" w:color="auto" w:fill="000000"/>
          </w:tcPr>
          <w:p w:rsidR="00910ADA" w:rsidRPr="00F72A12" w:rsidRDefault="00910ADA" w:rsidP="00910ADA">
            <w:pPr>
              <w:pStyle w:val="BodyText"/>
              <w:spacing w:after="0"/>
              <w:jc w:val="center"/>
              <w:rPr>
                <w:b/>
                <w:sz w:val="20"/>
                <w:szCs w:val="20"/>
              </w:rPr>
            </w:pPr>
            <w:r w:rsidRPr="00F72A12">
              <w:rPr>
                <w:b/>
                <w:sz w:val="20"/>
                <w:szCs w:val="20"/>
              </w:rPr>
              <w:t>ID</w:t>
            </w:r>
          </w:p>
        </w:tc>
        <w:tc>
          <w:tcPr>
            <w:tcW w:w="6629" w:type="dxa"/>
            <w:shd w:val="clear" w:color="auto" w:fill="000000"/>
          </w:tcPr>
          <w:p w:rsidR="00910ADA" w:rsidRPr="00F72A12" w:rsidRDefault="00910ADA" w:rsidP="00910ADA">
            <w:pPr>
              <w:pStyle w:val="BodyText"/>
              <w:spacing w:after="0"/>
              <w:rPr>
                <w:b/>
                <w:sz w:val="20"/>
                <w:szCs w:val="20"/>
              </w:rPr>
            </w:pPr>
            <w:r w:rsidRPr="00F72A12">
              <w:rPr>
                <w:b/>
                <w:sz w:val="20"/>
                <w:szCs w:val="20"/>
              </w:rPr>
              <w:t>Description</w:t>
            </w:r>
          </w:p>
        </w:tc>
        <w:tc>
          <w:tcPr>
            <w:tcW w:w="2160" w:type="dxa"/>
            <w:shd w:val="clear" w:color="auto" w:fill="000000"/>
          </w:tcPr>
          <w:p w:rsidR="00910ADA" w:rsidRPr="00F72A12" w:rsidRDefault="00910ADA" w:rsidP="00910AD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910ADA" w:rsidRPr="00F72A12" w:rsidTr="00910ADA">
        <w:tc>
          <w:tcPr>
            <w:tcW w:w="661" w:type="dxa"/>
          </w:tcPr>
          <w:p w:rsidR="00910ADA" w:rsidRPr="00F72A12" w:rsidRDefault="00910ADA" w:rsidP="00910ADA">
            <w:pPr>
              <w:pStyle w:val="BodyText"/>
              <w:spacing w:after="0"/>
              <w:jc w:val="center"/>
              <w:rPr>
                <w:sz w:val="20"/>
                <w:szCs w:val="20"/>
              </w:rPr>
            </w:pPr>
          </w:p>
        </w:tc>
        <w:tc>
          <w:tcPr>
            <w:tcW w:w="6629" w:type="dxa"/>
          </w:tcPr>
          <w:p w:rsidR="00910ADA" w:rsidRPr="00F72A12" w:rsidRDefault="00910ADA" w:rsidP="00910ADA">
            <w:pPr>
              <w:pStyle w:val="BodyTable"/>
            </w:pPr>
          </w:p>
        </w:tc>
        <w:tc>
          <w:tcPr>
            <w:tcW w:w="2160" w:type="dxa"/>
          </w:tcPr>
          <w:p w:rsidR="00910ADA" w:rsidRPr="00F72A12" w:rsidRDefault="00910ADA" w:rsidP="00910ADA">
            <w:pPr>
              <w:pStyle w:val="BodyText"/>
              <w:spacing w:after="0"/>
              <w:jc w:val="center"/>
              <w:rPr>
                <w:sz w:val="20"/>
                <w:szCs w:val="20"/>
              </w:rPr>
            </w:pPr>
          </w:p>
        </w:tc>
      </w:tr>
      <w:tr w:rsidR="00910ADA" w:rsidRPr="00F72A12" w:rsidTr="00910ADA">
        <w:tc>
          <w:tcPr>
            <w:tcW w:w="661" w:type="dxa"/>
          </w:tcPr>
          <w:p w:rsidR="00910ADA" w:rsidRPr="00F72A12" w:rsidRDefault="00910ADA" w:rsidP="00910ADA">
            <w:pPr>
              <w:pStyle w:val="BodyText"/>
              <w:spacing w:after="0"/>
              <w:jc w:val="center"/>
              <w:rPr>
                <w:sz w:val="20"/>
                <w:szCs w:val="20"/>
              </w:rPr>
            </w:pPr>
          </w:p>
        </w:tc>
        <w:tc>
          <w:tcPr>
            <w:tcW w:w="6629" w:type="dxa"/>
          </w:tcPr>
          <w:p w:rsidR="00910ADA" w:rsidRPr="00F72A12" w:rsidRDefault="00910ADA" w:rsidP="00910ADA">
            <w:pPr>
              <w:pStyle w:val="BodyText"/>
              <w:spacing w:after="0"/>
              <w:rPr>
                <w:sz w:val="20"/>
                <w:szCs w:val="20"/>
              </w:rPr>
            </w:pPr>
          </w:p>
        </w:tc>
        <w:tc>
          <w:tcPr>
            <w:tcW w:w="2160" w:type="dxa"/>
          </w:tcPr>
          <w:p w:rsidR="00910ADA" w:rsidRPr="00F72A12" w:rsidRDefault="00910ADA" w:rsidP="00910ADA">
            <w:pPr>
              <w:pStyle w:val="BodyText"/>
              <w:spacing w:after="0"/>
              <w:jc w:val="center"/>
              <w:rPr>
                <w:sz w:val="20"/>
                <w:szCs w:val="20"/>
              </w:rPr>
            </w:pPr>
          </w:p>
        </w:tc>
      </w:tr>
      <w:tr w:rsidR="00910ADA" w:rsidRPr="00F72A12" w:rsidTr="00910ADA">
        <w:tc>
          <w:tcPr>
            <w:tcW w:w="661" w:type="dxa"/>
          </w:tcPr>
          <w:p w:rsidR="00910ADA" w:rsidRPr="00F72A12" w:rsidRDefault="00910ADA" w:rsidP="00910ADA">
            <w:pPr>
              <w:pStyle w:val="BodyText"/>
              <w:spacing w:after="0"/>
              <w:jc w:val="center"/>
              <w:rPr>
                <w:sz w:val="20"/>
                <w:szCs w:val="20"/>
              </w:rPr>
            </w:pPr>
          </w:p>
        </w:tc>
        <w:tc>
          <w:tcPr>
            <w:tcW w:w="6629" w:type="dxa"/>
          </w:tcPr>
          <w:p w:rsidR="00910ADA" w:rsidRPr="00F72A12" w:rsidRDefault="00910ADA" w:rsidP="00910ADA">
            <w:pPr>
              <w:pStyle w:val="BodyText"/>
              <w:spacing w:after="0"/>
              <w:rPr>
                <w:sz w:val="20"/>
                <w:szCs w:val="20"/>
              </w:rPr>
            </w:pPr>
          </w:p>
        </w:tc>
        <w:tc>
          <w:tcPr>
            <w:tcW w:w="2160" w:type="dxa"/>
          </w:tcPr>
          <w:p w:rsidR="00910ADA" w:rsidRPr="00F72A12" w:rsidRDefault="00910ADA" w:rsidP="00910ADA">
            <w:pPr>
              <w:pStyle w:val="BodyText"/>
              <w:spacing w:after="0"/>
              <w:jc w:val="center"/>
              <w:rPr>
                <w:sz w:val="20"/>
                <w:szCs w:val="20"/>
              </w:rPr>
            </w:pPr>
          </w:p>
        </w:tc>
      </w:tr>
      <w:tr w:rsidR="00910ADA" w:rsidRPr="00F72A12" w:rsidTr="00910ADA">
        <w:tc>
          <w:tcPr>
            <w:tcW w:w="661" w:type="dxa"/>
          </w:tcPr>
          <w:p w:rsidR="00910ADA" w:rsidRPr="00F72A12" w:rsidRDefault="00910ADA" w:rsidP="00910ADA">
            <w:pPr>
              <w:pStyle w:val="BodyText"/>
              <w:spacing w:after="0"/>
              <w:jc w:val="center"/>
              <w:rPr>
                <w:sz w:val="20"/>
                <w:szCs w:val="20"/>
              </w:rPr>
            </w:pPr>
          </w:p>
        </w:tc>
        <w:tc>
          <w:tcPr>
            <w:tcW w:w="6629" w:type="dxa"/>
          </w:tcPr>
          <w:p w:rsidR="00910ADA" w:rsidRPr="00E7014F" w:rsidRDefault="00910ADA" w:rsidP="00910ADA">
            <w:pPr>
              <w:pStyle w:val="BodyText"/>
              <w:spacing w:after="0"/>
              <w:rPr>
                <w:sz w:val="20"/>
                <w:szCs w:val="20"/>
              </w:rPr>
            </w:pPr>
          </w:p>
        </w:tc>
        <w:tc>
          <w:tcPr>
            <w:tcW w:w="2160" w:type="dxa"/>
          </w:tcPr>
          <w:p w:rsidR="00910ADA" w:rsidRPr="00F72A12" w:rsidRDefault="00910ADA" w:rsidP="00910ADA">
            <w:pPr>
              <w:pStyle w:val="BodyText"/>
              <w:spacing w:after="0"/>
              <w:jc w:val="center"/>
              <w:rPr>
                <w:sz w:val="20"/>
                <w:szCs w:val="20"/>
              </w:rPr>
            </w:pPr>
          </w:p>
        </w:tc>
      </w:tr>
      <w:tr w:rsidR="00910ADA" w:rsidRPr="00F72A12" w:rsidTr="00910ADA">
        <w:tc>
          <w:tcPr>
            <w:tcW w:w="661" w:type="dxa"/>
          </w:tcPr>
          <w:p w:rsidR="00910ADA" w:rsidRPr="00F72A12" w:rsidRDefault="00910ADA" w:rsidP="00910ADA">
            <w:pPr>
              <w:pStyle w:val="BodyText"/>
              <w:spacing w:after="0"/>
              <w:jc w:val="center"/>
              <w:rPr>
                <w:sz w:val="20"/>
                <w:szCs w:val="20"/>
              </w:rPr>
            </w:pPr>
          </w:p>
        </w:tc>
        <w:tc>
          <w:tcPr>
            <w:tcW w:w="6629" w:type="dxa"/>
          </w:tcPr>
          <w:p w:rsidR="00910ADA" w:rsidRPr="00E7014F" w:rsidRDefault="00910ADA" w:rsidP="00910ADA">
            <w:pPr>
              <w:pStyle w:val="BodyText"/>
              <w:spacing w:after="0"/>
              <w:rPr>
                <w:sz w:val="20"/>
                <w:szCs w:val="20"/>
              </w:rPr>
            </w:pPr>
          </w:p>
        </w:tc>
        <w:tc>
          <w:tcPr>
            <w:tcW w:w="2160" w:type="dxa"/>
          </w:tcPr>
          <w:p w:rsidR="00910ADA" w:rsidRPr="00F72A12" w:rsidRDefault="00910ADA" w:rsidP="00910ADA">
            <w:pPr>
              <w:pStyle w:val="BodyText"/>
              <w:spacing w:after="0"/>
              <w:jc w:val="center"/>
              <w:rPr>
                <w:sz w:val="20"/>
                <w:szCs w:val="20"/>
              </w:rPr>
            </w:pPr>
          </w:p>
        </w:tc>
      </w:tr>
      <w:tr w:rsidR="00910ADA" w:rsidRPr="00F72A12" w:rsidTr="00910ADA">
        <w:tc>
          <w:tcPr>
            <w:tcW w:w="661" w:type="dxa"/>
          </w:tcPr>
          <w:p w:rsidR="00910ADA" w:rsidRPr="00F72A12" w:rsidRDefault="00910ADA" w:rsidP="00910ADA">
            <w:pPr>
              <w:pStyle w:val="BodyText"/>
              <w:spacing w:after="0"/>
              <w:jc w:val="center"/>
              <w:rPr>
                <w:sz w:val="20"/>
                <w:szCs w:val="20"/>
              </w:rPr>
            </w:pPr>
          </w:p>
        </w:tc>
        <w:tc>
          <w:tcPr>
            <w:tcW w:w="6629" w:type="dxa"/>
          </w:tcPr>
          <w:p w:rsidR="00910ADA" w:rsidRPr="00E7014F" w:rsidRDefault="00910ADA" w:rsidP="00910ADA">
            <w:pPr>
              <w:pStyle w:val="BodyText"/>
              <w:spacing w:after="0"/>
              <w:rPr>
                <w:sz w:val="20"/>
                <w:szCs w:val="20"/>
              </w:rPr>
            </w:pPr>
          </w:p>
        </w:tc>
        <w:tc>
          <w:tcPr>
            <w:tcW w:w="2160" w:type="dxa"/>
          </w:tcPr>
          <w:p w:rsidR="00910ADA" w:rsidRPr="00F72A12" w:rsidRDefault="00910ADA" w:rsidP="00910ADA">
            <w:pPr>
              <w:pStyle w:val="BodyText"/>
              <w:spacing w:after="0"/>
              <w:jc w:val="center"/>
              <w:rPr>
                <w:sz w:val="20"/>
                <w:szCs w:val="20"/>
              </w:rPr>
            </w:pPr>
          </w:p>
        </w:tc>
      </w:tr>
      <w:tr w:rsidR="00910ADA" w:rsidRPr="00F72A12" w:rsidTr="00910ADA">
        <w:tc>
          <w:tcPr>
            <w:tcW w:w="661" w:type="dxa"/>
          </w:tcPr>
          <w:p w:rsidR="00910ADA" w:rsidRPr="00F72A12" w:rsidRDefault="00910ADA" w:rsidP="00910ADA">
            <w:pPr>
              <w:pStyle w:val="BodyText"/>
              <w:spacing w:after="0"/>
              <w:jc w:val="center"/>
              <w:rPr>
                <w:sz w:val="20"/>
                <w:szCs w:val="20"/>
              </w:rPr>
            </w:pPr>
          </w:p>
        </w:tc>
        <w:tc>
          <w:tcPr>
            <w:tcW w:w="6629" w:type="dxa"/>
          </w:tcPr>
          <w:p w:rsidR="00910ADA" w:rsidRPr="00E7014F" w:rsidRDefault="00910ADA" w:rsidP="00910ADA">
            <w:pPr>
              <w:pStyle w:val="BodyText"/>
              <w:spacing w:after="0"/>
              <w:rPr>
                <w:sz w:val="20"/>
                <w:szCs w:val="20"/>
              </w:rPr>
            </w:pPr>
          </w:p>
        </w:tc>
        <w:tc>
          <w:tcPr>
            <w:tcW w:w="2160" w:type="dxa"/>
          </w:tcPr>
          <w:p w:rsidR="00910ADA" w:rsidRPr="00F72A12" w:rsidRDefault="00910ADA" w:rsidP="00910ADA">
            <w:pPr>
              <w:pStyle w:val="BodyText"/>
              <w:spacing w:after="0"/>
              <w:jc w:val="center"/>
              <w:rPr>
                <w:sz w:val="20"/>
                <w:szCs w:val="20"/>
              </w:rPr>
            </w:pPr>
          </w:p>
        </w:tc>
      </w:tr>
    </w:tbl>
    <w:p w:rsidR="004C239C" w:rsidRDefault="004C239C" w:rsidP="004C239C">
      <w:pPr>
        <w:pStyle w:val="Heading1"/>
      </w:pPr>
      <w:r>
        <w:lastRenderedPageBreak/>
        <w:t>Comment Module Page Requirements</w:t>
      </w:r>
      <w:bookmarkEnd w:id="55"/>
    </w:p>
    <w:p w:rsidR="004C239C" w:rsidRPr="00E94259" w:rsidRDefault="004C239C" w:rsidP="004C239C">
      <w:pPr>
        <w:pStyle w:val="BodyText"/>
        <w:rPr>
          <w:rStyle w:val="SubtleEmphasis"/>
          <w:i w:val="0"/>
          <w:iCs w:val="0"/>
          <w:color w:val="auto"/>
          <w:sz w:val="22"/>
        </w:rPr>
      </w:pPr>
      <w:r>
        <w:t>The following are general requirements that apply to the overall design of the application:</w:t>
      </w:r>
    </w:p>
    <w:p w:rsidR="004C239C" w:rsidRDefault="004C239C" w:rsidP="004C239C">
      <w:pPr>
        <w:pStyle w:val="Heading2"/>
      </w:pPr>
      <w:bookmarkStart w:id="56" w:name="_Toc318728357"/>
      <w:r>
        <w:t>General Comment Requirements</w:t>
      </w:r>
      <w:bookmarkEnd w:id="56"/>
    </w:p>
    <w:p w:rsidR="004C239C" w:rsidRDefault="004C239C" w:rsidP="004C239C">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4C239C" w:rsidRPr="00F72A12" w:rsidTr="00DF25AA">
        <w:tc>
          <w:tcPr>
            <w:tcW w:w="661" w:type="dxa"/>
            <w:shd w:val="clear" w:color="auto" w:fill="000000"/>
          </w:tcPr>
          <w:p w:rsidR="004C239C" w:rsidRPr="00F72A12" w:rsidRDefault="004C239C" w:rsidP="00DF25AA">
            <w:pPr>
              <w:pStyle w:val="BodyText"/>
              <w:spacing w:after="0"/>
              <w:jc w:val="center"/>
              <w:rPr>
                <w:b/>
                <w:sz w:val="20"/>
                <w:szCs w:val="20"/>
              </w:rPr>
            </w:pPr>
            <w:r w:rsidRPr="00F72A12">
              <w:rPr>
                <w:b/>
                <w:sz w:val="20"/>
                <w:szCs w:val="20"/>
              </w:rPr>
              <w:t>ID</w:t>
            </w:r>
          </w:p>
        </w:tc>
        <w:tc>
          <w:tcPr>
            <w:tcW w:w="6629" w:type="dxa"/>
            <w:shd w:val="clear" w:color="auto" w:fill="000000"/>
          </w:tcPr>
          <w:p w:rsidR="004C239C" w:rsidRPr="00F72A12" w:rsidRDefault="004C239C" w:rsidP="00DF25AA">
            <w:pPr>
              <w:pStyle w:val="BodyText"/>
              <w:spacing w:after="0"/>
              <w:rPr>
                <w:b/>
                <w:sz w:val="20"/>
                <w:szCs w:val="20"/>
              </w:rPr>
            </w:pPr>
            <w:r w:rsidRPr="00F72A12">
              <w:rPr>
                <w:b/>
                <w:sz w:val="20"/>
                <w:szCs w:val="20"/>
              </w:rPr>
              <w:t>Description</w:t>
            </w:r>
          </w:p>
        </w:tc>
        <w:tc>
          <w:tcPr>
            <w:tcW w:w="2160" w:type="dxa"/>
            <w:shd w:val="clear" w:color="auto" w:fill="000000"/>
          </w:tcPr>
          <w:p w:rsidR="004C239C" w:rsidRPr="00F72A12" w:rsidRDefault="004C239C"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able"/>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bl>
    <w:p w:rsidR="004C239C" w:rsidRDefault="004C239C" w:rsidP="004C239C">
      <w:pPr>
        <w:pStyle w:val="Caption"/>
        <w:rPr>
          <w:rStyle w:val="SubtleEmphasis"/>
        </w:rPr>
      </w:pPr>
    </w:p>
    <w:p w:rsidR="004C239C" w:rsidRDefault="004C239C" w:rsidP="004C239C">
      <w:pPr>
        <w:pStyle w:val="Heading2"/>
      </w:pPr>
      <w:bookmarkStart w:id="57" w:name="_Toc318728358"/>
      <w:r>
        <w:t>Company Comments Requirements</w:t>
      </w:r>
      <w:bookmarkEnd w:id="57"/>
    </w:p>
    <w:p w:rsidR="004C239C" w:rsidRDefault="004C239C" w:rsidP="004C239C">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4C239C" w:rsidRPr="00F72A12" w:rsidTr="00DF25AA">
        <w:tc>
          <w:tcPr>
            <w:tcW w:w="661" w:type="dxa"/>
            <w:shd w:val="clear" w:color="auto" w:fill="000000"/>
          </w:tcPr>
          <w:p w:rsidR="004C239C" w:rsidRPr="00F72A12" w:rsidRDefault="004C239C" w:rsidP="00DF25AA">
            <w:pPr>
              <w:pStyle w:val="BodyText"/>
              <w:spacing w:after="0"/>
              <w:jc w:val="center"/>
              <w:rPr>
                <w:b/>
                <w:sz w:val="20"/>
                <w:szCs w:val="20"/>
              </w:rPr>
            </w:pPr>
            <w:r w:rsidRPr="00F72A12">
              <w:rPr>
                <w:b/>
                <w:sz w:val="20"/>
                <w:szCs w:val="20"/>
              </w:rPr>
              <w:t>ID</w:t>
            </w:r>
          </w:p>
        </w:tc>
        <w:tc>
          <w:tcPr>
            <w:tcW w:w="6629" w:type="dxa"/>
            <w:shd w:val="clear" w:color="auto" w:fill="000000"/>
          </w:tcPr>
          <w:p w:rsidR="004C239C" w:rsidRPr="00F72A12" w:rsidRDefault="004C239C" w:rsidP="00DF25AA">
            <w:pPr>
              <w:pStyle w:val="BodyText"/>
              <w:spacing w:after="0"/>
              <w:rPr>
                <w:b/>
                <w:sz w:val="20"/>
                <w:szCs w:val="20"/>
              </w:rPr>
            </w:pPr>
            <w:r w:rsidRPr="00F72A12">
              <w:rPr>
                <w:b/>
                <w:sz w:val="20"/>
                <w:szCs w:val="20"/>
              </w:rPr>
              <w:t>Description</w:t>
            </w:r>
          </w:p>
        </w:tc>
        <w:tc>
          <w:tcPr>
            <w:tcW w:w="2160" w:type="dxa"/>
            <w:shd w:val="clear" w:color="auto" w:fill="000000"/>
          </w:tcPr>
          <w:p w:rsidR="004C239C" w:rsidRPr="00F72A12" w:rsidRDefault="004C239C"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able"/>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bl>
    <w:p w:rsidR="004C239C" w:rsidRDefault="004C239C" w:rsidP="002640FF">
      <w:pPr>
        <w:pStyle w:val="Caption"/>
        <w:rPr>
          <w:rStyle w:val="SubtleEmphasis"/>
        </w:rPr>
      </w:pPr>
    </w:p>
    <w:p w:rsidR="004C239C" w:rsidRDefault="004C239C" w:rsidP="004C239C">
      <w:pPr>
        <w:pStyle w:val="Heading2"/>
      </w:pPr>
      <w:bookmarkStart w:id="58" w:name="_Toc318728359"/>
      <w:r>
        <w:t>Product Comments Requirements</w:t>
      </w:r>
      <w:bookmarkEnd w:id="58"/>
    </w:p>
    <w:p w:rsidR="004C239C" w:rsidRDefault="004C239C" w:rsidP="004C239C">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4C239C" w:rsidRPr="00F72A12" w:rsidTr="00DF25AA">
        <w:tc>
          <w:tcPr>
            <w:tcW w:w="661" w:type="dxa"/>
            <w:shd w:val="clear" w:color="auto" w:fill="000000"/>
          </w:tcPr>
          <w:p w:rsidR="004C239C" w:rsidRPr="00F72A12" w:rsidRDefault="004C239C" w:rsidP="00DF25AA">
            <w:pPr>
              <w:pStyle w:val="BodyText"/>
              <w:spacing w:after="0"/>
              <w:jc w:val="center"/>
              <w:rPr>
                <w:b/>
                <w:sz w:val="20"/>
                <w:szCs w:val="20"/>
              </w:rPr>
            </w:pPr>
            <w:r w:rsidRPr="00F72A12">
              <w:rPr>
                <w:b/>
                <w:sz w:val="20"/>
                <w:szCs w:val="20"/>
              </w:rPr>
              <w:t>ID</w:t>
            </w:r>
          </w:p>
        </w:tc>
        <w:tc>
          <w:tcPr>
            <w:tcW w:w="6629" w:type="dxa"/>
            <w:shd w:val="clear" w:color="auto" w:fill="000000"/>
          </w:tcPr>
          <w:p w:rsidR="004C239C" w:rsidRPr="00F72A12" w:rsidRDefault="004C239C" w:rsidP="00DF25AA">
            <w:pPr>
              <w:pStyle w:val="BodyText"/>
              <w:spacing w:after="0"/>
              <w:rPr>
                <w:b/>
                <w:sz w:val="20"/>
                <w:szCs w:val="20"/>
              </w:rPr>
            </w:pPr>
            <w:r w:rsidRPr="00F72A12">
              <w:rPr>
                <w:b/>
                <w:sz w:val="20"/>
                <w:szCs w:val="20"/>
              </w:rPr>
              <w:t>Description</w:t>
            </w:r>
          </w:p>
        </w:tc>
        <w:tc>
          <w:tcPr>
            <w:tcW w:w="2160" w:type="dxa"/>
            <w:shd w:val="clear" w:color="auto" w:fill="000000"/>
          </w:tcPr>
          <w:p w:rsidR="004C239C" w:rsidRPr="00F72A12" w:rsidRDefault="004C239C" w:rsidP="00DF25A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able"/>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F72A12"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r w:rsidR="004C239C" w:rsidRPr="00F72A12" w:rsidTr="00DF25AA">
        <w:tc>
          <w:tcPr>
            <w:tcW w:w="661" w:type="dxa"/>
          </w:tcPr>
          <w:p w:rsidR="004C239C" w:rsidRPr="00F72A12" w:rsidRDefault="004C239C" w:rsidP="00DF25AA">
            <w:pPr>
              <w:pStyle w:val="BodyText"/>
              <w:spacing w:after="0"/>
              <w:jc w:val="center"/>
              <w:rPr>
                <w:sz w:val="20"/>
                <w:szCs w:val="20"/>
              </w:rPr>
            </w:pPr>
          </w:p>
        </w:tc>
        <w:tc>
          <w:tcPr>
            <w:tcW w:w="6629" w:type="dxa"/>
          </w:tcPr>
          <w:p w:rsidR="004C239C" w:rsidRPr="00E7014F" w:rsidRDefault="004C239C" w:rsidP="00DF25AA">
            <w:pPr>
              <w:pStyle w:val="BodyText"/>
              <w:spacing w:after="0"/>
              <w:rPr>
                <w:sz w:val="20"/>
                <w:szCs w:val="20"/>
              </w:rPr>
            </w:pPr>
          </w:p>
        </w:tc>
        <w:tc>
          <w:tcPr>
            <w:tcW w:w="2160" w:type="dxa"/>
          </w:tcPr>
          <w:p w:rsidR="004C239C" w:rsidRPr="00F72A12" w:rsidRDefault="004C239C" w:rsidP="00DF25AA">
            <w:pPr>
              <w:pStyle w:val="BodyText"/>
              <w:spacing w:after="0"/>
              <w:jc w:val="center"/>
              <w:rPr>
                <w:sz w:val="20"/>
                <w:szCs w:val="20"/>
              </w:rPr>
            </w:pPr>
          </w:p>
        </w:tc>
      </w:tr>
    </w:tbl>
    <w:p w:rsidR="00BC5439" w:rsidRDefault="00BC5439" w:rsidP="002640FF">
      <w:pPr>
        <w:pStyle w:val="Caption"/>
        <w:rPr>
          <w:rStyle w:val="SubtleEmphasis"/>
        </w:rPr>
      </w:pPr>
    </w:p>
    <w:p w:rsidR="00BC5439" w:rsidRDefault="00BC5439" w:rsidP="00BC5439">
      <w:pPr>
        <w:pStyle w:val="Heading1"/>
      </w:pPr>
      <w:r>
        <w:lastRenderedPageBreak/>
        <w:t>Business Owner Signup Wizard</w:t>
      </w:r>
    </w:p>
    <w:p w:rsidR="00BC5439" w:rsidRPr="00E94259" w:rsidRDefault="00BC5439" w:rsidP="00BC5439">
      <w:pPr>
        <w:pStyle w:val="BodyText"/>
        <w:rPr>
          <w:rStyle w:val="SubtleEmphasis"/>
          <w:i w:val="0"/>
          <w:iCs w:val="0"/>
          <w:color w:val="auto"/>
          <w:sz w:val="22"/>
        </w:rPr>
      </w:pPr>
      <w:r>
        <w:t xml:space="preserve">When a business owner signs up for a new account, the user will be navigated through the pages below.  The purpose of this wizard is to help the user complete </w:t>
      </w:r>
      <w:r w:rsidR="00AD6995">
        <w:t>necessary steps to publish their site.  After completing the wizard, the user will have a few remaining steps to complete before being able to publish.</w:t>
      </w:r>
    </w:p>
    <w:p w:rsidR="00BC5439" w:rsidRDefault="00BC5439" w:rsidP="00BC5439">
      <w:pPr>
        <w:pStyle w:val="Heading2"/>
      </w:pPr>
      <w:r>
        <w:t>Sign-up Wizard – Step 1</w:t>
      </w:r>
    </w:p>
    <w:p w:rsidR="00BC5439" w:rsidRDefault="00BC5439" w:rsidP="00BC5439">
      <w:pPr>
        <w:pStyle w:val="BodyText"/>
      </w:pPr>
      <w:r>
        <w:t xml:space="preserve">The following are requirements for the </w:t>
      </w:r>
      <w:r>
        <w:t>Sign-up Wizard – step 1</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BC5439" w:rsidRPr="00F72A12" w:rsidTr="00F0476A">
        <w:tc>
          <w:tcPr>
            <w:tcW w:w="661" w:type="dxa"/>
            <w:shd w:val="clear" w:color="auto" w:fill="000000"/>
          </w:tcPr>
          <w:p w:rsidR="00BC5439" w:rsidRPr="00F72A12" w:rsidRDefault="00BC5439" w:rsidP="00F0476A">
            <w:pPr>
              <w:pStyle w:val="BodyText"/>
              <w:spacing w:after="0"/>
              <w:jc w:val="center"/>
              <w:rPr>
                <w:b/>
                <w:sz w:val="20"/>
                <w:szCs w:val="20"/>
              </w:rPr>
            </w:pPr>
            <w:r w:rsidRPr="00F72A12">
              <w:rPr>
                <w:b/>
                <w:sz w:val="20"/>
                <w:szCs w:val="20"/>
              </w:rPr>
              <w:t>ID</w:t>
            </w:r>
          </w:p>
        </w:tc>
        <w:tc>
          <w:tcPr>
            <w:tcW w:w="6629" w:type="dxa"/>
            <w:shd w:val="clear" w:color="auto" w:fill="000000"/>
          </w:tcPr>
          <w:p w:rsidR="00BC5439" w:rsidRPr="00F72A12" w:rsidRDefault="00BC5439" w:rsidP="00F0476A">
            <w:pPr>
              <w:pStyle w:val="BodyText"/>
              <w:spacing w:after="0"/>
              <w:rPr>
                <w:b/>
                <w:sz w:val="20"/>
                <w:szCs w:val="20"/>
              </w:rPr>
            </w:pPr>
            <w:r w:rsidRPr="00F72A12">
              <w:rPr>
                <w:b/>
                <w:sz w:val="20"/>
                <w:szCs w:val="20"/>
              </w:rPr>
              <w:t>Description</w:t>
            </w:r>
          </w:p>
        </w:tc>
        <w:tc>
          <w:tcPr>
            <w:tcW w:w="2160" w:type="dxa"/>
            <w:shd w:val="clear" w:color="auto" w:fill="000000"/>
          </w:tcPr>
          <w:p w:rsidR="00BC5439" w:rsidRPr="00F72A12" w:rsidRDefault="00BC5439" w:rsidP="00F0476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BC5439" w:rsidRPr="00F72A12" w:rsidTr="00F0476A">
        <w:tc>
          <w:tcPr>
            <w:tcW w:w="661" w:type="dxa"/>
          </w:tcPr>
          <w:p w:rsidR="00BC5439" w:rsidRPr="00F72A12" w:rsidRDefault="00BC5439" w:rsidP="00F0476A">
            <w:pPr>
              <w:pStyle w:val="BodyText"/>
              <w:spacing w:after="0"/>
              <w:jc w:val="center"/>
              <w:rPr>
                <w:sz w:val="20"/>
                <w:szCs w:val="20"/>
              </w:rPr>
            </w:pPr>
            <w:r>
              <w:rPr>
                <w:sz w:val="20"/>
                <w:szCs w:val="20"/>
              </w:rPr>
              <w:t>9.1.1</w:t>
            </w:r>
          </w:p>
        </w:tc>
        <w:tc>
          <w:tcPr>
            <w:tcW w:w="6629" w:type="dxa"/>
          </w:tcPr>
          <w:p w:rsidR="00BC5439" w:rsidRPr="00BC5439" w:rsidRDefault="00BC5439" w:rsidP="00F0476A">
            <w:pPr>
              <w:pStyle w:val="BodyTable"/>
              <w:rPr>
                <w:b/>
              </w:rPr>
            </w:pPr>
            <w:r w:rsidRPr="00BC5439">
              <w:rPr>
                <w:b/>
              </w:rPr>
              <w:t>General Requirements:</w:t>
            </w:r>
          </w:p>
          <w:p w:rsidR="00BC5439" w:rsidRDefault="00BC5439" w:rsidP="00F0476A">
            <w:pPr>
              <w:pStyle w:val="BodyTable"/>
            </w:pPr>
            <w:r>
              <w:t xml:space="preserve">The purpose of this </w:t>
            </w:r>
            <w:r w:rsidR="00AD6995">
              <w:t>step is to capture the information that is necessary on the Contact Us Page.  All data items on this page are the same as those on the Contact us page.  The page will have the following elements and behaviors:</w:t>
            </w:r>
          </w:p>
          <w:p w:rsidR="00AD6995" w:rsidRDefault="00AD6995" w:rsidP="00F0476A">
            <w:pPr>
              <w:pStyle w:val="BodyTable"/>
            </w:pPr>
          </w:p>
          <w:p w:rsidR="00AD6995" w:rsidRDefault="00AD6995" w:rsidP="00AD6995">
            <w:pPr>
              <w:pStyle w:val="BodyTable"/>
              <w:numPr>
                <w:ilvl w:val="0"/>
                <w:numId w:val="25"/>
              </w:numPr>
            </w:pPr>
            <w:r>
              <w:rPr>
                <w:b/>
              </w:rPr>
              <w:t xml:space="preserve">Business Name (required, text) </w:t>
            </w:r>
            <w:r>
              <w:t xml:space="preserve">– </w:t>
            </w:r>
          </w:p>
          <w:p w:rsidR="00AD6995" w:rsidRPr="00DF25AA" w:rsidRDefault="00AD6995" w:rsidP="00AD6995">
            <w:pPr>
              <w:pStyle w:val="BodyTable"/>
              <w:numPr>
                <w:ilvl w:val="0"/>
                <w:numId w:val="25"/>
              </w:numPr>
            </w:pPr>
            <w:r>
              <w:rPr>
                <w:b/>
              </w:rPr>
              <w:t>Tagline (optional, text)</w:t>
            </w:r>
          </w:p>
          <w:p w:rsidR="00AD6995" w:rsidRPr="00ED6F50" w:rsidRDefault="00AD6995" w:rsidP="00AD6995">
            <w:pPr>
              <w:pStyle w:val="BodyTable"/>
              <w:numPr>
                <w:ilvl w:val="0"/>
                <w:numId w:val="25"/>
              </w:numPr>
            </w:pPr>
            <w:bookmarkStart w:id="59" w:name="_GoBack"/>
            <w:bookmarkEnd w:id="59"/>
            <w:r>
              <w:rPr>
                <w:b/>
              </w:rPr>
              <w:t>Your First Name (required, text)</w:t>
            </w:r>
          </w:p>
          <w:p w:rsidR="00AD6995" w:rsidRPr="00ED6F50" w:rsidRDefault="00AD6995" w:rsidP="00AD6995">
            <w:pPr>
              <w:pStyle w:val="BodyTable"/>
              <w:numPr>
                <w:ilvl w:val="0"/>
                <w:numId w:val="25"/>
              </w:numPr>
            </w:pPr>
            <w:r>
              <w:rPr>
                <w:b/>
              </w:rPr>
              <w:t>Last Name (required, text)</w:t>
            </w:r>
          </w:p>
          <w:p w:rsidR="00AD6995" w:rsidRPr="00ED6F50" w:rsidRDefault="00AD6995" w:rsidP="00AD6995">
            <w:pPr>
              <w:pStyle w:val="BodyTable"/>
              <w:numPr>
                <w:ilvl w:val="0"/>
                <w:numId w:val="25"/>
              </w:numPr>
            </w:pPr>
            <w:r>
              <w:rPr>
                <w:b/>
              </w:rPr>
              <w:t xml:space="preserve">Title (optional, text) </w:t>
            </w:r>
            <w:r w:rsidRPr="00ED6F50">
              <w:rPr>
                <w:b/>
                <w:i/>
                <w:color w:val="FF0000"/>
              </w:rPr>
              <w:t>New</w:t>
            </w:r>
          </w:p>
          <w:p w:rsidR="00AD6995" w:rsidRPr="00ED6F50" w:rsidRDefault="00AD6995" w:rsidP="00AD6995">
            <w:pPr>
              <w:pStyle w:val="BodyTable"/>
              <w:numPr>
                <w:ilvl w:val="0"/>
                <w:numId w:val="25"/>
              </w:numPr>
            </w:pPr>
            <w:r>
              <w:rPr>
                <w:b/>
              </w:rPr>
              <w:t>Address 1 (required, text)</w:t>
            </w:r>
          </w:p>
          <w:p w:rsidR="00AD6995" w:rsidRDefault="00AD6995" w:rsidP="00AD6995">
            <w:pPr>
              <w:pStyle w:val="BodyTable"/>
              <w:numPr>
                <w:ilvl w:val="1"/>
                <w:numId w:val="25"/>
              </w:numPr>
            </w:pPr>
            <w:r>
              <w:rPr>
                <w:b/>
              </w:rPr>
              <w:t xml:space="preserve">Hide this information (checkbox) – </w:t>
            </w:r>
            <w:r>
              <w:t>Default is unchecked.  If a user clicks this checkbox, this piece of information is not displayed on the public page.  It hides address1, city, state, zip</w:t>
            </w:r>
          </w:p>
          <w:p w:rsidR="00AD6995" w:rsidRPr="00CF640D" w:rsidRDefault="00AD6995" w:rsidP="00AD6995">
            <w:pPr>
              <w:pStyle w:val="BodyTable"/>
              <w:numPr>
                <w:ilvl w:val="0"/>
                <w:numId w:val="25"/>
              </w:numPr>
            </w:pPr>
            <w:r>
              <w:rPr>
                <w:b/>
              </w:rPr>
              <w:t>Address 2 (optional, text)</w:t>
            </w:r>
          </w:p>
          <w:p w:rsidR="00AD6995" w:rsidRPr="00ED6F50" w:rsidRDefault="00AD6995" w:rsidP="00AD6995">
            <w:pPr>
              <w:pStyle w:val="BodyTable"/>
              <w:numPr>
                <w:ilvl w:val="0"/>
                <w:numId w:val="25"/>
              </w:numPr>
            </w:pPr>
            <w:r>
              <w:rPr>
                <w:b/>
              </w:rPr>
              <w:t>City (required, text)</w:t>
            </w:r>
          </w:p>
          <w:p w:rsidR="00AD6995" w:rsidRPr="0045088B" w:rsidRDefault="00AD6995" w:rsidP="00AD6995">
            <w:pPr>
              <w:pStyle w:val="BodyTable"/>
              <w:numPr>
                <w:ilvl w:val="0"/>
                <w:numId w:val="25"/>
              </w:numPr>
            </w:pPr>
            <w:r>
              <w:rPr>
                <w:b/>
              </w:rPr>
              <w:t>State (drop down list of states)</w:t>
            </w:r>
          </w:p>
          <w:p w:rsidR="00AD6995" w:rsidRPr="0045088B" w:rsidRDefault="00AD6995" w:rsidP="00AD6995">
            <w:pPr>
              <w:pStyle w:val="BodyTable"/>
              <w:numPr>
                <w:ilvl w:val="0"/>
                <w:numId w:val="25"/>
              </w:numPr>
            </w:pPr>
            <w:r>
              <w:rPr>
                <w:b/>
              </w:rPr>
              <w:t>Zip / Postal Code (required, text)</w:t>
            </w:r>
          </w:p>
          <w:p w:rsidR="00AD6995" w:rsidRPr="0045088B" w:rsidRDefault="00AD6995" w:rsidP="00AD6995">
            <w:pPr>
              <w:pStyle w:val="BodyTable"/>
              <w:numPr>
                <w:ilvl w:val="0"/>
                <w:numId w:val="25"/>
              </w:numPr>
            </w:pPr>
            <w:r>
              <w:rPr>
                <w:b/>
              </w:rPr>
              <w:t>Country (drop down list of countries)</w:t>
            </w:r>
          </w:p>
          <w:p w:rsidR="00AD6995" w:rsidRPr="0045088B" w:rsidRDefault="00AD6995" w:rsidP="00AD6995">
            <w:pPr>
              <w:pStyle w:val="BodyTable"/>
              <w:numPr>
                <w:ilvl w:val="0"/>
                <w:numId w:val="25"/>
              </w:numPr>
            </w:pPr>
            <w:r>
              <w:rPr>
                <w:b/>
              </w:rPr>
              <w:t>Phone Number (required, text)</w:t>
            </w:r>
          </w:p>
          <w:p w:rsidR="00AD6995" w:rsidRDefault="00AD6995" w:rsidP="00AD6995">
            <w:pPr>
              <w:pStyle w:val="BodyTable"/>
              <w:numPr>
                <w:ilvl w:val="1"/>
                <w:numId w:val="25"/>
              </w:numPr>
            </w:pPr>
            <w:r>
              <w:rPr>
                <w:b/>
              </w:rPr>
              <w:t xml:space="preserve">Hide this information (checkbox) – </w:t>
            </w:r>
            <w:r>
              <w:t>Default is unchecked.  If a user clicks this checkbox, this piece of information is not displayed on the public page.</w:t>
            </w:r>
          </w:p>
          <w:p w:rsidR="00AD6995" w:rsidRPr="0045088B" w:rsidRDefault="00AD6995" w:rsidP="00AD6995">
            <w:pPr>
              <w:pStyle w:val="BodyTable"/>
              <w:numPr>
                <w:ilvl w:val="0"/>
                <w:numId w:val="25"/>
              </w:numPr>
              <w:rPr>
                <w:b/>
              </w:rPr>
            </w:pPr>
            <w:r w:rsidRPr="0045088B">
              <w:rPr>
                <w:b/>
              </w:rPr>
              <w:t xml:space="preserve">Email Address </w:t>
            </w:r>
            <w:r>
              <w:rPr>
                <w:b/>
              </w:rPr>
              <w:t>(required, text)</w:t>
            </w:r>
          </w:p>
          <w:p w:rsidR="00AD6995" w:rsidRDefault="00AD6995" w:rsidP="00AD6995">
            <w:pPr>
              <w:pStyle w:val="BodyTable"/>
              <w:numPr>
                <w:ilvl w:val="1"/>
                <w:numId w:val="25"/>
              </w:numPr>
            </w:pPr>
            <w:r>
              <w:rPr>
                <w:b/>
              </w:rPr>
              <w:t xml:space="preserve">Hide this information (checkbox) – </w:t>
            </w:r>
            <w:r>
              <w:t xml:space="preserve">Default is unchecked.  If a user clicks this checkbox, this piece of information is not displayed on the public page.  </w:t>
            </w:r>
          </w:p>
          <w:p w:rsidR="00AD6995" w:rsidRPr="00F72A12" w:rsidRDefault="00AD6995" w:rsidP="00F0476A">
            <w:pPr>
              <w:pStyle w:val="BodyTable"/>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bl>
    <w:p w:rsidR="00BC5439" w:rsidRDefault="00BC5439" w:rsidP="00BC5439">
      <w:pPr>
        <w:pStyle w:val="Caption"/>
        <w:rPr>
          <w:rStyle w:val="SubtleEmphasis"/>
        </w:rPr>
      </w:pPr>
    </w:p>
    <w:p w:rsidR="00BC5439" w:rsidRDefault="00BC5439" w:rsidP="00BC5439">
      <w:pPr>
        <w:pStyle w:val="Heading2"/>
      </w:pPr>
      <w:r>
        <w:lastRenderedPageBreak/>
        <w:t>Company Comments Requirements</w:t>
      </w:r>
    </w:p>
    <w:p w:rsidR="00BC5439" w:rsidRDefault="00BC5439" w:rsidP="00BC5439">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BC5439" w:rsidRPr="00F72A12" w:rsidTr="00F0476A">
        <w:tc>
          <w:tcPr>
            <w:tcW w:w="661" w:type="dxa"/>
            <w:shd w:val="clear" w:color="auto" w:fill="000000"/>
          </w:tcPr>
          <w:p w:rsidR="00BC5439" w:rsidRPr="00F72A12" w:rsidRDefault="00BC5439" w:rsidP="00F0476A">
            <w:pPr>
              <w:pStyle w:val="BodyText"/>
              <w:spacing w:after="0"/>
              <w:jc w:val="center"/>
              <w:rPr>
                <w:b/>
                <w:sz w:val="20"/>
                <w:szCs w:val="20"/>
              </w:rPr>
            </w:pPr>
            <w:r w:rsidRPr="00F72A12">
              <w:rPr>
                <w:b/>
                <w:sz w:val="20"/>
                <w:szCs w:val="20"/>
              </w:rPr>
              <w:t>ID</w:t>
            </w:r>
          </w:p>
        </w:tc>
        <w:tc>
          <w:tcPr>
            <w:tcW w:w="6629" w:type="dxa"/>
            <w:shd w:val="clear" w:color="auto" w:fill="000000"/>
          </w:tcPr>
          <w:p w:rsidR="00BC5439" w:rsidRPr="00F72A12" w:rsidRDefault="00BC5439" w:rsidP="00F0476A">
            <w:pPr>
              <w:pStyle w:val="BodyText"/>
              <w:spacing w:after="0"/>
              <w:rPr>
                <w:b/>
                <w:sz w:val="20"/>
                <w:szCs w:val="20"/>
              </w:rPr>
            </w:pPr>
            <w:r w:rsidRPr="00F72A12">
              <w:rPr>
                <w:b/>
                <w:sz w:val="20"/>
                <w:szCs w:val="20"/>
              </w:rPr>
              <w:t>Description</w:t>
            </w:r>
          </w:p>
        </w:tc>
        <w:tc>
          <w:tcPr>
            <w:tcW w:w="2160" w:type="dxa"/>
            <w:shd w:val="clear" w:color="auto" w:fill="000000"/>
          </w:tcPr>
          <w:p w:rsidR="00BC5439" w:rsidRPr="00F72A12" w:rsidRDefault="00BC5439" w:rsidP="00F0476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able"/>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bl>
    <w:p w:rsidR="00BC5439" w:rsidRDefault="00BC5439" w:rsidP="00BC5439">
      <w:pPr>
        <w:pStyle w:val="Caption"/>
        <w:rPr>
          <w:rStyle w:val="SubtleEmphasis"/>
        </w:rPr>
      </w:pPr>
    </w:p>
    <w:p w:rsidR="00BC5439" w:rsidRDefault="00BC5439" w:rsidP="00BC5439">
      <w:pPr>
        <w:pStyle w:val="Heading2"/>
      </w:pPr>
      <w:r>
        <w:t>Product Comments Requirements</w:t>
      </w:r>
    </w:p>
    <w:p w:rsidR="00BC5439" w:rsidRDefault="00BC5439" w:rsidP="00BC5439">
      <w:pPr>
        <w:pStyle w:val="BodyText"/>
      </w:pPr>
      <w:r>
        <w:t>The following are requirements for the Business Owner home page</w:t>
      </w:r>
      <w:r>
        <w:tab/>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
        <w:gridCol w:w="6629"/>
        <w:gridCol w:w="2160"/>
      </w:tblGrid>
      <w:tr w:rsidR="00BC5439" w:rsidRPr="00F72A12" w:rsidTr="00F0476A">
        <w:tc>
          <w:tcPr>
            <w:tcW w:w="661" w:type="dxa"/>
            <w:shd w:val="clear" w:color="auto" w:fill="000000"/>
          </w:tcPr>
          <w:p w:rsidR="00BC5439" w:rsidRPr="00F72A12" w:rsidRDefault="00BC5439" w:rsidP="00F0476A">
            <w:pPr>
              <w:pStyle w:val="BodyText"/>
              <w:spacing w:after="0"/>
              <w:jc w:val="center"/>
              <w:rPr>
                <w:b/>
                <w:sz w:val="20"/>
                <w:szCs w:val="20"/>
              </w:rPr>
            </w:pPr>
            <w:r w:rsidRPr="00F72A12">
              <w:rPr>
                <w:b/>
                <w:sz w:val="20"/>
                <w:szCs w:val="20"/>
              </w:rPr>
              <w:t>ID</w:t>
            </w:r>
          </w:p>
        </w:tc>
        <w:tc>
          <w:tcPr>
            <w:tcW w:w="6629" w:type="dxa"/>
            <w:shd w:val="clear" w:color="auto" w:fill="000000"/>
          </w:tcPr>
          <w:p w:rsidR="00BC5439" w:rsidRPr="00F72A12" w:rsidRDefault="00BC5439" w:rsidP="00F0476A">
            <w:pPr>
              <w:pStyle w:val="BodyText"/>
              <w:spacing w:after="0"/>
              <w:rPr>
                <w:b/>
                <w:sz w:val="20"/>
                <w:szCs w:val="20"/>
              </w:rPr>
            </w:pPr>
            <w:r w:rsidRPr="00F72A12">
              <w:rPr>
                <w:b/>
                <w:sz w:val="20"/>
                <w:szCs w:val="20"/>
              </w:rPr>
              <w:t>Description</w:t>
            </w:r>
          </w:p>
        </w:tc>
        <w:tc>
          <w:tcPr>
            <w:tcW w:w="2160" w:type="dxa"/>
            <w:shd w:val="clear" w:color="auto" w:fill="000000"/>
          </w:tcPr>
          <w:p w:rsidR="00BC5439" w:rsidRPr="00F72A12" w:rsidRDefault="00BC5439" w:rsidP="00F0476A">
            <w:pPr>
              <w:pStyle w:val="BodyText"/>
              <w:spacing w:after="0"/>
              <w:jc w:val="center"/>
              <w:rPr>
                <w:b/>
                <w:sz w:val="20"/>
                <w:szCs w:val="20"/>
              </w:rPr>
            </w:pPr>
            <w:r>
              <w:rPr>
                <w:b/>
                <w:sz w:val="20"/>
                <w:szCs w:val="20"/>
              </w:rPr>
              <w:t>Related Sec/</w:t>
            </w:r>
            <w:proofErr w:type="spellStart"/>
            <w:r>
              <w:rPr>
                <w:b/>
                <w:sz w:val="20"/>
                <w:szCs w:val="20"/>
              </w:rPr>
              <w:t>Reqs</w:t>
            </w:r>
            <w:proofErr w:type="spellEnd"/>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able"/>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F72A12"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r w:rsidR="00BC5439" w:rsidRPr="00F72A12" w:rsidTr="00F0476A">
        <w:tc>
          <w:tcPr>
            <w:tcW w:w="661" w:type="dxa"/>
          </w:tcPr>
          <w:p w:rsidR="00BC5439" w:rsidRPr="00F72A12" w:rsidRDefault="00BC5439" w:rsidP="00F0476A">
            <w:pPr>
              <w:pStyle w:val="BodyText"/>
              <w:spacing w:after="0"/>
              <w:jc w:val="center"/>
              <w:rPr>
                <w:sz w:val="20"/>
                <w:szCs w:val="20"/>
              </w:rPr>
            </w:pPr>
          </w:p>
        </w:tc>
        <w:tc>
          <w:tcPr>
            <w:tcW w:w="6629" w:type="dxa"/>
          </w:tcPr>
          <w:p w:rsidR="00BC5439" w:rsidRPr="00E7014F" w:rsidRDefault="00BC5439" w:rsidP="00F0476A">
            <w:pPr>
              <w:pStyle w:val="BodyText"/>
              <w:spacing w:after="0"/>
              <w:rPr>
                <w:sz w:val="20"/>
                <w:szCs w:val="20"/>
              </w:rPr>
            </w:pPr>
          </w:p>
        </w:tc>
        <w:tc>
          <w:tcPr>
            <w:tcW w:w="2160" w:type="dxa"/>
          </w:tcPr>
          <w:p w:rsidR="00BC5439" w:rsidRPr="00F72A12" w:rsidRDefault="00BC5439" w:rsidP="00F0476A">
            <w:pPr>
              <w:pStyle w:val="BodyText"/>
              <w:spacing w:after="0"/>
              <w:jc w:val="center"/>
              <w:rPr>
                <w:sz w:val="20"/>
                <w:szCs w:val="20"/>
              </w:rPr>
            </w:pPr>
          </w:p>
        </w:tc>
      </w:tr>
    </w:tbl>
    <w:p w:rsidR="009256F4" w:rsidRDefault="00BC5439" w:rsidP="002640FF">
      <w:pPr>
        <w:pStyle w:val="Caption"/>
        <w:rPr>
          <w:rStyle w:val="SubtleEmphasis"/>
        </w:rPr>
      </w:pPr>
      <w:r>
        <w:rPr>
          <w:rStyle w:val="SubtleEmphasis"/>
        </w:rPr>
        <w:br w:type="page"/>
      </w:r>
      <w:r w:rsidR="009256F4">
        <w:rPr>
          <w:rStyle w:val="SubtleEmphasis"/>
        </w:rPr>
        <w:lastRenderedPageBreak/>
        <w:br w:type="page"/>
      </w:r>
      <w:r w:rsidR="00D77BA0">
        <w:rPr>
          <w:rStyle w:val="SubtleEmphasis"/>
        </w:rPr>
        <w:lastRenderedPageBreak/>
        <w:t>{</w:t>
      </w:r>
      <w:proofErr w:type="gramStart"/>
      <w:r w:rsidR="00D77BA0">
        <w:rPr>
          <w:rStyle w:val="SubtleEmphasis"/>
        </w:rPr>
        <w:t>screen</w:t>
      </w:r>
      <w:proofErr w:type="gramEnd"/>
      <w:r w:rsidR="00D77BA0">
        <w:rPr>
          <w:rStyle w:val="SubtleEmphasis"/>
        </w:rPr>
        <w:t>}</w:t>
      </w:r>
    </w:p>
    <w:p w:rsidR="002640FF" w:rsidRPr="008168BC" w:rsidRDefault="002640FF" w:rsidP="002640FF">
      <w:pPr>
        <w:pStyle w:val="Caption"/>
      </w:pPr>
      <w:r>
        <w:rPr>
          <w:rStyle w:val="SubtleEmphasis"/>
        </w:rPr>
        <w:t>Top-Level Navigation Mock-Up</w:t>
      </w:r>
    </w:p>
    <w:p w:rsidR="002640FF" w:rsidRDefault="002640FF" w:rsidP="00485B8C">
      <w:pPr>
        <w:pStyle w:val="BodyText"/>
      </w:pPr>
    </w:p>
    <w:p w:rsidR="007F2C7B" w:rsidRDefault="007F2C7B" w:rsidP="00485B8C">
      <w:pPr>
        <w:pStyle w:val="BodyText"/>
      </w:pPr>
    </w:p>
    <w:p w:rsidR="00485B8C" w:rsidRPr="00931F6E" w:rsidRDefault="00485B8C" w:rsidP="00A757F4">
      <w:pPr>
        <w:pStyle w:val="BodyTable"/>
      </w:pPr>
      <w:bookmarkStart w:id="60" w:name="_Toc234317912"/>
      <w:bookmarkStart w:id="61" w:name="_Toc234317915"/>
      <w:bookmarkStart w:id="62" w:name="_Toc231119167"/>
      <w:bookmarkStart w:id="63" w:name="_Toc231274521"/>
      <w:bookmarkStart w:id="64" w:name="_Toc231288331"/>
      <w:bookmarkStart w:id="65" w:name="_Toc231119168"/>
      <w:bookmarkStart w:id="66" w:name="_Toc231274522"/>
      <w:bookmarkStart w:id="67" w:name="_Toc231288332"/>
      <w:bookmarkStart w:id="68" w:name="_Toc234222884"/>
      <w:bookmarkStart w:id="69" w:name="_Toc234317927"/>
      <w:bookmarkStart w:id="70" w:name="_Toc230764485"/>
      <w:bookmarkStart w:id="71" w:name="_Toc230764486"/>
      <w:bookmarkStart w:id="72" w:name="_Toc232414934"/>
      <w:bookmarkStart w:id="73" w:name="_Toc232415362"/>
      <w:bookmarkStart w:id="74" w:name="_Toc232414939"/>
      <w:bookmarkStart w:id="75" w:name="_Toc232415367"/>
      <w:bookmarkStart w:id="76" w:name="_Toc231878220"/>
      <w:bookmarkStart w:id="77" w:name="_Toc234317942"/>
      <w:bookmarkStart w:id="78" w:name="_Toc232414949"/>
      <w:bookmarkStart w:id="79" w:name="_Toc232415377"/>
      <w:bookmarkStart w:id="80" w:name="_Toc231274555"/>
      <w:bookmarkStart w:id="81" w:name="_Toc231288365"/>
      <w:bookmarkStart w:id="82" w:name="_Toc231274568"/>
      <w:bookmarkStart w:id="83" w:name="_Toc231288378"/>
      <w:bookmarkStart w:id="84" w:name="_Toc231274578"/>
      <w:bookmarkStart w:id="85" w:name="_Toc231288388"/>
      <w:bookmarkStart w:id="86" w:name="_Toc231274583"/>
      <w:bookmarkStart w:id="87" w:name="_Toc231288393"/>
      <w:bookmarkStart w:id="88" w:name="_Toc231274588"/>
      <w:bookmarkStart w:id="89" w:name="_Toc231288398"/>
      <w:bookmarkStart w:id="90" w:name="_Toc231274593"/>
      <w:bookmarkStart w:id="91" w:name="_Toc231288403"/>
      <w:bookmarkStart w:id="92" w:name="_Toc231274598"/>
      <w:bookmarkStart w:id="93" w:name="_Toc231288408"/>
      <w:bookmarkStart w:id="94" w:name="_Toc231274600"/>
      <w:bookmarkStart w:id="95" w:name="_Toc231288410"/>
      <w:bookmarkStart w:id="96" w:name="_Toc231274607"/>
      <w:bookmarkStart w:id="97" w:name="_Toc231288417"/>
      <w:bookmarkStart w:id="98" w:name="_Toc231274614"/>
      <w:bookmarkStart w:id="99" w:name="_Toc231288424"/>
      <w:bookmarkStart w:id="100" w:name="_Toc231274619"/>
      <w:bookmarkStart w:id="101" w:name="_Toc231288429"/>
      <w:bookmarkStart w:id="102" w:name="_Toc231274628"/>
      <w:bookmarkStart w:id="103" w:name="_Toc231288438"/>
      <w:bookmarkStart w:id="104" w:name="_Toc231274638"/>
      <w:bookmarkStart w:id="105" w:name="_Toc231288448"/>
      <w:bookmarkStart w:id="106" w:name="_Toc231274654"/>
      <w:bookmarkStart w:id="107" w:name="_Toc231288464"/>
      <w:bookmarkStart w:id="108" w:name="_Toc231274659"/>
      <w:bookmarkStart w:id="109" w:name="_Toc231288469"/>
      <w:bookmarkStart w:id="110" w:name="_Toc231274664"/>
      <w:bookmarkStart w:id="111" w:name="_Toc231288474"/>
      <w:bookmarkStart w:id="112" w:name="_Toc230756524"/>
      <w:bookmarkStart w:id="113" w:name="_Toc230756529"/>
      <w:bookmarkStart w:id="114" w:name="_Toc230756534"/>
      <w:bookmarkStart w:id="115" w:name="_Toc230756539"/>
      <w:bookmarkStart w:id="116" w:name="_Toc230756544"/>
      <w:bookmarkStart w:id="117" w:name="_Toc230756549"/>
      <w:bookmarkStart w:id="118" w:name="_Toc231274673"/>
      <w:bookmarkStart w:id="119" w:name="_Toc231288483"/>
      <w:bookmarkStart w:id="120" w:name="_Toc231274683"/>
      <w:bookmarkStart w:id="121" w:name="_Toc231288493"/>
      <w:bookmarkStart w:id="122" w:name="_Toc231274696"/>
      <w:bookmarkStart w:id="123" w:name="_Toc231288506"/>
      <w:bookmarkStart w:id="124" w:name="_Toc231274704"/>
      <w:bookmarkStart w:id="125" w:name="_Toc231288514"/>
      <w:bookmarkStart w:id="126" w:name="_Toc231274714"/>
      <w:bookmarkStart w:id="127" w:name="_Toc231288524"/>
      <w:bookmarkStart w:id="128" w:name="_Toc231274719"/>
      <w:bookmarkStart w:id="129" w:name="_Toc231288529"/>
      <w:bookmarkStart w:id="130" w:name="_Toc231274724"/>
      <w:bookmarkStart w:id="131" w:name="_Toc231288534"/>
      <w:bookmarkStart w:id="132" w:name="_Toc231119201"/>
      <w:bookmarkStart w:id="133" w:name="_Toc231274735"/>
      <w:bookmarkStart w:id="134" w:name="_Toc231288545"/>
      <w:bookmarkStart w:id="135" w:name="_Toc231119209"/>
      <w:bookmarkStart w:id="136" w:name="_Toc231274743"/>
      <w:bookmarkStart w:id="137" w:name="_Toc231288553"/>
      <w:bookmarkStart w:id="138" w:name="_Toc231119214"/>
      <w:bookmarkStart w:id="139" w:name="_Toc231274748"/>
      <w:bookmarkStart w:id="140" w:name="_Toc231288558"/>
      <w:bookmarkStart w:id="141" w:name="_Toc231119219"/>
      <w:bookmarkStart w:id="142" w:name="_Toc231274753"/>
      <w:bookmarkStart w:id="143" w:name="_Toc231288563"/>
      <w:bookmarkStart w:id="144" w:name="_Toc231119224"/>
      <w:bookmarkStart w:id="145" w:name="_Toc231274758"/>
      <w:bookmarkStart w:id="146" w:name="_Toc231288568"/>
      <w:bookmarkStart w:id="147" w:name="_Toc231119229"/>
      <w:bookmarkStart w:id="148" w:name="_Toc231274763"/>
      <w:bookmarkStart w:id="149" w:name="_Toc231288573"/>
      <w:bookmarkStart w:id="150" w:name="_Toc231119234"/>
      <w:bookmarkStart w:id="151" w:name="_Toc231274768"/>
      <w:bookmarkStart w:id="152" w:name="_Toc231288578"/>
      <w:bookmarkStart w:id="153" w:name="_Toc231119239"/>
      <w:bookmarkStart w:id="154" w:name="_Toc231274773"/>
      <w:bookmarkStart w:id="155" w:name="_Toc231288583"/>
      <w:bookmarkStart w:id="156" w:name="_Toc231119244"/>
      <w:bookmarkStart w:id="157" w:name="_Toc231274778"/>
      <w:bookmarkStart w:id="158" w:name="_Toc231288588"/>
      <w:bookmarkStart w:id="159" w:name="_Toc231288596"/>
      <w:bookmarkStart w:id="160" w:name="_Toc232238240"/>
      <w:bookmarkStart w:id="161" w:name="_Toc232414990"/>
      <w:bookmarkStart w:id="162" w:name="_Toc232415418"/>
      <w:bookmarkStart w:id="163" w:name="_Toc232238259"/>
      <w:bookmarkStart w:id="164" w:name="_Toc232415009"/>
      <w:bookmarkStart w:id="165" w:name="_Toc232415437"/>
      <w:bookmarkStart w:id="166" w:name="_Toc232238265"/>
      <w:bookmarkStart w:id="167" w:name="_Toc232415015"/>
      <w:bookmarkStart w:id="168" w:name="_Toc232415443"/>
      <w:bookmarkStart w:id="169" w:name="_Toc232238273"/>
      <w:bookmarkStart w:id="170" w:name="_Toc232415023"/>
      <w:bookmarkStart w:id="171" w:name="_Toc232415451"/>
      <w:bookmarkStart w:id="172" w:name="_Toc232238279"/>
      <w:bookmarkStart w:id="173" w:name="_Toc232415029"/>
      <w:bookmarkStart w:id="174" w:name="_Toc232415457"/>
      <w:bookmarkStart w:id="175" w:name="_Toc232238284"/>
      <w:bookmarkStart w:id="176" w:name="_Toc232415034"/>
      <w:bookmarkStart w:id="177" w:name="_Toc232415462"/>
      <w:bookmarkStart w:id="178" w:name="_Toc232238289"/>
      <w:bookmarkStart w:id="179" w:name="_Toc232415039"/>
      <w:bookmarkStart w:id="180" w:name="_Toc232415467"/>
      <w:bookmarkStart w:id="181" w:name="_Toc232238290"/>
      <w:bookmarkStart w:id="182" w:name="_Toc232415040"/>
      <w:bookmarkStart w:id="183" w:name="_Toc232415468"/>
      <w:bookmarkStart w:id="184" w:name="_Toc232558050"/>
      <w:bookmarkStart w:id="185" w:name="_Toc232825699"/>
      <w:bookmarkStart w:id="186" w:name="_Toc232477160"/>
      <w:bookmarkStart w:id="187" w:name="_Toc232558052"/>
      <w:bookmarkStart w:id="188" w:name="_Toc232825701"/>
      <w:bookmarkStart w:id="189" w:name="_Toc232477161"/>
      <w:bookmarkStart w:id="190" w:name="_Toc232558053"/>
      <w:bookmarkStart w:id="191" w:name="_Toc232825702"/>
      <w:bookmarkStart w:id="192" w:name="_Toc226348465"/>
      <w:bookmarkStart w:id="193" w:name="_Toc226345949"/>
      <w:bookmarkStart w:id="194" w:name="_Toc226348470"/>
      <w:bookmarkStart w:id="195" w:name="_Toc214279637"/>
      <w:bookmarkStart w:id="196" w:name="_Toc214283482"/>
      <w:bookmarkStart w:id="197" w:name="_Toc21434716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sectPr w:rsidR="00485B8C" w:rsidRPr="00931F6E" w:rsidSect="00A757F4">
      <w:headerReference w:type="even" r:id="rId15"/>
      <w:footerReference w:type="default" r:id="rId1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318" w:rsidRDefault="00355318">
      <w:r>
        <w:separator/>
      </w:r>
    </w:p>
    <w:p w:rsidR="00355318" w:rsidRDefault="00355318"/>
  </w:endnote>
  <w:endnote w:type="continuationSeparator" w:id="0">
    <w:p w:rsidR="00355318" w:rsidRDefault="00355318">
      <w:r>
        <w:continuationSeparator/>
      </w:r>
    </w:p>
    <w:p w:rsidR="00355318" w:rsidRDefault="003553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 Dingbats">
    <w:altName w:val="Wingdings 2"/>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Default="00621C73">
    <w:pPr>
      <w:pStyle w:val="Footer"/>
      <w:jc w:val="center"/>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Pr>
        <w:rStyle w:val="PageNumber"/>
        <w:rFonts w:cs="Arial"/>
        <w:noProof/>
        <w:sz w:val="20"/>
        <w:szCs w:val="20"/>
      </w:rPr>
      <w:t>ii</w:t>
    </w:r>
    <w:r>
      <w:rPr>
        <w:rStyle w:val="PageNumber"/>
        <w:rFonts w:cs="Arial"/>
        <w:sz w:val="20"/>
        <w:szCs w:val="20"/>
      </w:rPr>
      <w:fldChar w:fldCharType="end"/>
    </w:r>
  </w:p>
  <w:p w:rsidR="00621C73" w:rsidRDefault="00621C73" w:rsidP="00485B8C">
    <w:pPr>
      <w:pStyle w:val="Footer"/>
      <w:jc w:val="center"/>
      <w:rPr>
        <w:rStyle w:val="PageNumber"/>
        <w:rFonts w:cs="Arial"/>
        <w:sz w:val="20"/>
        <w:szCs w:val="20"/>
      </w:rPr>
    </w:pPr>
    <w:r>
      <w:rPr>
        <w:rStyle w:val="PageNumber"/>
        <w:rFonts w:cs="Arial"/>
        <w:sz w:val="20"/>
        <w:szCs w:val="20"/>
      </w:rPr>
      <w:t>NEUBLOC PROPRIETARY – FOR INTERNAL USE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Default="00621C73">
    <w:pPr>
      <w:pStyle w:val="Footer"/>
      <w:jc w:val="center"/>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Pr>
        <w:rStyle w:val="PageNumber"/>
        <w:rFonts w:cs="Arial"/>
        <w:noProof/>
        <w:sz w:val="20"/>
        <w:szCs w:val="20"/>
      </w:rPr>
      <w:t>iii</w:t>
    </w:r>
    <w:r>
      <w:rPr>
        <w:rStyle w:val="PageNumber"/>
        <w:rFonts w:cs="Arial"/>
        <w:sz w:val="20"/>
        <w:szCs w:val="20"/>
      </w:rPr>
      <w:fldChar w:fldCharType="end"/>
    </w:r>
  </w:p>
  <w:p w:rsidR="00621C73" w:rsidRDefault="00621C73" w:rsidP="00485B8C">
    <w:pPr>
      <w:pStyle w:val="Footer"/>
      <w:jc w:val="center"/>
      <w:rPr>
        <w:rStyle w:val="PageNumber"/>
        <w:rFonts w:cs="Arial"/>
        <w:sz w:val="20"/>
        <w:szCs w:val="20"/>
      </w:rPr>
    </w:pPr>
    <w:r>
      <w:rPr>
        <w:rStyle w:val="PageNumber"/>
        <w:rFonts w:cs="Arial"/>
        <w:sz w:val="20"/>
        <w:szCs w:val="20"/>
      </w:rPr>
      <w:t>NEUBLOC PROPRIETARY – FOR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Default="00621C73">
    <w:pPr>
      <w:pStyle w:val="Footer"/>
      <w:jc w:val="center"/>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AD6995">
      <w:rPr>
        <w:rStyle w:val="PageNumber"/>
        <w:rFonts w:cs="Arial"/>
        <w:noProof/>
        <w:sz w:val="20"/>
        <w:szCs w:val="20"/>
      </w:rPr>
      <w:t>17</w:t>
    </w:r>
    <w:r>
      <w:rPr>
        <w:rStyle w:val="PageNumber"/>
        <w:rFonts w:cs="Arial"/>
        <w:sz w:val="20"/>
        <w:szCs w:val="20"/>
      </w:rPr>
      <w:fldChar w:fldCharType="end"/>
    </w:r>
  </w:p>
  <w:p w:rsidR="00621C73" w:rsidRDefault="00621C73" w:rsidP="00485B8C">
    <w:pPr>
      <w:pStyle w:val="Footer"/>
      <w:jc w:val="center"/>
      <w:rPr>
        <w:rStyle w:val="PageNumber"/>
        <w:rFonts w:cs="Arial"/>
        <w:sz w:val="20"/>
        <w:szCs w:val="20"/>
      </w:rPr>
    </w:pPr>
    <w:r>
      <w:rPr>
        <w:rStyle w:val="PageNumber"/>
        <w:rFonts w:cs="Arial"/>
        <w:sz w:val="20"/>
        <w:szCs w:val="20"/>
      </w:rPr>
      <w:t>NEUBLOC PROPRIETARY – FOR INTERNAL USE ONLY</w:t>
    </w:r>
  </w:p>
  <w:p w:rsidR="00621C73" w:rsidRDefault="00621C7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Default="00621C73">
    <w:pPr>
      <w:pStyle w:val="Footer"/>
      <w:jc w:val="center"/>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BC5439">
      <w:rPr>
        <w:rStyle w:val="PageNumber"/>
        <w:rFonts w:cs="Arial"/>
        <w:noProof/>
        <w:sz w:val="20"/>
        <w:szCs w:val="20"/>
      </w:rPr>
      <w:t>33</w:t>
    </w:r>
    <w:r>
      <w:rPr>
        <w:rStyle w:val="PageNumber"/>
        <w:rFonts w:cs="Arial"/>
        <w:sz w:val="20"/>
        <w:szCs w:val="20"/>
      </w:rPr>
      <w:fldChar w:fldCharType="end"/>
    </w:r>
  </w:p>
  <w:p w:rsidR="00621C73" w:rsidRDefault="00621C73" w:rsidP="00485B8C">
    <w:pPr>
      <w:pStyle w:val="Footer"/>
      <w:jc w:val="center"/>
      <w:rPr>
        <w:rStyle w:val="PageNumber"/>
        <w:rFonts w:cs="Arial"/>
        <w:sz w:val="20"/>
        <w:szCs w:val="20"/>
      </w:rPr>
    </w:pPr>
    <w:r>
      <w:rPr>
        <w:rStyle w:val="PageNumber"/>
        <w:rFonts w:cs="Arial"/>
        <w:sz w:val="20"/>
        <w:szCs w:val="20"/>
      </w:rPr>
      <w:t>NEUBLOC PROPRIETARY – FOR INTERNAL USE ONLY</w:t>
    </w:r>
  </w:p>
  <w:p w:rsidR="00621C73" w:rsidRDefault="00621C7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Default="00621C73">
    <w:pPr>
      <w:pStyle w:val="Footer"/>
      <w:jc w:val="center"/>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BC5439">
      <w:rPr>
        <w:rStyle w:val="PageNumber"/>
        <w:rFonts w:cs="Arial"/>
        <w:noProof/>
        <w:sz w:val="20"/>
        <w:szCs w:val="20"/>
      </w:rPr>
      <w:t>36</w:t>
    </w:r>
    <w:r>
      <w:rPr>
        <w:rStyle w:val="PageNumber"/>
        <w:rFonts w:cs="Arial"/>
        <w:sz w:val="20"/>
        <w:szCs w:val="20"/>
      </w:rPr>
      <w:fldChar w:fldCharType="end"/>
    </w:r>
  </w:p>
  <w:p w:rsidR="00621C73" w:rsidRDefault="00621C73" w:rsidP="00485B8C">
    <w:pPr>
      <w:pStyle w:val="Footer"/>
      <w:jc w:val="center"/>
      <w:rPr>
        <w:rStyle w:val="PageNumber"/>
        <w:rFonts w:cs="Arial"/>
        <w:sz w:val="20"/>
        <w:szCs w:val="20"/>
      </w:rPr>
    </w:pPr>
    <w:r>
      <w:rPr>
        <w:rStyle w:val="PageNumber"/>
        <w:rFonts w:cs="Arial"/>
        <w:sz w:val="20"/>
        <w:szCs w:val="20"/>
      </w:rPr>
      <w:t>NEUBLOC PROPRIETARY – FOR INTERNAL USE ONLY</w:t>
    </w:r>
  </w:p>
  <w:p w:rsidR="00621C73" w:rsidRDefault="00621C7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Default="00621C73">
    <w:pPr>
      <w:pStyle w:val="Footer"/>
      <w:jc w:val="center"/>
      <w:rPr>
        <w:rStyle w:val="PageNumber"/>
        <w:rFonts w:cs="Arial"/>
        <w:sz w:val="20"/>
        <w:szCs w:val="20"/>
      </w:rPr>
    </w:pP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DE0319">
      <w:rPr>
        <w:rStyle w:val="PageNumber"/>
        <w:rFonts w:cs="Arial"/>
        <w:noProof/>
        <w:sz w:val="20"/>
        <w:szCs w:val="20"/>
      </w:rPr>
      <w:t>44</w:t>
    </w:r>
    <w:r>
      <w:rPr>
        <w:rStyle w:val="PageNumber"/>
        <w:rFonts w:cs="Arial"/>
        <w:sz w:val="20"/>
        <w:szCs w:val="20"/>
      </w:rPr>
      <w:fldChar w:fldCharType="end"/>
    </w:r>
  </w:p>
  <w:p w:rsidR="00621C73" w:rsidRDefault="00621C73" w:rsidP="00485B8C">
    <w:pPr>
      <w:pStyle w:val="Footer"/>
      <w:jc w:val="center"/>
      <w:rPr>
        <w:rStyle w:val="PageNumber"/>
        <w:rFonts w:cs="Arial"/>
        <w:sz w:val="20"/>
        <w:szCs w:val="20"/>
      </w:rPr>
    </w:pPr>
    <w:r>
      <w:rPr>
        <w:rStyle w:val="PageNumber"/>
        <w:rFonts w:cs="Arial"/>
        <w:sz w:val="20"/>
        <w:szCs w:val="20"/>
      </w:rPr>
      <w:t>NEUBLOC PROPRIETARY – FOR INTERNAL USE ONLY</w:t>
    </w:r>
  </w:p>
  <w:p w:rsidR="00621C73" w:rsidRDefault="00621C7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318" w:rsidRDefault="00355318">
      <w:r>
        <w:separator/>
      </w:r>
    </w:p>
    <w:p w:rsidR="00355318" w:rsidRDefault="00355318"/>
  </w:footnote>
  <w:footnote w:type="continuationSeparator" w:id="0">
    <w:p w:rsidR="00355318" w:rsidRDefault="00355318">
      <w:r>
        <w:continuationSeparator/>
      </w:r>
    </w:p>
    <w:p w:rsidR="00355318" w:rsidRDefault="003553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Pr="004A29AA" w:rsidRDefault="00621C73" w:rsidP="00942730">
    <w:pPr>
      <w:jc w:val="center"/>
      <w:rPr>
        <w:iCs/>
        <w:szCs w:val="20"/>
      </w:rPr>
    </w:pPr>
    <w:r>
      <w:rPr>
        <w:rStyle w:val="PageNumber"/>
        <w:szCs w:val="20"/>
      </w:rPr>
      <w:t xml:space="preserve">SMP Specification v1.0c </w:t>
    </w:r>
  </w:p>
  <w:p w:rsidR="00621C73" w:rsidRPr="004A29AA" w:rsidRDefault="00621C73" w:rsidP="00485B8C">
    <w:pPr>
      <w:jc w:val="center"/>
      <w:rPr>
        <w:iCs/>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C73" w:rsidRDefault="00621C7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A35CC"/>
    <w:multiLevelType w:val="hybridMultilevel"/>
    <w:tmpl w:val="2CA2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B0A1F"/>
    <w:multiLevelType w:val="hybridMultilevel"/>
    <w:tmpl w:val="613CD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E68E0"/>
    <w:multiLevelType w:val="hybridMultilevel"/>
    <w:tmpl w:val="70EEB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40154"/>
    <w:multiLevelType w:val="hybridMultilevel"/>
    <w:tmpl w:val="9228808E"/>
    <w:lvl w:ilvl="0" w:tplc="420AE966">
      <w:start w:val="1"/>
      <w:numFmt w:val="bullet"/>
      <w:pStyle w:val="ListBody"/>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2347FDA"/>
    <w:multiLevelType w:val="hybridMultilevel"/>
    <w:tmpl w:val="B016AA1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45388"/>
    <w:multiLevelType w:val="hybridMultilevel"/>
    <w:tmpl w:val="8242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174E2"/>
    <w:multiLevelType w:val="hybridMultilevel"/>
    <w:tmpl w:val="BEEE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2141D"/>
    <w:multiLevelType w:val="hybridMultilevel"/>
    <w:tmpl w:val="C350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D331EB"/>
    <w:multiLevelType w:val="hybridMultilevel"/>
    <w:tmpl w:val="97D40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5A7E50"/>
    <w:multiLevelType w:val="hybridMultilevel"/>
    <w:tmpl w:val="209A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F7FC0"/>
    <w:multiLevelType w:val="hybridMultilevel"/>
    <w:tmpl w:val="7F3C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768D1"/>
    <w:multiLevelType w:val="hybridMultilevel"/>
    <w:tmpl w:val="D20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D4A4E"/>
    <w:multiLevelType w:val="hybridMultilevel"/>
    <w:tmpl w:val="C9B4A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B35A5B"/>
    <w:multiLevelType w:val="multilevel"/>
    <w:tmpl w:val="B348766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2ED729D1"/>
    <w:multiLevelType w:val="hybridMultilevel"/>
    <w:tmpl w:val="F582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56689"/>
    <w:multiLevelType w:val="hybridMultilevel"/>
    <w:tmpl w:val="ABBE1D62"/>
    <w:lvl w:ilvl="0" w:tplc="84D2DD4A">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2D435C1"/>
    <w:multiLevelType w:val="hybridMultilevel"/>
    <w:tmpl w:val="E496DF8E"/>
    <w:lvl w:ilvl="0" w:tplc="04090001">
      <w:start w:val="1"/>
      <w:numFmt w:val="bullet"/>
      <w:lvlText w:val=""/>
      <w:lvlJc w:val="left"/>
      <w:pPr>
        <w:ind w:left="825" w:hanging="360"/>
      </w:pPr>
      <w:rPr>
        <w:rFonts w:ascii="Symbol" w:hAnsi="Symbol"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7">
    <w:nsid w:val="32D556A6"/>
    <w:multiLevelType w:val="hybridMultilevel"/>
    <w:tmpl w:val="CCF4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BE1980"/>
    <w:multiLevelType w:val="hybridMultilevel"/>
    <w:tmpl w:val="0F92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5F42C4"/>
    <w:multiLevelType w:val="hybridMultilevel"/>
    <w:tmpl w:val="4588D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51448F"/>
    <w:multiLevelType w:val="hybridMultilevel"/>
    <w:tmpl w:val="B35A09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D6F1DC4"/>
    <w:multiLevelType w:val="hybridMultilevel"/>
    <w:tmpl w:val="31B43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B33191"/>
    <w:multiLevelType w:val="hybridMultilevel"/>
    <w:tmpl w:val="6C1A8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F875FC"/>
    <w:multiLevelType w:val="hybridMultilevel"/>
    <w:tmpl w:val="129C36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F35C47"/>
    <w:multiLevelType w:val="hybridMultilevel"/>
    <w:tmpl w:val="27C8A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3B5451"/>
    <w:multiLevelType w:val="hybridMultilevel"/>
    <w:tmpl w:val="DAB2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B56838"/>
    <w:multiLevelType w:val="hybridMultilevel"/>
    <w:tmpl w:val="1270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D47527"/>
    <w:multiLevelType w:val="hybridMultilevel"/>
    <w:tmpl w:val="44F6D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EB6DE4"/>
    <w:multiLevelType w:val="hybridMultilevel"/>
    <w:tmpl w:val="0A9C8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8F421A"/>
    <w:multiLevelType w:val="hybridMultilevel"/>
    <w:tmpl w:val="51DE4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A75A5"/>
    <w:multiLevelType w:val="hybridMultilevel"/>
    <w:tmpl w:val="2C06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1B749E"/>
    <w:multiLevelType w:val="hybridMultilevel"/>
    <w:tmpl w:val="B9C43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7F7D67"/>
    <w:multiLevelType w:val="hybridMultilevel"/>
    <w:tmpl w:val="6DDA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D75221"/>
    <w:multiLevelType w:val="hybridMultilevel"/>
    <w:tmpl w:val="1C52FC4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4">
    <w:nsid w:val="633537F6"/>
    <w:multiLevelType w:val="hybridMultilevel"/>
    <w:tmpl w:val="CB480A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559569B"/>
    <w:multiLevelType w:val="hybridMultilevel"/>
    <w:tmpl w:val="770E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BE6DC7"/>
    <w:multiLevelType w:val="hybridMultilevel"/>
    <w:tmpl w:val="4F422BEE"/>
    <w:lvl w:ilvl="0" w:tplc="5F26C164">
      <w:start w:val="1"/>
      <w:numFmt w:val="bullet"/>
      <w:pStyle w:val="List2inTable"/>
      <w:lvlText w:val="o"/>
      <w:lvlJc w:val="left"/>
      <w:pPr>
        <w:ind w:left="1440" w:hanging="360"/>
      </w:pPr>
      <w:rPr>
        <w:rFonts w:ascii="Courier New" w:hAnsi="Courier New"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ABA3305"/>
    <w:multiLevelType w:val="hybridMultilevel"/>
    <w:tmpl w:val="EBE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8F61E0"/>
    <w:multiLevelType w:val="hybridMultilevel"/>
    <w:tmpl w:val="E44E279C"/>
    <w:lvl w:ilvl="0" w:tplc="0E92408C">
      <w:start w:val="3"/>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FC086D"/>
    <w:multiLevelType w:val="hybridMultilevel"/>
    <w:tmpl w:val="D17E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0531F2"/>
    <w:multiLevelType w:val="hybridMultilevel"/>
    <w:tmpl w:val="D5D4BCC8"/>
    <w:lvl w:ilvl="0" w:tplc="F50439DE">
      <w:start w:val="1"/>
      <w:numFmt w:val="bullet"/>
      <w:pStyle w:val="ListBody2"/>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0F06AF4"/>
    <w:multiLevelType w:val="hybridMultilevel"/>
    <w:tmpl w:val="D2B27044"/>
    <w:lvl w:ilvl="0" w:tplc="ECC26D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847F78"/>
    <w:multiLevelType w:val="hybridMultilevel"/>
    <w:tmpl w:val="02AAB6E6"/>
    <w:lvl w:ilvl="0" w:tplc="0598F6B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1E5241"/>
    <w:multiLevelType w:val="hybridMultilevel"/>
    <w:tmpl w:val="0CF6A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4340A1"/>
    <w:multiLevelType w:val="hybridMultilevel"/>
    <w:tmpl w:val="C34CE8A4"/>
    <w:lvl w:ilvl="0" w:tplc="00010409">
      <w:start w:val="1"/>
      <w:numFmt w:val="bullet"/>
      <w:pStyle w:val="ListinTable"/>
      <w:lvlText w:val=""/>
      <w:lvlJc w:val="left"/>
      <w:pPr>
        <w:ind w:left="720" w:hanging="360"/>
      </w:pPr>
      <w:rPr>
        <w:rFonts w:ascii="Symbol" w:hAnsi="Symbol" w:hint="default"/>
      </w:rPr>
    </w:lvl>
    <w:lvl w:ilvl="1" w:tplc="00030409">
      <w:start w:val="1"/>
      <w:numFmt w:val="bullet"/>
      <w:lvlText w:val="o"/>
      <w:lvlJc w:val="left"/>
      <w:pPr>
        <w:ind w:left="1440" w:hanging="360"/>
      </w:pPr>
      <w:rPr>
        <w:rFonts w:ascii="Courier New" w:hAnsi="Courier New" w:cs="Calibri"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cs="Calibri"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cs="Calibri" w:hint="default"/>
      </w:rPr>
    </w:lvl>
    <w:lvl w:ilvl="8" w:tplc="00050409" w:tentative="1">
      <w:start w:val="1"/>
      <w:numFmt w:val="bullet"/>
      <w:lvlText w:val=""/>
      <w:lvlJc w:val="left"/>
      <w:pPr>
        <w:ind w:left="6480" w:hanging="360"/>
      </w:pPr>
      <w:rPr>
        <w:rFonts w:ascii="Wingdings" w:hAnsi="Wingdings" w:hint="default"/>
      </w:rPr>
    </w:lvl>
  </w:abstractNum>
  <w:abstractNum w:abstractNumId="45">
    <w:nsid w:val="7A3528FF"/>
    <w:multiLevelType w:val="hybridMultilevel"/>
    <w:tmpl w:val="0C346DB0"/>
    <w:lvl w:ilvl="0" w:tplc="0598F6B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F91CFB"/>
    <w:multiLevelType w:val="hybridMultilevel"/>
    <w:tmpl w:val="FE92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E8401B"/>
    <w:multiLevelType w:val="hybridMultilevel"/>
    <w:tmpl w:val="DFB824F6"/>
    <w:lvl w:ilvl="0" w:tplc="74F207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44"/>
  </w:num>
  <w:num w:numId="5">
    <w:abstractNumId w:val="43"/>
  </w:num>
  <w:num w:numId="6">
    <w:abstractNumId w:val="33"/>
  </w:num>
  <w:num w:numId="7">
    <w:abstractNumId w:val="38"/>
  </w:num>
  <w:num w:numId="8">
    <w:abstractNumId w:val="5"/>
  </w:num>
  <w:num w:numId="9">
    <w:abstractNumId w:val="10"/>
  </w:num>
  <w:num w:numId="10">
    <w:abstractNumId w:val="41"/>
  </w:num>
  <w:num w:numId="11">
    <w:abstractNumId w:val="36"/>
  </w:num>
  <w:num w:numId="12">
    <w:abstractNumId w:val="26"/>
  </w:num>
  <w:num w:numId="13">
    <w:abstractNumId w:val="47"/>
  </w:num>
  <w:num w:numId="14">
    <w:abstractNumId w:val="9"/>
  </w:num>
  <w:num w:numId="15">
    <w:abstractNumId w:val="40"/>
  </w:num>
  <w:num w:numId="16">
    <w:abstractNumId w:val="45"/>
  </w:num>
  <w:num w:numId="17">
    <w:abstractNumId w:val="42"/>
  </w:num>
  <w:num w:numId="18">
    <w:abstractNumId w:val="39"/>
  </w:num>
  <w:num w:numId="19">
    <w:abstractNumId w:val="25"/>
  </w:num>
  <w:num w:numId="20">
    <w:abstractNumId w:val="17"/>
  </w:num>
  <w:num w:numId="21">
    <w:abstractNumId w:val="28"/>
  </w:num>
  <w:num w:numId="22">
    <w:abstractNumId w:val="32"/>
  </w:num>
  <w:num w:numId="23">
    <w:abstractNumId w:val="31"/>
  </w:num>
  <w:num w:numId="24">
    <w:abstractNumId w:val="6"/>
  </w:num>
  <w:num w:numId="25">
    <w:abstractNumId w:val="29"/>
  </w:num>
  <w:num w:numId="26">
    <w:abstractNumId w:val="24"/>
  </w:num>
  <w:num w:numId="27">
    <w:abstractNumId w:val="2"/>
  </w:num>
  <w:num w:numId="28">
    <w:abstractNumId w:val="1"/>
  </w:num>
  <w:num w:numId="29">
    <w:abstractNumId w:val="0"/>
  </w:num>
  <w:num w:numId="30">
    <w:abstractNumId w:val="19"/>
  </w:num>
  <w:num w:numId="31">
    <w:abstractNumId w:val="23"/>
  </w:num>
  <w:num w:numId="32">
    <w:abstractNumId w:val="14"/>
  </w:num>
  <w:num w:numId="33">
    <w:abstractNumId w:val="12"/>
  </w:num>
  <w:num w:numId="34">
    <w:abstractNumId w:val="37"/>
  </w:num>
  <w:num w:numId="35">
    <w:abstractNumId w:val="35"/>
  </w:num>
  <w:num w:numId="36">
    <w:abstractNumId w:val="20"/>
  </w:num>
  <w:num w:numId="37">
    <w:abstractNumId w:val="34"/>
  </w:num>
  <w:num w:numId="38">
    <w:abstractNumId w:val="21"/>
  </w:num>
  <w:num w:numId="39">
    <w:abstractNumId w:val="30"/>
  </w:num>
  <w:num w:numId="40">
    <w:abstractNumId w:val="16"/>
  </w:num>
  <w:num w:numId="41">
    <w:abstractNumId w:val="46"/>
  </w:num>
  <w:num w:numId="42">
    <w:abstractNumId w:val="8"/>
  </w:num>
  <w:num w:numId="43">
    <w:abstractNumId w:val="22"/>
  </w:num>
  <w:num w:numId="44">
    <w:abstractNumId w:val="18"/>
  </w:num>
  <w:num w:numId="45">
    <w:abstractNumId w:val="7"/>
  </w:num>
  <w:num w:numId="46">
    <w:abstractNumId w:val="27"/>
  </w:num>
  <w:num w:numId="47">
    <w:abstractNumId w:val="11"/>
  </w:num>
  <w:num w:numId="48">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85"/>
    <w:rsid w:val="00000A18"/>
    <w:rsid w:val="00002C01"/>
    <w:rsid w:val="00002FED"/>
    <w:rsid w:val="00004DBE"/>
    <w:rsid w:val="00005973"/>
    <w:rsid w:val="00006DD8"/>
    <w:rsid w:val="000072D2"/>
    <w:rsid w:val="0001083C"/>
    <w:rsid w:val="000174E3"/>
    <w:rsid w:val="0002029D"/>
    <w:rsid w:val="000205D9"/>
    <w:rsid w:val="000205FF"/>
    <w:rsid w:val="00021678"/>
    <w:rsid w:val="00022D71"/>
    <w:rsid w:val="0002480A"/>
    <w:rsid w:val="000255D6"/>
    <w:rsid w:val="00027C9F"/>
    <w:rsid w:val="0003025D"/>
    <w:rsid w:val="000344C0"/>
    <w:rsid w:val="00042853"/>
    <w:rsid w:val="00043B31"/>
    <w:rsid w:val="00045FBF"/>
    <w:rsid w:val="00052B07"/>
    <w:rsid w:val="00053247"/>
    <w:rsid w:val="000607E4"/>
    <w:rsid w:val="00060B23"/>
    <w:rsid w:val="000633EE"/>
    <w:rsid w:val="00070891"/>
    <w:rsid w:val="00072738"/>
    <w:rsid w:val="00072B0E"/>
    <w:rsid w:val="0007596A"/>
    <w:rsid w:val="00076746"/>
    <w:rsid w:val="00077A6E"/>
    <w:rsid w:val="00082570"/>
    <w:rsid w:val="000831C0"/>
    <w:rsid w:val="000839EF"/>
    <w:rsid w:val="00084877"/>
    <w:rsid w:val="000848A8"/>
    <w:rsid w:val="00084B0F"/>
    <w:rsid w:val="000910B5"/>
    <w:rsid w:val="00091D84"/>
    <w:rsid w:val="00092A55"/>
    <w:rsid w:val="0009424E"/>
    <w:rsid w:val="00095138"/>
    <w:rsid w:val="00095C70"/>
    <w:rsid w:val="000A0CB3"/>
    <w:rsid w:val="000A4680"/>
    <w:rsid w:val="000A5164"/>
    <w:rsid w:val="000A5F82"/>
    <w:rsid w:val="000B0AB6"/>
    <w:rsid w:val="000C0EF5"/>
    <w:rsid w:val="000C385D"/>
    <w:rsid w:val="000C7C03"/>
    <w:rsid w:val="000D13F1"/>
    <w:rsid w:val="000D2CB3"/>
    <w:rsid w:val="000E14D2"/>
    <w:rsid w:val="000E32AF"/>
    <w:rsid w:val="000E492A"/>
    <w:rsid w:val="000E6460"/>
    <w:rsid w:val="000F53FF"/>
    <w:rsid w:val="000F7267"/>
    <w:rsid w:val="00100D95"/>
    <w:rsid w:val="001011E0"/>
    <w:rsid w:val="00103E19"/>
    <w:rsid w:val="00104CF5"/>
    <w:rsid w:val="00105582"/>
    <w:rsid w:val="00106775"/>
    <w:rsid w:val="00106F25"/>
    <w:rsid w:val="0011185B"/>
    <w:rsid w:val="001141B7"/>
    <w:rsid w:val="0011492D"/>
    <w:rsid w:val="001168B2"/>
    <w:rsid w:val="0012232B"/>
    <w:rsid w:val="00126835"/>
    <w:rsid w:val="00134199"/>
    <w:rsid w:val="00134560"/>
    <w:rsid w:val="001363D1"/>
    <w:rsid w:val="00140D36"/>
    <w:rsid w:val="00143C2D"/>
    <w:rsid w:val="00145FF1"/>
    <w:rsid w:val="00150067"/>
    <w:rsid w:val="00151AFD"/>
    <w:rsid w:val="00152BF9"/>
    <w:rsid w:val="00156947"/>
    <w:rsid w:val="00156FE4"/>
    <w:rsid w:val="00161F4A"/>
    <w:rsid w:val="00164EB9"/>
    <w:rsid w:val="0016554D"/>
    <w:rsid w:val="00166E6C"/>
    <w:rsid w:val="00171A4B"/>
    <w:rsid w:val="00172592"/>
    <w:rsid w:val="00174030"/>
    <w:rsid w:val="0017433C"/>
    <w:rsid w:val="00174BE3"/>
    <w:rsid w:val="00175C18"/>
    <w:rsid w:val="00177608"/>
    <w:rsid w:val="00177979"/>
    <w:rsid w:val="00177EB1"/>
    <w:rsid w:val="00181C71"/>
    <w:rsid w:val="001828AE"/>
    <w:rsid w:val="00182BEF"/>
    <w:rsid w:val="00183D8D"/>
    <w:rsid w:val="0018527C"/>
    <w:rsid w:val="00185910"/>
    <w:rsid w:val="00186487"/>
    <w:rsid w:val="00191987"/>
    <w:rsid w:val="0019348C"/>
    <w:rsid w:val="001942D7"/>
    <w:rsid w:val="00194D0C"/>
    <w:rsid w:val="00194FA8"/>
    <w:rsid w:val="00195090"/>
    <w:rsid w:val="0019583C"/>
    <w:rsid w:val="0019674D"/>
    <w:rsid w:val="00196B91"/>
    <w:rsid w:val="00197279"/>
    <w:rsid w:val="001A311C"/>
    <w:rsid w:val="001A6310"/>
    <w:rsid w:val="001A6431"/>
    <w:rsid w:val="001A7FC5"/>
    <w:rsid w:val="001B0C65"/>
    <w:rsid w:val="001B1B8A"/>
    <w:rsid w:val="001B214E"/>
    <w:rsid w:val="001B2286"/>
    <w:rsid w:val="001B23CB"/>
    <w:rsid w:val="001B412B"/>
    <w:rsid w:val="001B4833"/>
    <w:rsid w:val="001B7673"/>
    <w:rsid w:val="001C00A5"/>
    <w:rsid w:val="001C7AF3"/>
    <w:rsid w:val="001D2B3F"/>
    <w:rsid w:val="001D38EC"/>
    <w:rsid w:val="001D3EA3"/>
    <w:rsid w:val="001D4FF7"/>
    <w:rsid w:val="001F476F"/>
    <w:rsid w:val="002046CB"/>
    <w:rsid w:val="00206831"/>
    <w:rsid w:val="00206A47"/>
    <w:rsid w:val="00207C6F"/>
    <w:rsid w:val="0021005B"/>
    <w:rsid w:val="0021132E"/>
    <w:rsid w:val="00211DFB"/>
    <w:rsid w:val="0021416E"/>
    <w:rsid w:val="002155EC"/>
    <w:rsid w:val="0021566D"/>
    <w:rsid w:val="002200BF"/>
    <w:rsid w:val="00220DBC"/>
    <w:rsid w:val="0022159F"/>
    <w:rsid w:val="0022404B"/>
    <w:rsid w:val="00225E6B"/>
    <w:rsid w:val="0022664F"/>
    <w:rsid w:val="0022668B"/>
    <w:rsid w:val="00226F55"/>
    <w:rsid w:val="002270F8"/>
    <w:rsid w:val="00230AE1"/>
    <w:rsid w:val="00235A55"/>
    <w:rsid w:val="0024142D"/>
    <w:rsid w:val="0024467C"/>
    <w:rsid w:val="00246EA0"/>
    <w:rsid w:val="00247517"/>
    <w:rsid w:val="002528AA"/>
    <w:rsid w:val="00253689"/>
    <w:rsid w:val="00256E86"/>
    <w:rsid w:val="00257B8A"/>
    <w:rsid w:val="00261632"/>
    <w:rsid w:val="002640FF"/>
    <w:rsid w:val="00270DFA"/>
    <w:rsid w:val="00274409"/>
    <w:rsid w:val="0027537B"/>
    <w:rsid w:val="00275E26"/>
    <w:rsid w:val="00283C90"/>
    <w:rsid w:val="00284C16"/>
    <w:rsid w:val="00291434"/>
    <w:rsid w:val="00291568"/>
    <w:rsid w:val="00291DCA"/>
    <w:rsid w:val="002979D1"/>
    <w:rsid w:val="002A7C35"/>
    <w:rsid w:val="002B1D07"/>
    <w:rsid w:val="002B2D4F"/>
    <w:rsid w:val="002D0407"/>
    <w:rsid w:val="002D23A9"/>
    <w:rsid w:val="002D3DA7"/>
    <w:rsid w:val="002D3DE4"/>
    <w:rsid w:val="002D47D9"/>
    <w:rsid w:val="002D5575"/>
    <w:rsid w:val="002E324F"/>
    <w:rsid w:val="002E3485"/>
    <w:rsid w:val="002E4218"/>
    <w:rsid w:val="002E58D6"/>
    <w:rsid w:val="002F2529"/>
    <w:rsid w:val="002F3F5D"/>
    <w:rsid w:val="003005C3"/>
    <w:rsid w:val="00301213"/>
    <w:rsid w:val="0030140B"/>
    <w:rsid w:val="003055BD"/>
    <w:rsid w:val="00310696"/>
    <w:rsid w:val="00310891"/>
    <w:rsid w:val="00314905"/>
    <w:rsid w:val="00320A64"/>
    <w:rsid w:val="00324192"/>
    <w:rsid w:val="0032536D"/>
    <w:rsid w:val="003335E8"/>
    <w:rsid w:val="00333DBB"/>
    <w:rsid w:val="00334610"/>
    <w:rsid w:val="003347DC"/>
    <w:rsid w:val="00335168"/>
    <w:rsid w:val="0033540B"/>
    <w:rsid w:val="00337AE6"/>
    <w:rsid w:val="00337B38"/>
    <w:rsid w:val="00343524"/>
    <w:rsid w:val="00343741"/>
    <w:rsid w:val="00345AB9"/>
    <w:rsid w:val="003501DE"/>
    <w:rsid w:val="003507A0"/>
    <w:rsid w:val="00351CC0"/>
    <w:rsid w:val="00355318"/>
    <w:rsid w:val="00356116"/>
    <w:rsid w:val="00356627"/>
    <w:rsid w:val="00357E36"/>
    <w:rsid w:val="00360BB2"/>
    <w:rsid w:val="003613AA"/>
    <w:rsid w:val="00361885"/>
    <w:rsid w:val="0036189F"/>
    <w:rsid w:val="00366373"/>
    <w:rsid w:val="00366CDD"/>
    <w:rsid w:val="00366E99"/>
    <w:rsid w:val="00371ED9"/>
    <w:rsid w:val="003741C2"/>
    <w:rsid w:val="0037680F"/>
    <w:rsid w:val="00376F78"/>
    <w:rsid w:val="00377659"/>
    <w:rsid w:val="00377C70"/>
    <w:rsid w:val="0038074D"/>
    <w:rsid w:val="003809A4"/>
    <w:rsid w:val="00380D83"/>
    <w:rsid w:val="00383489"/>
    <w:rsid w:val="00383D60"/>
    <w:rsid w:val="00385B9A"/>
    <w:rsid w:val="003968F8"/>
    <w:rsid w:val="003A043D"/>
    <w:rsid w:val="003A2C81"/>
    <w:rsid w:val="003A35E1"/>
    <w:rsid w:val="003A5E60"/>
    <w:rsid w:val="003B0C7D"/>
    <w:rsid w:val="003B2018"/>
    <w:rsid w:val="003B3A5F"/>
    <w:rsid w:val="003B649A"/>
    <w:rsid w:val="003B66D5"/>
    <w:rsid w:val="003B68FD"/>
    <w:rsid w:val="003C0D8B"/>
    <w:rsid w:val="003C23BE"/>
    <w:rsid w:val="003C7772"/>
    <w:rsid w:val="003C7CAA"/>
    <w:rsid w:val="003D047F"/>
    <w:rsid w:val="003D1821"/>
    <w:rsid w:val="003D34D6"/>
    <w:rsid w:val="003D7EA9"/>
    <w:rsid w:val="003E0A98"/>
    <w:rsid w:val="003E5CD1"/>
    <w:rsid w:val="003E63B5"/>
    <w:rsid w:val="003F2119"/>
    <w:rsid w:val="003F45C4"/>
    <w:rsid w:val="003F767C"/>
    <w:rsid w:val="00402913"/>
    <w:rsid w:val="0040384C"/>
    <w:rsid w:val="004043EB"/>
    <w:rsid w:val="004048D6"/>
    <w:rsid w:val="00404E5B"/>
    <w:rsid w:val="00405925"/>
    <w:rsid w:val="00406468"/>
    <w:rsid w:val="0040658C"/>
    <w:rsid w:val="0040703D"/>
    <w:rsid w:val="0041061D"/>
    <w:rsid w:val="0041219C"/>
    <w:rsid w:val="00413348"/>
    <w:rsid w:val="00415E25"/>
    <w:rsid w:val="00415F1E"/>
    <w:rsid w:val="00417CFB"/>
    <w:rsid w:val="0042353A"/>
    <w:rsid w:val="00424364"/>
    <w:rsid w:val="004278E2"/>
    <w:rsid w:val="00434CB0"/>
    <w:rsid w:val="00435DB3"/>
    <w:rsid w:val="00437D89"/>
    <w:rsid w:val="004427B8"/>
    <w:rsid w:val="0045088B"/>
    <w:rsid w:val="00452D82"/>
    <w:rsid w:val="004535D0"/>
    <w:rsid w:val="004556B8"/>
    <w:rsid w:val="0046152B"/>
    <w:rsid w:val="0046313A"/>
    <w:rsid w:val="00463C68"/>
    <w:rsid w:val="004641CF"/>
    <w:rsid w:val="00465130"/>
    <w:rsid w:val="004651EB"/>
    <w:rsid w:val="00466A64"/>
    <w:rsid w:val="00467989"/>
    <w:rsid w:val="00471B24"/>
    <w:rsid w:val="00476FA6"/>
    <w:rsid w:val="004821B4"/>
    <w:rsid w:val="00484F29"/>
    <w:rsid w:val="0048515D"/>
    <w:rsid w:val="00485B8C"/>
    <w:rsid w:val="00486C7C"/>
    <w:rsid w:val="00487882"/>
    <w:rsid w:val="004901C8"/>
    <w:rsid w:val="00490ED6"/>
    <w:rsid w:val="0049457E"/>
    <w:rsid w:val="004A1CC5"/>
    <w:rsid w:val="004A2489"/>
    <w:rsid w:val="004A279D"/>
    <w:rsid w:val="004A5778"/>
    <w:rsid w:val="004A6C9E"/>
    <w:rsid w:val="004A7066"/>
    <w:rsid w:val="004B27C7"/>
    <w:rsid w:val="004B7278"/>
    <w:rsid w:val="004C239C"/>
    <w:rsid w:val="004C4F0D"/>
    <w:rsid w:val="004C7A18"/>
    <w:rsid w:val="004D1692"/>
    <w:rsid w:val="004D2B23"/>
    <w:rsid w:val="004D2E1C"/>
    <w:rsid w:val="004D40B9"/>
    <w:rsid w:val="004D6FBE"/>
    <w:rsid w:val="004E1D95"/>
    <w:rsid w:val="004E2250"/>
    <w:rsid w:val="004E2ACB"/>
    <w:rsid w:val="004E2B2C"/>
    <w:rsid w:val="004E2F0E"/>
    <w:rsid w:val="004E3F71"/>
    <w:rsid w:val="004E4E4B"/>
    <w:rsid w:val="004E5C9F"/>
    <w:rsid w:val="004E6DAC"/>
    <w:rsid w:val="004E6E9B"/>
    <w:rsid w:val="004F1D30"/>
    <w:rsid w:val="004F3E4D"/>
    <w:rsid w:val="004F57BF"/>
    <w:rsid w:val="004F615E"/>
    <w:rsid w:val="005017AC"/>
    <w:rsid w:val="00501CDF"/>
    <w:rsid w:val="00502C58"/>
    <w:rsid w:val="0050576B"/>
    <w:rsid w:val="00506469"/>
    <w:rsid w:val="00511328"/>
    <w:rsid w:val="0051360A"/>
    <w:rsid w:val="00513C9B"/>
    <w:rsid w:val="00514226"/>
    <w:rsid w:val="005145BC"/>
    <w:rsid w:val="005154F6"/>
    <w:rsid w:val="00516E9B"/>
    <w:rsid w:val="00517C37"/>
    <w:rsid w:val="00520148"/>
    <w:rsid w:val="0052235E"/>
    <w:rsid w:val="00522867"/>
    <w:rsid w:val="0052408E"/>
    <w:rsid w:val="0052735B"/>
    <w:rsid w:val="00531C2F"/>
    <w:rsid w:val="005359A2"/>
    <w:rsid w:val="00537BF6"/>
    <w:rsid w:val="00541655"/>
    <w:rsid w:val="005459D9"/>
    <w:rsid w:val="00545D47"/>
    <w:rsid w:val="00545F93"/>
    <w:rsid w:val="00552F07"/>
    <w:rsid w:val="00554B70"/>
    <w:rsid w:val="005550DC"/>
    <w:rsid w:val="005576E5"/>
    <w:rsid w:val="005654A0"/>
    <w:rsid w:val="005671F4"/>
    <w:rsid w:val="005714EC"/>
    <w:rsid w:val="00573576"/>
    <w:rsid w:val="00575404"/>
    <w:rsid w:val="0058141B"/>
    <w:rsid w:val="005815FF"/>
    <w:rsid w:val="005823F5"/>
    <w:rsid w:val="00583A7F"/>
    <w:rsid w:val="00584375"/>
    <w:rsid w:val="0058646F"/>
    <w:rsid w:val="0059429B"/>
    <w:rsid w:val="0059502E"/>
    <w:rsid w:val="00596BB7"/>
    <w:rsid w:val="005A0285"/>
    <w:rsid w:val="005A2B47"/>
    <w:rsid w:val="005A3509"/>
    <w:rsid w:val="005A3A2F"/>
    <w:rsid w:val="005A401C"/>
    <w:rsid w:val="005A567F"/>
    <w:rsid w:val="005A75ED"/>
    <w:rsid w:val="005B12BC"/>
    <w:rsid w:val="005B23CE"/>
    <w:rsid w:val="005B302B"/>
    <w:rsid w:val="005B3090"/>
    <w:rsid w:val="005B3C4B"/>
    <w:rsid w:val="005B3F94"/>
    <w:rsid w:val="005C2316"/>
    <w:rsid w:val="005C74C3"/>
    <w:rsid w:val="005D260A"/>
    <w:rsid w:val="005D68FB"/>
    <w:rsid w:val="005D71CB"/>
    <w:rsid w:val="005D7F8D"/>
    <w:rsid w:val="005E02C7"/>
    <w:rsid w:val="005E08B1"/>
    <w:rsid w:val="005E14E7"/>
    <w:rsid w:val="005E2BA2"/>
    <w:rsid w:val="005E3C1C"/>
    <w:rsid w:val="005E42DB"/>
    <w:rsid w:val="005E4A54"/>
    <w:rsid w:val="005E693E"/>
    <w:rsid w:val="005E7131"/>
    <w:rsid w:val="005E7BA4"/>
    <w:rsid w:val="005F470E"/>
    <w:rsid w:val="005F4C17"/>
    <w:rsid w:val="00601BCF"/>
    <w:rsid w:val="0060389A"/>
    <w:rsid w:val="0060760E"/>
    <w:rsid w:val="0061007C"/>
    <w:rsid w:val="00612898"/>
    <w:rsid w:val="00621C73"/>
    <w:rsid w:val="00623A8C"/>
    <w:rsid w:val="00624062"/>
    <w:rsid w:val="00631042"/>
    <w:rsid w:val="00632AD5"/>
    <w:rsid w:val="00632F9D"/>
    <w:rsid w:val="00633A31"/>
    <w:rsid w:val="006366CE"/>
    <w:rsid w:val="00641623"/>
    <w:rsid w:val="0064491D"/>
    <w:rsid w:val="00646F24"/>
    <w:rsid w:val="00651929"/>
    <w:rsid w:val="00652E42"/>
    <w:rsid w:val="006534EF"/>
    <w:rsid w:val="00660B03"/>
    <w:rsid w:val="00661018"/>
    <w:rsid w:val="00662CB4"/>
    <w:rsid w:val="00662D12"/>
    <w:rsid w:val="00663AF6"/>
    <w:rsid w:val="00664BD0"/>
    <w:rsid w:val="00665BAF"/>
    <w:rsid w:val="00673819"/>
    <w:rsid w:val="006745AE"/>
    <w:rsid w:val="00674EBF"/>
    <w:rsid w:val="00677AAA"/>
    <w:rsid w:val="006802DD"/>
    <w:rsid w:val="00680C0A"/>
    <w:rsid w:val="00681E50"/>
    <w:rsid w:val="00682177"/>
    <w:rsid w:val="006827C5"/>
    <w:rsid w:val="006851EA"/>
    <w:rsid w:val="00685620"/>
    <w:rsid w:val="00685FFE"/>
    <w:rsid w:val="00686498"/>
    <w:rsid w:val="006877D7"/>
    <w:rsid w:val="00687ADB"/>
    <w:rsid w:val="00690045"/>
    <w:rsid w:val="00691898"/>
    <w:rsid w:val="0069614C"/>
    <w:rsid w:val="00696368"/>
    <w:rsid w:val="006A532F"/>
    <w:rsid w:val="006A5BCD"/>
    <w:rsid w:val="006A659E"/>
    <w:rsid w:val="006B05E0"/>
    <w:rsid w:val="006B0ECC"/>
    <w:rsid w:val="006B2361"/>
    <w:rsid w:val="006B2667"/>
    <w:rsid w:val="006C70B1"/>
    <w:rsid w:val="006D199D"/>
    <w:rsid w:val="006D360F"/>
    <w:rsid w:val="006D3637"/>
    <w:rsid w:val="006D39AF"/>
    <w:rsid w:val="006D41EC"/>
    <w:rsid w:val="006D76D7"/>
    <w:rsid w:val="006E4E2B"/>
    <w:rsid w:val="006E56EF"/>
    <w:rsid w:val="006E606F"/>
    <w:rsid w:val="006E6218"/>
    <w:rsid w:val="006E67A1"/>
    <w:rsid w:val="006E7446"/>
    <w:rsid w:val="006F06E6"/>
    <w:rsid w:val="006F123E"/>
    <w:rsid w:val="006F184E"/>
    <w:rsid w:val="006F3D43"/>
    <w:rsid w:val="006F4031"/>
    <w:rsid w:val="006F6685"/>
    <w:rsid w:val="007046FA"/>
    <w:rsid w:val="00704C0E"/>
    <w:rsid w:val="00707887"/>
    <w:rsid w:val="007123A5"/>
    <w:rsid w:val="00714FE8"/>
    <w:rsid w:val="00720DEA"/>
    <w:rsid w:val="00720E98"/>
    <w:rsid w:val="00721D0F"/>
    <w:rsid w:val="00721DDA"/>
    <w:rsid w:val="00722D95"/>
    <w:rsid w:val="00723A4D"/>
    <w:rsid w:val="0072790F"/>
    <w:rsid w:val="00731764"/>
    <w:rsid w:val="00731A81"/>
    <w:rsid w:val="00731B28"/>
    <w:rsid w:val="007321EF"/>
    <w:rsid w:val="00733C28"/>
    <w:rsid w:val="00741166"/>
    <w:rsid w:val="007416A4"/>
    <w:rsid w:val="00743393"/>
    <w:rsid w:val="0074375A"/>
    <w:rsid w:val="00746212"/>
    <w:rsid w:val="007568B5"/>
    <w:rsid w:val="00762DDE"/>
    <w:rsid w:val="00765CFF"/>
    <w:rsid w:val="00765DD4"/>
    <w:rsid w:val="00766EB5"/>
    <w:rsid w:val="00767A6D"/>
    <w:rsid w:val="00771F1A"/>
    <w:rsid w:val="00774826"/>
    <w:rsid w:val="00775B28"/>
    <w:rsid w:val="007822CA"/>
    <w:rsid w:val="00790D96"/>
    <w:rsid w:val="00793D44"/>
    <w:rsid w:val="00796574"/>
    <w:rsid w:val="007A2A3B"/>
    <w:rsid w:val="007A4564"/>
    <w:rsid w:val="007A7BB0"/>
    <w:rsid w:val="007B36FA"/>
    <w:rsid w:val="007B36FD"/>
    <w:rsid w:val="007B3B45"/>
    <w:rsid w:val="007B507A"/>
    <w:rsid w:val="007B54CC"/>
    <w:rsid w:val="007B6586"/>
    <w:rsid w:val="007B6C61"/>
    <w:rsid w:val="007C09C9"/>
    <w:rsid w:val="007C27B6"/>
    <w:rsid w:val="007C341F"/>
    <w:rsid w:val="007C4863"/>
    <w:rsid w:val="007C4A18"/>
    <w:rsid w:val="007C5F2F"/>
    <w:rsid w:val="007C73E4"/>
    <w:rsid w:val="007D0011"/>
    <w:rsid w:val="007D0D5C"/>
    <w:rsid w:val="007D3638"/>
    <w:rsid w:val="007D3D0C"/>
    <w:rsid w:val="007D5F51"/>
    <w:rsid w:val="007D7616"/>
    <w:rsid w:val="007E0051"/>
    <w:rsid w:val="007E1F78"/>
    <w:rsid w:val="007E2CD0"/>
    <w:rsid w:val="007E356F"/>
    <w:rsid w:val="007E3852"/>
    <w:rsid w:val="007E5A76"/>
    <w:rsid w:val="007E653D"/>
    <w:rsid w:val="007F2C7B"/>
    <w:rsid w:val="007F2C88"/>
    <w:rsid w:val="007F4FDF"/>
    <w:rsid w:val="007F6B71"/>
    <w:rsid w:val="007F76D8"/>
    <w:rsid w:val="007F777C"/>
    <w:rsid w:val="00800161"/>
    <w:rsid w:val="00804479"/>
    <w:rsid w:val="00804B59"/>
    <w:rsid w:val="00805F97"/>
    <w:rsid w:val="0080608B"/>
    <w:rsid w:val="00806847"/>
    <w:rsid w:val="00810400"/>
    <w:rsid w:val="00811003"/>
    <w:rsid w:val="00812325"/>
    <w:rsid w:val="00813313"/>
    <w:rsid w:val="00813B64"/>
    <w:rsid w:val="00814A9B"/>
    <w:rsid w:val="00815E7B"/>
    <w:rsid w:val="008168BC"/>
    <w:rsid w:val="00816BE5"/>
    <w:rsid w:val="00817C33"/>
    <w:rsid w:val="0082230A"/>
    <w:rsid w:val="008228E5"/>
    <w:rsid w:val="00827BDF"/>
    <w:rsid w:val="00834F8E"/>
    <w:rsid w:val="0083556D"/>
    <w:rsid w:val="00836302"/>
    <w:rsid w:val="00836B70"/>
    <w:rsid w:val="00837730"/>
    <w:rsid w:val="00840B25"/>
    <w:rsid w:val="00841CB9"/>
    <w:rsid w:val="00843AA2"/>
    <w:rsid w:val="008476BD"/>
    <w:rsid w:val="008476BF"/>
    <w:rsid w:val="00851155"/>
    <w:rsid w:val="00853796"/>
    <w:rsid w:val="00853B87"/>
    <w:rsid w:val="00854A7D"/>
    <w:rsid w:val="00856C06"/>
    <w:rsid w:val="00857CDE"/>
    <w:rsid w:val="008615B2"/>
    <w:rsid w:val="008631A7"/>
    <w:rsid w:val="00865FF7"/>
    <w:rsid w:val="00867023"/>
    <w:rsid w:val="0087025A"/>
    <w:rsid w:val="00881CFD"/>
    <w:rsid w:val="00882941"/>
    <w:rsid w:val="00883873"/>
    <w:rsid w:val="00883938"/>
    <w:rsid w:val="008864EF"/>
    <w:rsid w:val="00890E98"/>
    <w:rsid w:val="00891708"/>
    <w:rsid w:val="0089226D"/>
    <w:rsid w:val="00893F5C"/>
    <w:rsid w:val="00894D1E"/>
    <w:rsid w:val="008A2278"/>
    <w:rsid w:val="008A421B"/>
    <w:rsid w:val="008A4992"/>
    <w:rsid w:val="008A570C"/>
    <w:rsid w:val="008A62A2"/>
    <w:rsid w:val="008B466A"/>
    <w:rsid w:val="008B4AB1"/>
    <w:rsid w:val="008B62DD"/>
    <w:rsid w:val="008B6468"/>
    <w:rsid w:val="008B6EFF"/>
    <w:rsid w:val="008B708C"/>
    <w:rsid w:val="008D1B27"/>
    <w:rsid w:val="008D25E5"/>
    <w:rsid w:val="008D2842"/>
    <w:rsid w:val="008D28CB"/>
    <w:rsid w:val="008D41B8"/>
    <w:rsid w:val="008D7680"/>
    <w:rsid w:val="008E0630"/>
    <w:rsid w:val="008E2C0D"/>
    <w:rsid w:val="008E4818"/>
    <w:rsid w:val="008E5F89"/>
    <w:rsid w:val="008E64FB"/>
    <w:rsid w:val="008F16EB"/>
    <w:rsid w:val="008F4DD6"/>
    <w:rsid w:val="00902409"/>
    <w:rsid w:val="00902BAF"/>
    <w:rsid w:val="00904284"/>
    <w:rsid w:val="0090452C"/>
    <w:rsid w:val="0090544E"/>
    <w:rsid w:val="0090562C"/>
    <w:rsid w:val="00907DA8"/>
    <w:rsid w:val="00910ADA"/>
    <w:rsid w:val="00911E65"/>
    <w:rsid w:val="00913512"/>
    <w:rsid w:val="00915822"/>
    <w:rsid w:val="00917BFA"/>
    <w:rsid w:val="009218F9"/>
    <w:rsid w:val="00921947"/>
    <w:rsid w:val="009222A1"/>
    <w:rsid w:val="0092316D"/>
    <w:rsid w:val="009256F4"/>
    <w:rsid w:val="00926F48"/>
    <w:rsid w:val="00927A04"/>
    <w:rsid w:val="00927AB4"/>
    <w:rsid w:val="00930AAF"/>
    <w:rsid w:val="00935321"/>
    <w:rsid w:val="00935C9D"/>
    <w:rsid w:val="00937C7A"/>
    <w:rsid w:val="00941570"/>
    <w:rsid w:val="00942730"/>
    <w:rsid w:val="00942E26"/>
    <w:rsid w:val="00944128"/>
    <w:rsid w:val="00945696"/>
    <w:rsid w:val="0094667E"/>
    <w:rsid w:val="0095229F"/>
    <w:rsid w:val="0095452C"/>
    <w:rsid w:val="0095642C"/>
    <w:rsid w:val="00957582"/>
    <w:rsid w:val="0096177F"/>
    <w:rsid w:val="00964305"/>
    <w:rsid w:val="00964874"/>
    <w:rsid w:val="009663E6"/>
    <w:rsid w:val="00974613"/>
    <w:rsid w:val="009766EB"/>
    <w:rsid w:val="009823C7"/>
    <w:rsid w:val="00982A89"/>
    <w:rsid w:val="00983130"/>
    <w:rsid w:val="009837E1"/>
    <w:rsid w:val="00984890"/>
    <w:rsid w:val="00984F37"/>
    <w:rsid w:val="00990323"/>
    <w:rsid w:val="009906D1"/>
    <w:rsid w:val="00990F72"/>
    <w:rsid w:val="00992EF2"/>
    <w:rsid w:val="0099662D"/>
    <w:rsid w:val="009A0C86"/>
    <w:rsid w:val="009A5B32"/>
    <w:rsid w:val="009A734E"/>
    <w:rsid w:val="009B14F5"/>
    <w:rsid w:val="009B2E88"/>
    <w:rsid w:val="009B33DD"/>
    <w:rsid w:val="009B363B"/>
    <w:rsid w:val="009B380F"/>
    <w:rsid w:val="009B3BAC"/>
    <w:rsid w:val="009B4D92"/>
    <w:rsid w:val="009B7536"/>
    <w:rsid w:val="009C0F72"/>
    <w:rsid w:val="009C3565"/>
    <w:rsid w:val="009C6463"/>
    <w:rsid w:val="009D0CB1"/>
    <w:rsid w:val="009D3522"/>
    <w:rsid w:val="009D437A"/>
    <w:rsid w:val="009D4EEB"/>
    <w:rsid w:val="009E1D8D"/>
    <w:rsid w:val="009E22BD"/>
    <w:rsid w:val="009E485A"/>
    <w:rsid w:val="009E4ACC"/>
    <w:rsid w:val="009E57F5"/>
    <w:rsid w:val="009F158F"/>
    <w:rsid w:val="009F5302"/>
    <w:rsid w:val="009F7568"/>
    <w:rsid w:val="00A00401"/>
    <w:rsid w:val="00A02490"/>
    <w:rsid w:val="00A027D5"/>
    <w:rsid w:val="00A02827"/>
    <w:rsid w:val="00A02C9D"/>
    <w:rsid w:val="00A05E52"/>
    <w:rsid w:val="00A063EA"/>
    <w:rsid w:val="00A10830"/>
    <w:rsid w:val="00A12A92"/>
    <w:rsid w:val="00A15B4F"/>
    <w:rsid w:val="00A15EBF"/>
    <w:rsid w:val="00A2020C"/>
    <w:rsid w:val="00A203DD"/>
    <w:rsid w:val="00A205B5"/>
    <w:rsid w:val="00A21521"/>
    <w:rsid w:val="00A2641E"/>
    <w:rsid w:val="00A276A1"/>
    <w:rsid w:val="00A30151"/>
    <w:rsid w:val="00A342D3"/>
    <w:rsid w:val="00A34C57"/>
    <w:rsid w:val="00A41224"/>
    <w:rsid w:val="00A422A1"/>
    <w:rsid w:val="00A4320B"/>
    <w:rsid w:val="00A44809"/>
    <w:rsid w:val="00A44CC2"/>
    <w:rsid w:val="00A47C38"/>
    <w:rsid w:val="00A47EF1"/>
    <w:rsid w:val="00A55A9B"/>
    <w:rsid w:val="00A5712F"/>
    <w:rsid w:val="00A57520"/>
    <w:rsid w:val="00A60B71"/>
    <w:rsid w:val="00A624FD"/>
    <w:rsid w:val="00A62622"/>
    <w:rsid w:val="00A63835"/>
    <w:rsid w:val="00A64720"/>
    <w:rsid w:val="00A71A13"/>
    <w:rsid w:val="00A757F4"/>
    <w:rsid w:val="00A7587D"/>
    <w:rsid w:val="00A7640A"/>
    <w:rsid w:val="00A76666"/>
    <w:rsid w:val="00A82C88"/>
    <w:rsid w:val="00A83934"/>
    <w:rsid w:val="00A85CDA"/>
    <w:rsid w:val="00A90F08"/>
    <w:rsid w:val="00A94BBD"/>
    <w:rsid w:val="00A96C24"/>
    <w:rsid w:val="00A9788C"/>
    <w:rsid w:val="00AA0E76"/>
    <w:rsid w:val="00AA2318"/>
    <w:rsid w:val="00AA4441"/>
    <w:rsid w:val="00AA7D46"/>
    <w:rsid w:val="00AA7E92"/>
    <w:rsid w:val="00AC104C"/>
    <w:rsid w:val="00AC5D55"/>
    <w:rsid w:val="00AC7C57"/>
    <w:rsid w:val="00AD0404"/>
    <w:rsid w:val="00AD5D1C"/>
    <w:rsid w:val="00AD6995"/>
    <w:rsid w:val="00AE2CD2"/>
    <w:rsid w:val="00AE3A49"/>
    <w:rsid w:val="00AE3BE4"/>
    <w:rsid w:val="00AE420A"/>
    <w:rsid w:val="00AE4781"/>
    <w:rsid w:val="00AE4E4D"/>
    <w:rsid w:val="00AE50ED"/>
    <w:rsid w:val="00AE6629"/>
    <w:rsid w:val="00AE6E5F"/>
    <w:rsid w:val="00AE792B"/>
    <w:rsid w:val="00AE7E50"/>
    <w:rsid w:val="00AF0017"/>
    <w:rsid w:val="00AF103D"/>
    <w:rsid w:val="00AF269B"/>
    <w:rsid w:val="00AF3124"/>
    <w:rsid w:val="00AF32F9"/>
    <w:rsid w:val="00AF5D78"/>
    <w:rsid w:val="00AF6F4E"/>
    <w:rsid w:val="00B00111"/>
    <w:rsid w:val="00B00D08"/>
    <w:rsid w:val="00B029E4"/>
    <w:rsid w:val="00B06BFB"/>
    <w:rsid w:val="00B11D3C"/>
    <w:rsid w:val="00B149A5"/>
    <w:rsid w:val="00B20168"/>
    <w:rsid w:val="00B20AA6"/>
    <w:rsid w:val="00B240E4"/>
    <w:rsid w:val="00B2645C"/>
    <w:rsid w:val="00B271DC"/>
    <w:rsid w:val="00B35431"/>
    <w:rsid w:val="00B35784"/>
    <w:rsid w:val="00B35BEC"/>
    <w:rsid w:val="00B35D7D"/>
    <w:rsid w:val="00B36119"/>
    <w:rsid w:val="00B43B4E"/>
    <w:rsid w:val="00B45067"/>
    <w:rsid w:val="00B46DA6"/>
    <w:rsid w:val="00B507AA"/>
    <w:rsid w:val="00B55A8C"/>
    <w:rsid w:val="00B5674B"/>
    <w:rsid w:val="00B56DC1"/>
    <w:rsid w:val="00B57BCF"/>
    <w:rsid w:val="00B618A1"/>
    <w:rsid w:val="00B644D9"/>
    <w:rsid w:val="00B64EF0"/>
    <w:rsid w:val="00B7087E"/>
    <w:rsid w:val="00B77E70"/>
    <w:rsid w:val="00B80385"/>
    <w:rsid w:val="00B8685C"/>
    <w:rsid w:val="00B87176"/>
    <w:rsid w:val="00B905D2"/>
    <w:rsid w:val="00B90EAB"/>
    <w:rsid w:val="00B91851"/>
    <w:rsid w:val="00B93217"/>
    <w:rsid w:val="00B93AAC"/>
    <w:rsid w:val="00B95532"/>
    <w:rsid w:val="00B963E3"/>
    <w:rsid w:val="00B97DAD"/>
    <w:rsid w:val="00BA2F7F"/>
    <w:rsid w:val="00BA3685"/>
    <w:rsid w:val="00BA4AB7"/>
    <w:rsid w:val="00BB2138"/>
    <w:rsid w:val="00BB6BF6"/>
    <w:rsid w:val="00BB6CF9"/>
    <w:rsid w:val="00BB7775"/>
    <w:rsid w:val="00BB7982"/>
    <w:rsid w:val="00BC1341"/>
    <w:rsid w:val="00BC50FA"/>
    <w:rsid w:val="00BC5439"/>
    <w:rsid w:val="00BC6EC3"/>
    <w:rsid w:val="00BD0731"/>
    <w:rsid w:val="00BD0A05"/>
    <w:rsid w:val="00BD1660"/>
    <w:rsid w:val="00BD3D82"/>
    <w:rsid w:val="00BF6293"/>
    <w:rsid w:val="00BF6AC5"/>
    <w:rsid w:val="00BF6E3C"/>
    <w:rsid w:val="00C06FA8"/>
    <w:rsid w:val="00C10A53"/>
    <w:rsid w:val="00C10C6F"/>
    <w:rsid w:val="00C14FB5"/>
    <w:rsid w:val="00C20161"/>
    <w:rsid w:val="00C207A7"/>
    <w:rsid w:val="00C22BC9"/>
    <w:rsid w:val="00C23054"/>
    <w:rsid w:val="00C23D8E"/>
    <w:rsid w:val="00C24F70"/>
    <w:rsid w:val="00C25F6C"/>
    <w:rsid w:val="00C31F8B"/>
    <w:rsid w:val="00C33211"/>
    <w:rsid w:val="00C379FA"/>
    <w:rsid w:val="00C4188E"/>
    <w:rsid w:val="00C42D8C"/>
    <w:rsid w:val="00C45180"/>
    <w:rsid w:val="00C52AAC"/>
    <w:rsid w:val="00C52E0A"/>
    <w:rsid w:val="00C5531C"/>
    <w:rsid w:val="00C601A5"/>
    <w:rsid w:val="00C60611"/>
    <w:rsid w:val="00C61681"/>
    <w:rsid w:val="00C63235"/>
    <w:rsid w:val="00C655FB"/>
    <w:rsid w:val="00C65763"/>
    <w:rsid w:val="00C65EC8"/>
    <w:rsid w:val="00C70268"/>
    <w:rsid w:val="00C70615"/>
    <w:rsid w:val="00C711DA"/>
    <w:rsid w:val="00C71D72"/>
    <w:rsid w:val="00C7438E"/>
    <w:rsid w:val="00C77CA9"/>
    <w:rsid w:val="00C823B7"/>
    <w:rsid w:val="00C83F57"/>
    <w:rsid w:val="00C875A9"/>
    <w:rsid w:val="00C90DBB"/>
    <w:rsid w:val="00C92163"/>
    <w:rsid w:val="00C92625"/>
    <w:rsid w:val="00C93AF1"/>
    <w:rsid w:val="00C942FC"/>
    <w:rsid w:val="00C962D0"/>
    <w:rsid w:val="00C963FB"/>
    <w:rsid w:val="00CA20DD"/>
    <w:rsid w:val="00CA5374"/>
    <w:rsid w:val="00CA698B"/>
    <w:rsid w:val="00CA7D01"/>
    <w:rsid w:val="00CB6673"/>
    <w:rsid w:val="00CC0B86"/>
    <w:rsid w:val="00CC32E2"/>
    <w:rsid w:val="00CC374F"/>
    <w:rsid w:val="00CC53CA"/>
    <w:rsid w:val="00CD0248"/>
    <w:rsid w:val="00CD3208"/>
    <w:rsid w:val="00CD3E4E"/>
    <w:rsid w:val="00CD49C8"/>
    <w:rsid w:val="00CD5569"/>
    <w:rsid w:val="00CD691F"/>
    <w:rsid w:val="00CD7C66"/>
    <w:rsid w:val="00CE3639"/>
    <w:rsid w:val="00CE57CB"/>
    <w:rsid w:val="00CE5A10"/>
    <w:rsid w:val="00CE61B3"/>
    <w:rsid w:val="00CE6EE7"/>
    <w:rsid w:val="00CF13B8"/>
    <w:rsid w:val="00CF1EB3"/>
    <w:rsid w:val="00CF202D"/>
    <w:rsid w:val="00CF32DA"/>
    <w:rsid w:val="00CF3EBC"/>
    <w:rsid w:val="00CF46C9"/>
    <w:rsid w:val="00CF4889"/>
    <w:rsid w:val="00CF640D"/>
    <w:rsid w:val="00CF7361"/>
    <w:rsid w:val="00CF7D28"/>
    <w:rsid w:val="00D02AB3"/>
    <w:rsid w:val="00D02F1E"/>
    <w:rsid w:val="00D05D03"/>
    <w:rsid w:val="00D069D3"/>
    <w:rsid w:val="00D07A99"/>
    <w:rsid w:val="00D20080"/>
    <w:rsid w:val="00D212FF"/>
    <w:rsid w:val="00D21755"/>
    <w:rsid w:val="00D2644C"/>
    <w:rsid w:val="00D30A8F"/>
    <w:rsid w:val="00D34520"/>
    <w:rsid w:val="00D35ECD"/>
    <w:rsid w:val="00D36A54"/>
    <w:rsid w:val="00D36CBA"/>
    <w:rsid w:val="00D409FE"/>
    <w:rsid w:val="00D4699E"/>
    <w:rsid w:val="00D46A01"/>
    <w:rsid w:val="00D523C7"/>
    <w:rsid w:val="00D52C0F"/>
    <w:rsid w:val="00D54B25"/>
    <w:rsid w:val="00D559F6"/>
    <w:rsid w:val="00D57354"/>
    <w:rsid w:val="00D63CE0"/>
    <w:rsid w:val="00D67780"/>
    <w:rsid w:val="00D70ADA"/>
    <w:rsid w:val="00D71578"/>
    <w:rsid w:val="00D7350D"/>
    <w:rsid w:val="00D74D21"/>
    <w:rsid w:val="00D75CA8"/>
    <w:rsid w:val="00D77BA0"/>
    <w:rsid w:val="00D80DBF"/>
    <w:rsid w:val="00D82B21"/>
    <w:rsid w:val="00D8402E"/>
    <w:rsid w:val="00D863D1"/>
    <w:rsid w:val="00D866EA"/>
    <w:rsid w:val="00D93697"/>
    <w:rsid w:val="00D94C7F"/>
    <w:rsid w:val="00D9541A"/>
    <w:rsid w:val="00DA2861"/>
    <w:rsid w:val="00DA2B10"/>
    <w:rsid w:val="00DA47A9"/>
    <w:rsid w:val="00DA54C7"/>
    <w:rsid w:val="00DA647B"/>
    <w:rsid w:val="00DA655F"/>
    <w:rsid w:val="00DA666D"/>
    <w:rsid w:val="00DA7F6E"/>
    <w:rsid w:val="00DB29E8"/>
    <w:rsid w:val="00DB328D"/>
    <w:rsid w:val="00DB52BA"/>
    <w:rsid w:val="00DC013D"/>
    <w:rsid w:val="00DC5730"/>
    <w:rsid w:val="00DD0663"/>
    <w:rsid w:val="00DD09A4"/>
    <w:rsid w:val="00DD0F51"/>
    <w:rsid w:val="00DD158D"/>
    <w:rsid w:val="00DD2AFA"/>
    <w:rsid w:val="00DD3E7B"/>
    <w:rsid w:val="00DD5012"/>
    <w:rsid w:val="00DD73D5"/>
    <w:rsid w:val="00DE0319"/>
    <w:rsid w:val="00DE3678"/>
    <w:rsid w:val="00DE4147"/>
    <w:rsid w:val="00DE63EA"/>
    <w:rsid w:val="00DF1E0A"/>
    <w:rsid w:val="00DF25AA"/>
    <w:rsid w:val="00DF4481"/>
    <w:rsid w:val="00DF488C"/>
    <w:rsid w:val="00DF729D"/>
    <w:rsid w:val="00DF7402"/>
    <w:rsid w:val="00E04E0B"/>
    <w:rsid w:val="00E05CF4"/>
    <w:rsid w:val="00E06946"/>
    <w:rsid w:val="00E0788F"/>
    <w:rsid w:val="00E110E8"/>
    <w:rsid w:val="00E12D4B"/>
    <w:rsid w:val="00E133DE"/>
    <w:rsid w:val="00E148B7"/>
    <w:rsid w:val="00E1542C"/>
    <w:rsid w:val="00E16543"/>
    <w:rsid w:val="00E20C43"/>
    <w:rsid w:val="00E25375"/>
    <w:rsid w:val="00E27723"/>
    <w:rsid w:val="00E3197A"/>
    <w:rsid w:val="00E32A25"/>
    <w:rsid w:val="00E35497"/>
    <w:rsid w:val="00E36266"/>
    <w:rsid w:val="00E41262"/>
    <w:rsid w:val="00E41788"/>
    <w:rsid w:val="00E4277E"/>
    <w:rsid w:val="00E4596F"/>
    <w:rsid w:val="00E467D3"/>
    <w:rsid w:val="00E50334"/>
    <w:rsid w:val="00E50B65"/>
    <w:rsid w:val="00E554A5"/>
    <w:rsid w:val="00E55D16"/>
    <w:rsid w:val="00E608BB"/>
    <w:rsid w:val="00E609AF"/>
    <w:rsid w:val="00E612D5"/>
    <w:rsid w:val="00E6715B"/>
    <w:rsid w:val="00E67808"/>
    <w:rsid w:val="00E7014F"/>
    <w:rsid w:val="00E71ED9"/>
    <w:rsid w:val="00E73E76"/>
    <w:rsid w:val="00E74BCB"/>
    <w:rsid w:val="00E767E1"/>
    <w:rsid w:val="00E81BD6"/>
    <w:rsid w:val="00E8324D"/>
    <w:rsid w:val="00E84B5D"/>
    <w:rsid w:val="00E863FB"/>
    <w:rsid w:val="00E87F46"/>
    <w:rsid w:val="00E9190E"/>
    <w:rsid w:val="00E94259"/>
    <w:rsid w:val="00E945E4"/>
    <w:rsid w:val="00E948E7"/>
    <w:rsid w:val="00E9714D"/>
    <w:rsid w:val="00EA0D5F"/>
    <w:rsid w:val="00EA131D"/>
    <w:rsid w:val="00EA2F01"/>
    <w:rsid w:val="00EA434A"/>
    <w:rsid w:val="00EA4E02"/>
    <w:rsid w:val="00EA71F1"/>
    <w:rsid w:val="00EB4162"/>
    <w:rsid w:val="00EB6B21"/>
    <w:rsid w:val="00EB7A2B"/>
    <w:rsid w:val="00EB7AB6"/>
    <w:rsid w:val="00EC1036"/>
    <w:rsid w:val="00EC5203"/>
    <w:rsid w:val="00ED3C6F"/>
    <w:rsid w:val="00ED64BC"/>
    <w:rsid w:val="00ED6F50"/>
    <w:rsid w:val="00EE2C8B"/>
    <w:rsid w:val="00EE5A2F"/>
    <w:rsid w:val="00EF21F6"/>
    <w:rsid w:val="00EF3DB7"/>
    <w:rsid w:val="00EF6EF5"/>
    <w:rsid w:val="00F01B36"/>
    <w:rsid w:val="00F03832"/>
    <w:rsid w:val="00F05CEC"/>
    <w:rsid w:val="00F075A1"/>
    <w:rsid w:val="00F147D8"/>
    <w:rsid w:val="00F1500D"/>
    <w:rsid w:val="00F16EB1"/>
    <w:rsid w:val="00F175E4"/>
    <w:rsid w:val="00F21272"/>
    <w:rsid w:val="00F22068"/>
    <w:rsid w:val="00F224E2"/>
    <w:rsid w:val="00F237C6"/>
    <w:rsid w:val="00F276AB"/>
    <w:rsid w:val="00F27ABF"/>
    <w:rsid w:val="00F30681"/>
    <w:rsid w:val="00F3129A"/>
    <w:rsid w:val="00F32035"/>
    <w:rsid w:val="00F34065"/>
    <w:rsid w:val="00F367BC"/>
    <w:rsid w:val="00F44D08"/>
    <w:rsid w:val="00F45759"/>
    <w:rsid w:val="00F47025"/>
    <w:rsid w:val="00F4753A"/>
    <w:rsid w:val="00F47C04"/>
    <w:rsid w:val="00F506C3"/>
    <w:rsid w:val="00F52011"/>
    <w:rsid w:val="00F52A1E"/>
    <w:rsid w:val="00F55BED"/>
    <w:rsid w:val="00F62CAD"/>
    <w:rsid w:val="00F62EDD"/>
    <w:rsid w:val="00F652B8"/>
    <w:rsid w:val="00F666C6"/>
    <w:rsid w:val="00F67848"/>
    <w:rsid w:val="00F71960"/>
    <w:rsid w:val="00F71B4E"/>
    <w:rsid w:val="00F73492"/>
    <w:rsid w:val="00F81C05"/>
    <w:rsid w:val="00F83DE4"/>
    <w:rsid w:val="00F864A2"/>
    <w:rsid w:val="00F965B4"/>
    <w:rsid w:val="00F968D5"/>
    <w:rsid w:val="00FA2330"/>
    <w:rsid w:val="00FA4524"/>
    <w:rsid w:val="00FA7587"/>
    <w:rsid w:val="00FB057A"/>
    <w:rsid w:val="00FB1932"/>
    <w:rsid w:val="00FB3888"/>
    <w:rsid w:val="00FB5F46"/>
    <w:rsid w:val="00FC0590"/>
    <w:rsid w:val="00FC2DDB"/>
    <w:rsid w:val="00FC2E6D"/>
    <w:rsid w:val="00FC52E1"/>
    <w:rsid w:val="00FC607B"/>
    <w:rsid w:val="00FD11D8"/>
    <w:rsid w:val="00FD4824"/>
    <w:rsid w:val="00FD5E9A"/>
    <w:rsid w:val="00FD6AEA"/>
    <w:rsid w:val="00FD7D97"/>
    <w:rsid w:val="00FE23AB"/>
    <w:rsid w:val="00FE4F95"/>
    <w:rsid w:val="00FE5A38"/>
    <w:rsid w:val="00FF07A7"/>
    <w:rsid w:val="00FF274D"/>
    <w:rsid w:val="00FF2A8F"/>
    <w:rsid w:val="00FF56EA"/>
    <w:rsid w:val="00FF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19"/>
    <w:pPr>
      <w:spacing w:after="120"/>
    </w:pPr>
    <w:rPr>
      <w:rFonts w:ascii="Arial" w:hAnsi="Arial"/>
      <w:sz w:val="22"/>
      <w:szCs w:val="24"/>
    </w:rPr>
  </w:style>
  <w:style w:type="paragraph" w:styleId="Heading1">
    <w:name w:val="heading 1"/>
    <w:basedOn w:val="Normal"/>
    <w:next w:val="BodyText"/>
    <w:link w:val="Heading1Char"/>
    <w:qFormat/>
    <w:rsid w:val="007D2CB8"/>
    <w:pPr>
      <w:keepNext/>
      <w:pageBreakBefore/>
      <w:numPr>
        <w:numId w:val="1"/>
      </w:numPr>
      <w:spacing w:before="240"/>
      <w:outlineLvl w:val="0"/>
    </w:pPr>
    <w:rPr>
      <w:b/>
      <w:kern w:val="28"/>
      <w:szCs w:val="20"/>
    </w:rPr>
  </w:style>
  <w:style w:type="paragraph" w:styleId="Heading2">
    <w:name w:val="heading 2"/>
    <w:basedOn w:val="Normal"/>
    <w:next w:val="BodyText"/>
    <w:qFormat/>
    <w:rsid w:val="007D2CB8"/>
    <w:pPr>
      <w:keepNext/>
      <w:numPr>
        <w:ilvl w:val="1"/>
        <w:numId w:val="1"/>
      </w:numPr>
      <w:spacing w:before="360"/>
      <w:outlineLvl w:val="1"/>
    </w:pPr>
    <w:rPr>
      <w:b/>
      <w:szCs w:val="20"/>
    </w:rPr>
  </w:style>
  <w:style w:type="paragraph" w:styleId="Heading3">
    <w:name w:val="heading 3"/>
    <w:basedOn w:val="Normal"/>
    <w:next w:val="BodyText"/>
    <w:qFormat/>
    <w:rsid w:val="007D2CB8"/>
    <w:pPr>
      <w:keepNext/>
      <w:numPr>
        <w:ilvl w:val="2"/>
        <w:numId w:val="1"/>
      </w:numPr>
      <w:spacing w:before="240"/>
      <w:outlineLvl w:val="2"/>
    </w:pPr>
    <w:rPr>
      <w:b/>
      <w:szCs w:val="20"/>
    </w:rPr>
  </w:style>
  <w:style w:type="paragraph" w:styleId="Heading4">
    <w:name w:val="heading 4"/>
    <w:aliases w:val="Requirement 4"/>
    <w:basedOn w:val="Normal"/>
    <w:next w:val="Normal"/>
    <w:qFormat/>
    <w:rsid w:val="007D2CB8"/>
    <w:pPr>
      <w:keepNext/>
      <w:numPr>
        <w:ilvl w:val="3"/>
        <w:numId w:val="1"/>
      </w:numPr>
      <w:spacing w:before="240"/>
      <w:outlineLvl w:val="3"/>
    </w:pPr>
    <w:rPr>
      <w:b/>
      <w:szCs w:val="20"/>
    </w:rPr>
  </w:style>
  <w:style w:type="paragraph" w:styleId="Heading5">
    <w:name w:val="heading 5"/>
    <w:basedOn w:val="Normal"/>
    <w:next w:val="Normal"/>
    <w:qFormat/>
    <w:rsid w:val="007D2CB8"/>
    <w:pPr>
      <w:numPr>
        <w:ilvl w:val="4"/>
        <w:numId w:val="1"/>
      </w:numPr>
      <w:spacing w:before="240" w:after="60"/>
      <w:outlineLvl w:val="4"/>
    </w:pPr>
    <w:rPr>
      <w:b/>
      <w:szCs w:val="20"/>
    </w:rPr>
  </w:style>
  <w:style w:type="paragraph" w:styleId="Heading6">
    <w:name w:val="heading 6"/>
    <w:basedOn w:val="Normal"/>
    <w:next w:val="Normal"/>
    <w:qFormat/>
    <w:rsid w:val="007D2CB8"/>
    <w:pPr>
      <w:numPr>
        <w:ilvl w:val="5"/>
        <w:numId w:val="1"/>
      </w:numPr>
      <w:spacing w:before="240" w:after="60"/>
      <w:outlineLvl w:val="5"/>
    </w:pPr>
    <w:rPr>
      <w:i/>
      <w:szCs w:val="20"/>
    </w:rPr>
  </w:style>
  <w:style w:type="paragraph" w:styleId="Heading7">
    <w:name w:val="heading 7"/>
    <w:basedOn w:val="Normal"/>
    <w:next w:val="Normal"/>
    <w:qFormat/>
    <w:rsid w:val="007D2CB8"/>
    <w:pPr>
      <w:keepNext/>
      <w:spacing w:before="240" w:after="60"/>
      <w:outlineLvl w:val="6"/>
    </w:pPr>
    <w:rPr>
      <w:b/>
      <w:szCs w:val="20"/>
    </w:rPr>
  </w:style>
  <w:style w:type="paragraph" w:styleId="Heading8">
    <w:name w:val="heading 8"/>
    <w:basedOn w:val="Normal"/>
    <w:next w:val="Normal"/>
    <w:qFormat/>
    <w:rsid w:val="007D2CB8"/>
    <w:pPr>
      <w:numPr>
        <w:ilvl w:val="7"/>
        <w:numId w:val="1"/>
      </w:numPr>
      <w:spacing w:before="240" w:after="60"/>
      <w:outlineLvl w:val="7"/>
    </w:pPr>
    <w:rPr>
      <w:i/>
      <w:szCs w:val="20"/>
    </w:rPr>
  </w:style>
  <w:style w:type="paragraph" w:styleId="Heading9">
    <w:name w:val="heading 9"/>
    <w:basedOn w:val="Normal"/>
    <w:next w:val="Normal"/>
    <w:qFormat/>
    <w:rsid w:val="007D2CB8"/>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1F6E"/>
    <w:pPr>
      <w:keepLines/>
    </w:pPr>
  </w:style>
  <w:style w:type="character" w:customStyle="1" w:styleId="Heading1Char">
    <w:name w:val="Heading 1 Char"/>
    <w:basedOn w:val="DefaultParagraphFont"/>
    <w:link w:val="Heading1"/>
    <w:rsid w:val="007C06C3"/>
    <w:rPr>
      <w:rFonts w:ascii="Arial" w:hAnsi="Arial"/>
      <w:b/>
      <w:kern w:val="28"/>
      <w:sz w:val="22"/>
    </w:rPr>
  </w:style>
  <w:style w:type="paragraph" w:customStyle="1" w:styleId="HeaderTitle">
    <w:name w:val="HeaderTitle"/>
    <w:basedOn w:val="HeaderPage"/>
    <w:rsid w:val="004B392B"/>
    <w:rPr>
      <w:b/>
      <w:sz w:val="48"/>
    </w:rPr>
  </w:style>
  <w:style w:type="paragraph" w:customStyle="1" w:styleId="HeaderPage">
    <w:name w:val="HeaderPage"/>
    <w:basedOn w:val="Normal"/>
    <w:rsid w:val="007D2CB8"/>
    <w:pPr>
      <w:jc w:val="center"/>
    </w:pPr>
    <w:rPr>
      <w:sz w:val="28"/>
      <w:szCs w:val="20"/>
    </w:rPr>
  </w:style>
  <w:style w:type="paragraph" w:styleId="Footer">
    <w:name w:val="footer"/>
    <w:basedOn w:val="Normal"/>
    <w:rsid w:val="007D2CB8"/>
    <w:pPr>
      <w:tabs>
        <w:tab w:val="center" w:pos="4320"/>
        <w:tab w:val="right" w:pos="8640"/>
      </w:tabs>
    </w:pPr>
  </w:style>
  <w:style w:type="character" w:styleId="PageNumber">
    <w:name w:val="page number"/>
    <w:basedOn w:val="DefaultParagraphFont"/>
    <w:rsid w:val="007D2CB8"/>
  </w:style>
  <w:style w:type="paragraph" w:styleId="FootnoteText">
    <w:name w:val="footnote text"/>
    <w:basedOn w:val="Normal"/>
    <w:semiHidden/>
    <w:rsid w:val="007D2CB8"/>
    <w:rPr>
      <w:sz w:val="20"/>
      <w:szCs w:val="20"/>
    </w:rPr>
  </w:style>
  <w:style w:type="character" w:styleId="FootnoteReference">
    <w:name w:val="footnote reference"/>
    <w:basedOn w:val="DefaultParagraphFont"/>
    <w:semiHidden/>
    <w:rsid w:val="007D2CB8"/>
    <w:rPr>
      <w:vertAlign w:val="superscript"/>
    </w:rPr>
  </w:style>
  <w:style w:type="paragraph" w:styleId="TOC1">
    <w:name w:val="toc 1"/>
    <w:aliases w:val="TOC 1 Char"/>
    <w:basedOn w:val="Normal"/>
    <w:next w:val="Normal"/>
    <w:autoRedefine/>
    <w:uiPriority w:val="39"/>
    <w:rsid w:val="007D2CB8"/>
    <w:pPr>
      <w:spacing w:before="120"/>
    </w:pPr>
  </w:style>
  <w:style w:type="paragraph" w:styleId="TOC2">
    <w:name w:val="toc 2"/>
    <w:basedOn w:val="Normal"/>
    <w:next w:val="Normal"/>
    <w:autoRedefine/>
    <w:uiPriority w:val="39"/>
    <w:rsid w:val="007D2CB8"/>
    <w:pPr>
      <w:ind w:left="240"/>
    </w:pPr>
  </w:style>
  <w:style w:type="paragraph" w:styleId="TOC3">
    <w:name w:val="toc 3"/>
    <w:basedOn w:val="Normal"/>
    <w:next w:val="Normal"/>
    <w:autoRedefine/>
    <w:uiPriority w:val="39"/>
    <w:rsid w:val="007D2CB8"/>
    <w:pPr>
      <w:ind w:left="480"/>
    </w:p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uiPriority w:val="99"/>
    <w:rsid w:val="007D2CB8"/>
    <w:rPr>
      <w:color w:val="0000FF"/>
      <w:u w:val="single"/>
    </w:rPr>
  </w:style>
  <w:style w:type="paragraph" w:styleId="BodyText3">
    <w:name w:val="Body Text 3"/>
    <w:basedOn w:val="Normal"/>
    <w:rsid w:val="00715E13"/>
    <w:pPr>
      <w:jc w:val="both"/>
    </w:pPr>
    <w:rPr>
      <w:rFonts w:cs="Arial"/>
      <w:sz w:val="20"/>
    </w:rPr>
  </w:style>
  <w:style w:type="character" w:styleId="FollowedHyperlink">
    <w:name w:val="FollowedHyperlink"/>
    <w:basedOn w:val="DefaultParagraphFont"/>
    <w:rsid w:val="00715E13"/>
    <w:rPr>
      <w:rFonts w:ascii="Arial" w:hAnsi="Arial"/>
      <w:color w:val="800080"/>
      <w:sz w:val="20"/>
      <w:u w:val="single"/>
    </w:rPr>
  </w:style>
  <w:style w:type="character" w:styleId="CommentReference">
    <w:name w:val="annotation reference"/>
    <w:basedOn w:val="DefaultParagraphFont"/>
    <w:semiHidden/>
    <w:rsid w:val="007D2CB8"/>
    <w:rPr>
      <w:sz w:val="16"/>
      <w:szCs w:val="16"/>
    </w:rPr>
  </w:style>
  <w:style w:type="paragraph" w:styleId="CommentText">
    <w:name w:val="annotation text"/>
    <w:basedOn w:val="Normal"/>
    <w:semiHidden/>
    <w:rsid w:val="007D2CB8"/>
    <w:rPr>
      <w:sz w:val="20"/>
      <w:szCs w:val="20"/>
    </w:rPr>
  </w:style>
  <w:style w:type="paragraph" w:customStyle="1" w:styleId="TableHeader">
    <w:name w:val="Table Header"/>
    <w:basedOn w:val="Normal"/>
    <w:pPr>
      <w:keepNext/>
      <w:spacing w:before="60" w:after="60"/>
      <w:jc w:val="center"/>
    </w:pPr>
    <w:rPr>
      <w:b/>
      <w:bCs/>
      <w:szCs w:val="20"/>
    </w:rPr>
  </w:style>
  <w:style w:type="paragraph" w:customStyle="1" w:styleId="tabletext">
    <w:name w:val="table text"/>
    <w:basedOn w:val="Normal"/>
    <w:pPr>
      <w:spacing w:before="20" w:after="20"/>
    </w:pPr>
    <w:rPr>
      <w:color w:val="000000"/>
      <w:szCs w:val="20"/>
    </w:rPr>
  </w:style>
  <w:style w:type="paragraph" w:customStyle="1" w:styleId="tabletextcentered">
    <w:name w:val="table text centered"/>
    <w:basedOn w:val="Normal"/>
    <w:pPr>
      <w:spacing w:before="20" w:after="20"/>
      <w:jc w:val="center"/>
    </w:pPr>
    <w:rPr>
      <w:noProof/>
      <w:szCs w:val="20"/>
    </w:rPr>
  </w:style>
  <w:style w:type="paragraph" w:styleId="BalloonText">
    <w:name w:val="Balloon Text"/>
    <w:basedOn w:val="Normal"/>
    <w:semiHidden/>
    <w:rsid w:val="007D2CB8"/>
    <w:rPr>
      <w:rFonts w:ascii="Tahoma" w:hAnsi="Tahoma" w:cs="Tahoma"/>
      <w:sz w:val="16"/>
      <w:szCs w:val="16"/>
    </w:rPr>
  </w:style>
  <w:style w:type="character" w:customStyle="1" w:styleId="EmailStyle41">
    <w:name w:val="EmailStyle41"/>
    <w:basedOn w:val="DefaultParagraphFont"/>
    <w:semiHidden/>
    <w:rPr>
      <w:rFonts w:ascii="Arial" w:hAnsi="Arial" w:cs="Arial"/>
      <w:color w:val="auto"/>
      <w:sz w:val="20"/>
      <w:szCs w:val="20"/>
    </w:rPr>
  </w:style>
  <w:style w:type="paragraph" w:styleId="CommentSubject">
    <w:name w:val="annotation subject"/>
    <w:basedOn w:val="CommentText"/>
    <w:next w:val="CommentText"/>
    <w:semiHidden/>
    <w:rsid w:val="007D2CB8"/>
    <w:rPr>
      <w:b/>
      <w:bCs/>
    </w:rPr>
  </w:style>
  <w:style w:type="character" w:customStyle="1" w:styleId="TOC1CharCharChar">
    <w:name w:val="TOC 1 Char Char Char"/>
    <w:basedOn w:val="DefaultParagraphFont"/>
    <w:rsid w:val="004B392B"/>
    <w:rPr>
      <w:rFonts w:ascii="Arial" w:hAnsi="Arial"/>
      <w:sz w:val="20"/>
      <w:szCs w:val="24"/>
      <w:lang w:val="en-US" w:eastAsia="en-US" w:bidi="ar-SA"/>
    </w:rPr>
  </w:style>
  <w:style w:type="paragraph" w:styleId="ListBullet">
    <w:name w:val="List Bullet"/>
    <w:aliases w:val="List Bullet 1"/>
    <w:basedOn w:val="Normal"/>
    <w:link w:val="ListBulletChar"/>
    <w:autoRedefine/>
    <w:rsid w:val="00715E13"/>
    <w:pPr>
      <w:numPr>
        <w:numId w:val="2"/>
      </w:numPr>
      <w:tabs>
        <w:tab w:val="clear" w:pos="720"/>
      </w:tabs>
      <w:ind w:left="360"/>
    </w:pPr>
    <w:rPr>
      <w:bCs/>
    </w:rPr>
  </w:style>
  <w:style w:type="character" w:customStyle="1" w:styleId="ListBulletChar">
    <w:name w:val="List Bullet Char"/>
    <w:aliases w:val="List Bullet 1 Char"/>
    <w:basedOn w:val="DefaultParagraphFont"/>
    <w:link w:val="ListBullet"/>
    <w:rsid w:val="00715E13"/>
    <w:rPr>
      <w:rFonts w:ascii="Arial" w:hAnsi="Arial"/>
      <w:bCs/>
      <w:sz w:val="22"/>
      <w:szCs w:val="24"/>
    </w:rPr>
  </w:style>
  <w:style w:type="paragraph" w:styleId="ListBullet2">
    <w:name w:val="List Bullet 2"/>
    <w:basedOn w:val="Normal"/>
    <w:autoRedefine/>
    <w:rsid w:val="00715E13"/>
    <w:pPr>
      <w:tabs>
        <w:tab w:val="num" w:pos="720"/>
      </w:tabs>
      <w:ind w:left="720" w:hanging="360"/>
    </w:pPr>
    <w:rPr>
      <w:szCs w:val="20"/>
    </w:rPr>
  </w:style>
  <w:style w:type="paragraph" w:styleId="ListBullet3">
    <w:name w:val="List Bullet 3"/>
    <w:basedOn w:val="Normal"/>
    <w:autoRedefine/>
    <w:rsid w:val="00715E13"/>
    <w:pPr>
      <w:tabs>
        <w:tab w:val="num" w:pos="1080"/>
      </w:tabs>
      <w:ind w:left="1080" w:hanging="360"/>
    </w:pPr>
    <w:rPr>
      <w:szCs w:val="20"/>
    </w:rPr>
  </w:style>
  <w:style w:type="paragraph" w:styleId="ListBullet4">
    <w:name w:val="List Bullet 4"/>
    <w:basedOn w:val="Normal"/>
    <w:autoRedefine/>
    <w:rsid w:val="00715E13"/>
    <w:pPr>
      <w:tabs>
        <w:tab w:val="num" w:pos="1440"/>
      </w:tabs>
      <w:ind w:left="1440" w:hanging="360"/>
    </w:pPr>
    <w:rPr>
      <w:szCs w:val="20"/>
    </w:rPr>
  </w:style>
  <w:style w:type="paragraph" w:styleId="ListBullet5">
    <w:name w:val="List Bullet 5"/>
    <w:basedOn w:val="Normal"/>
    <w:autoRedefine/>
    <w:rsid w:val="004B392B"/>
    <w:pPr>
      <w:tabs>
        <w:tab w:val="num" w:pos="1800"/>
      </w:tabs>
      <w:ind w:left="1800" w:hanging="360"/>
    </w:pPr>
    <w:rPr>
      <w:sz w:val="20"/>
      <w:szCs w:val="20"/>
    </w:rPr>
  </w:style>
  <w:style w:type="paragraph" w:styleId="ListNumber">
    <w:name w:val="List Number"/>
    <w:basedOn w:val="Normal"/>
    <w:link w:val="ListNumberChar"/>
    <w:rsid w:val="004B392B"/>
    <w:pPr>
      <w:tabs>
        <w:tab w:val="num" w:pos="360"/>
      </w:tabs>
      <w:ind w:left="360" w:hanging="360"/>
    </w:pPr>
    <w:rPr>
      <w:szCs w:val="20"/>
    </w:rPr>
  </w:style>
  <w:style w:type="character" w:customStyle="1" w:styleId="ListNumberChar">
    <w:name w:val="List Number Char"/>
    <w:basedOn w:val="DefaultParagraphFont"/>
    <w:link w:val="ListNumber"/>
    <w:rsid w:val="004B392B"/>
    <w:rPr>
      <w:rFonts w:ascii="Arial" w:hAnsi="Arial"/>
      <w:sz w:val="22"/>
    </w:rPr>
  </w:style>
  <w:style w:type="paragraph" w:styleId="ListNumber2">
    <w:name w:val="List Number 2"/>
    <w:basedOn w:val="Normal"/>
    <w:rsid w:val="004B392B"/>
    <w:pPr>
      <w:tabs>
        <w:tab w:val="num" w:pos="720"/>
      </w:tabs>
      <w:ind w:left="720" w:hanging="360"/>
    </w:pPr>
    <w:rPr>
      <w:szCs w:val="20"/>
    </w:rPr>
  </w:style>
  <w:style w:type="paragraph" w:styleId="ListNumber3">
    <w:name w:val="List Number 3"/>
    <w:basedOn w:val="Normal"/>
    <w:rsid w:val="004B392B"/>
    <w:pPr>
      <w:tabs>
        <w:tab w:val="num" w:pos="1080"/>
      </w:tabs>
      <w:ind w:left="1080" w:hanging="360"/>
    </w:pPr>
    <w:rPr>
      <w:szCs w:val="20"/>
    </w:rPr>
  </w:style>
  <w:style w:type="paragraph" w:styleId="ListNumber4">
    <w:name w:val="List Number 4"/>
    <w:basedOn w:val="Normal"/>
    <w:rsid w:val="004B392B"/>
    <w:pPr>
      <w:tabs>
        <w:tab w:val="num" w:pos="1440"/>
      </w:tabs>
      <w:ind w:left="1440" w:hanging="360"/>
    </w:pPr>
    <w:rPr>
      <w:szCs w:val="20"/>
    </w:rPr>
  </w:style>
  <w:style w:type="paragraph" w:styleId="ListNumber5">
    <w:name w:val="List Number 5"/>
    <w:basedOn w:val="Normal"/>
    <w:rsid w:val="004B392B"/>
    <w:pPr>
      <w:tabs>
        <w:tab w:val="num" w:pos="1800"/>
      </w:tabs>
      <w:ind w:left="1800" w:hanging="360"/>
    </w:pPr>
    <w:rPr>
      <w:sz w:val="20"/>
      <w:szCs w:val="20"/>
    </w:rPr>
  </w:style>
  <w:style w:type="paragraph" w:customStyle="1" w:styleId="TableHdr">
    <w:name w:val="Table Hdr"/>
    <w:basedOn w:val="Normal"/>
    <w:rsid w:val="007D2CB8"/>
    <w:pPr>
      <w:jc w:val="center"/>
    </w:pPr>
    <w:rPr>
      <w:rFonts w:ascii="Helvetica" w:hAnsi="Helvetica"/>
      <w:b/>
      <w:spacing w:val="40"/>
      <w:szCs w:val="20"/>
    </w:rPr>
  </w:style>
  <w:style w:type="paragraph" w:styleId="TableofFigures">
    <w:name w:val="table of figures"/>
    <w:basedOn w:val="Normal"/>
    <w:next w:val="Normal"/>
    <w:semiHidden/>
    <w:rsid w:val="007D2CB8"/>
    <w:pPr>
      <w:ind w:left="480" w:hanging="480"/>
    </w:pPr>
  </w:style>
  <w:style w:type="paragraph" w:customStyle="1" w:styleId="tabletext12">
    <w:name w:val="table text 12"/>
    <w:basedOn w:val="Normal"/>
    <w:rsid w:val="007D2CB8"/>
    <w:pPr>
      <w:keepNext/>
      <w:widowControl w:val="0"/>
      <w:spacing w:before="40" w:after="40"/>
    </w:pPr>
  </w:style>
  <w:style w:type="paragraph" w:customStyle="1" w:styleId="TableHeaderWhiteFont">
    <w:name w:val="Table Header White Font"/>
    <w:basedOn w:val="Normal"/>
    <w:rsid w:val="007D2CB8"/>
    <w:pPr>
      <w:spacing w:before="40" w:after="40"/>
      <w:jc w:val="center"/>
    </w:pPr>
    <w:rPr>
      <w:b/>
      <w:color w:val="FFFFFF"/>
      <w:spacing w:val="40"/>
    </w:rPr>
  </w:style>
  <w:style w:type="paragraph" w:customStyle="1" w:styleId="TableColumnHeading10">
    <w:name w:val="Table Column Heading 10"/>
    <w:basedOn w:val="Normal"/>
    <w:rsid w:val="007D2CB8"/>
    <w:pPr>
      <w:keepNext/>
      <w:widowControl w:val="0"/>
      <w:spacing w:before="40" w:after="40"/>
    </w:pPr>
    <w:rPr>
      <w:b/>
      <w:spacing w:val="-4"/>
      <w:sz w:val="20"/>
    </w:rPr>
  </w:style>
  <w:style w:type="paragraph" w:styleId="DocumentMap">
    <w:name w:val="Document Map"/>
    <w:basedOn w:val="Normal"/>
    <w:semiHidden/>
    <w:rsid w:val="007D2CB8"/>
    <w:pPr>
      <w:shd w:val="clear" w:color="auto" w:fill="000080"/>
    </w:pPr>
    <w:rPr>
      <w:rFonts w:ascii="Tahoma" w:hAnsi="Tahoma" w:cs="Tahoma"/>
    </w:rPr>
  </w:style>
  <w:style w:type="paragraph" w:customStyle="1" w:styleId="Appendix">
    <w:name w:val="Appendix"/>
    <w:basedOn w:val="Heading1"/>
    <w:rsid w:val="007D2CB8"/>
    <w:pPr>
      <w:numPr>
        <w:numId w:val="0"/>
      </w:numPr>
    </w:pPr>
  </w:style>
  <w:style w:type="paragraph" w:customStyle="1" w:styleId="pseudocode">
    <w:name w:val="pseudocode"/>
    <w:basedOn w:val="Normal"/>
    <w:rsid w:val="007D2CB8"/>
    <w:pPr>
      <w:spacing w:before="40" w:after="40"/>
    </w:pPr>
    <w:rPr>
      <w:rFonts w:ascii="Courier New" w:hAnsi="Courier New"/>
      <w:snapToGrid w:val="0"/>
      <w:sz w:val="20"/>
    </w:rPr>
  </w:style>
  <w:style w:type="paragraph" w:styleId="Caption">
    <w:name w:val="caption"/>
    <w:basedOn w:val="Normal"/>
    <w:next w:val="BodyText"/>
    <w:qFormat/>
    <w:rsid w:val="00A47079"/>
    <w:pPr>
      <w:spacing w:before="120" w:after="240"/>
      <w:jc w:val="center"/>
    </w:pPr>
    <w:rPr>
      <w:b/>
      <w:sz w:val="20"/>
    </w:rPr>
  </w:style>
  <w:style w:type="paragraph" w:customStyle="1" w:styleId="tabletext10">
    <w:name w:val="table text 10"/>
    <w:basedOn w:val="Normal"/>
    <w:pPr>
      <w:keepNext/>
      <w:widowControl w:val="0"/>
      <w:spacing w:before="20" w:after="20"/>
      <w:jc w:val="center"/>
    </w:pPr>
    <w:rPr>
      <w:sz w:val="20"/>
    </w:rPr>
  </w:style>
  <w:style w:type="table" w:styleId="TableGrid">
    <w:name w:val="Table Grid"/>
    <w:basedOn w:val="TableNormal"/>
    <w:rsid w:val="00282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A26E2"/>
    <w:pPr>
      <w:tabs>
        <w:tab w:val="center" w:pos="4320"/>
        <w:tab w:val="right" w:pos="8640"/>
      </w:tabs>
    </w:pPr>
  </w:style>
  <w:style w:type="paragraph" w:customStyle="1" w:styleId="figure">
    <w:name w:val="figure"/>
    <w:basedOn w:val="Normal"/>
    <w:rsid w:val="00715E13"/>
    <w:pPr>
      <w:spacing w:before="20" w:after="20" w:line="240" w:lineRule="atLeast"/>
      <w:jc w:val="center"/>
    </w:pPr>
    <w:rPr>
      <w:sz w:val="20"/>
    </w:rPr>
  </w:style>
  <w:style w:type="paragraph" w:customStyle="1" w:styleId="TableContents">
    <w:name w:val="Table_Contents"/>
    <w:basedOn w:val="Normal"/>
    <w:link w:val="TableContentsChar"/>
    <w:rsid w:val="00995065"/>
    <w:pPr>
      <w:spacing w:before="60" w:after="60"/>
    </w:pPr>
    <w:rPr>
      <w:sz w:val="20"/>
      <w:szCs w:val="20"/>
    </w:rPr>
  </w:style>
  <w:style w:type="paragraph" w:customStyle="1" w:styleId="ListBody">
    <w:name w:val="List Body"/>
    <w:basedOn w:val="TableContents"/>
    <w:link w:val="ListBodyChar"/>
    <w:qFormat/>
    <w:rsid w:val="004E3096"/>
    <w:pPr>
      <w:numPr>
        <w:numId w:val="3"/>
      </w:numPr>
      <w:tabs>
        <w:tab w:val="clear" w:pos="720"/>
      </w:tabs>
      <w:ind w:left="360"/>
    </w:pPr>
    <w:rPr>
      <w:bCs/>
      <w:sz w:val="22"/>
      <w:szCs w:val="21"/>
    </w:rPr>
  </w:style>
  <w:style w:type="paragraph" w:customStyle="1" w:styleId="Default">
    <w:name w:val="Default"/>
    <w:rsid w:val="00597C58"/>
    <w:pPr>
      <w:autoSpaceDE w:val="0"/>
      <w:autoSpaceDN w:val="0"/>
      <w:adjustRightInd w:val="0"/>
    </w:pPr>
    <w:rPr>
      <w:rFonts w:ascii="Calibri" w:hAnsi="Calibri" w:cs="Calibri"/>
      <w:color w:val="000000"/>
      <w:sz w:val="24"/>
      <w:szCs w:val="24"/>
    </w:rPr>
  </w:style>
  <w:style w:type="character" w:customStyle="1" w:styleId="TableContentsChar">
    <w:name w:val="Table_Contents Char"/>
    <w:basedOn w:val="DefaultParagraphFont"/>
    <w:link w:val="TableContents"/>
    <w:rsid w:val="00995065"/>
    <w:rPr>
      <w:rFonts w:ascii="Arial" w:hAnsi="Arial"/>
    </w:rPr>
  </w:style>
  <w:style w:type="character" w:customStyle="1" w:styleId="ListBodyChar">
    <w:name w:val="List Body Char"/>
    <w:basedOn w:val="TableContentsChar"/>
    <w:link w:val="ListBody"/>
    <w:rsid w:val="004E3096"/>
    <w:rPr>
      <w:rFonts w:ascii="Arial" w:hAnsi="Arial"/>
      <w:bCs/>
      <w:sz w:val="22"/>
      <w:szCs w:val="21"/>
    </w:rPr>
  </w:style>
  <w:style w:type="paragraph" w:customStyle="1" w:styleId="ListinTable">
    <w:name w:val="List in Table"/>
    <w:basedOn w:val="BodyText"/>
    <w:link w:val="ListinTableChar"/>
    <w:qFormat/>
    <w:rsid w:val="00820AD6"/>
    <w:pPr>
      <w:numPr>
        <w:numId w:val="4"/>
      </w:numPr>
      <w:spacing w:after="0"/>
    </w:pPr>
    <w:rPr>
      <w:sz w:val="20"/>
      <w:szCs w:val="20"/>
    </w:rPr>
  </w:style>
  <w:style w:type="character" w:styleId="Strong">
    <w:name w:val="Strong"/>
    <w:basedOn w:val="DefaultParagraphFont"/>
    <w:uiPriority w:val="22"/>
    <w:qFormat/>
    <w:rsid w:val="000F6B38"/>
    <w:rPr>
      <w:b/>
      <w:bCs/>
    </w:rPr>
  </w:style>
  <w:style w:type="character" w:customStyle="1" w:styleId="BodyTextChar">
    <w:name w:val="Body Text Char"/>
    <w:basedOn w:val="DefaultParagraphFont"/>
    <w:link w:val="BodyText"/>
    <w:rsid w:val="00820AD6"/>
    <w:rPr>
      <w:rFonts w:ascii="Arial" w:hAnsi="Arial"/>
      <w:sz w:val="22"/>
      <w:szCs w:val="24"/>
    </w:rPr>
  </w:style>
  <w:style w:type="character" w:customStyle="1" w:styleId="ListinTableChar">
    <w:name w:val="List in Table Char"/>
    <w:basedOn w:val="BodyTextChar"/>
    <w:link w:val="ListinTable"/>
    <w:rsid w:val="00820AD6"/>
    <w:rPr>
      <w:rFonts w:ascii="Arial" w:hAnsi="Arial"/>
      <w:sz w:val="22"/>
      <w:szCs w:val="24"/>
    </w:rPr>
  </w:style>
  <w:style w:type="paragraph" w:customStyle="1" w:styleId="not-registered1">
    <w:name w:val="not-registered1"/>
    <w:basedOn w:val="Normal"/>
    <w:rsid w:val="000F6B38"/>
    <w:pPr>
      <w:spacing w:before="100" w:beforeAutospacing="1" w:after="100" w:afterAutospacing="1"/>
      <w:jc w:val="center"/>
    </w:pPr>
    <w:rPr>
      <w:rFonts w:ascii="Times New Roman" w:hAnsi="Times New Roman"/>
      <w:sz w:val="31"/>
      <w:szCs w:val="31"/>
    </w:rPr>
  </w:style>
  <w:style w:type="character" w:styleId="SubtleEmphasis">
    <w:name w:val="Subtle Emphasis"/>
    <w:basedOn w:val="DefaultParagraphFont"/>
    <w:uiPriority w:val="19"/>
    <w:qFormat/>
    <w:rsid w:val="00A47079"/>
    <w:rPr>
      <w:rFonts w:ascii="Arial" w:hAnsi="Arial"/>
      <w:i/>
      <w:iCs/>
      <w:color w:val="808080"/>
      <w:sz w:val="20"/>
    </w:rPr>
  </w:style>
  <w:style w:type="paragraph" w:customStyle="1" w:styleId="BodyTable">
    <w:name w:val="Body Table"/>
    <w:basedOn w:val="ListinTable"/>
    <w:link w:val="BodyTableChar"/>
    <w:qFormat/>
    <w:rsid w:val="00A77B6C"/>
    <w:pPr>
      <w:numPr>
        <w:numId w:val="0"/>
      </w:numPr>
    </w:pPr>
  </w:style>
  <w:style w:type="paragraph" w:styleId="ListParagraph">
    <w:name w:val="List Paragraph"/>
    <w:basedOn w:val="Normal"/>
    <w:uiPriority w:val="34"/>
    <w:qFormat/>
    <w:rsid w:val="00C6514F"/>
    <w:pPr>
      <w:spacing w:after="0"/>
      <w:ind w:left="720"/>
    </w:pPr>
    <w:rPr>
      <w:rFonts w:ascii="Times New Roman" w:eastAsia="Calibri" w:hAnsi="Times New Roman"/>
      <w:color w:val="000000"/>
      <w:sz w:val="24"/>
    </w:rPr>
  </w:style>
  <w:style w:type="character" w:customStyle="1" w:styleId="BodyTableChar">
    <w:name w:val="Body Table Char"/>
    <w:basedOn w:val="ListinTableChar"/>
    <w:link w:val="BodyTable"/>
    <w:rsid w:val="00A77B6C"/>
    <w:rPr>
      <w:rFonts w:ascii="Arial" w:hAnsi="Arial"/>
      <w:sz w:val="22"/>
      <w:szCs w:val="24"/>
    </w:rPr>
  </w:style>
  <w:style w:type="paragraph" w:customStyle="1" w:styleId="List2inTable">
    <w:name w:val="List2 in Table"/>
    <w:basedOn w:val="ListinTable"/>
    <w:link w:val="List2inTableChar"/>
    <w:qFormat/>
    <w:rsid w:val="00A00401"/>
    <w:pPr>
      <w:numPr>
        <w:numId w:val="11"/>
      </w:numPr>
    </w:pPr>
  </w:style>
  <w:style w:type="paragraph" w:customStyle="1" w:styleId="BodyTesttable">
    <w:name w:val="Body Test (table)"/>
    <w:basedOn w:val="Normal"/>
    <w:rsid w:val="006E7446"/>
    <w:pPr>
      <w:keepLines/>
      <w:spacing w:after="0"/>
      <w:jc w:val="both"/>
    </w:pPr>
    <w:rPr>
      <w:sz w:val="20"/>
    </w:rPr>
  </w:style>
  <w:style w:type="character" w:customStyle="1" w:styleId="List2inTableChar">
    <w:name w:val="List2 in Table Char"/>
    <w:basedOn w:val="ListinTableChar"/>
    <w:link w:val="List2inTable"/>
    <w:rsid w:val="00A00401"/>
    <w:rPr>
      <w:rFonts w:ascii="Arial" w:hAnsi="Arial"/>
      <w:sz w:val="22"/>
      <w:szCs w:val="24"/>
    </w:rPr>
  </w:style>
  <w:style w:type="paragraph" w:customStyle="1" w:styleId="ListBody2">
    <w:name w:val="List Body 2"/>
    <w:basedOn w:val="ListBody"/>
    <w:link w:val="ListBody2Char"/>
    <w:qFormat/>
    <w:rsid w:val="00F83DE4"/>
    <w:pPr>
      <w:numPr>
        <w:numId w:val="15"/>
      </w:numPr>
      <w:tabs>
        <w:tab w:val="left" w:pos="360"/>
      </w:tabs>
      <w:ind w:left="720"/>
    </w:pPr>
  </w:style>
  <w:style w:type="paragraph" w:customStyle="1" w:styleId="ListBody3">
    <w:name w:val="List Body 3"/>
    <w:basedOn w:val="ListBody2"/>
    <w:link w:val="ListBody3Char"/>
    <w:qFormat/>
    <w:rsid w:val="00F83DE4"/>
    <w:pPr>
      <w:ind w:left="1080"/>
    </w:pPr>
  </w:style>
  <w:style w:type="character" w:customStyle="1" w:styleId="ListBody2Char">
    <w:name w:val="List Body 2 Char"/>
    <w:basedOn w:val="ListBodyChar"/>
    <w:link w:val="ListBody2"/>
    <w:rsid w:val="00F83DE4"/>
    <w:rPr>
      <w:rFonts w:ascii="Arial" w:hAnsi="Arial"/>
      <w:bCs/>
      <w:sz w:val="22"/>
      <w:szCs w:val="21"/>
    </w:rPr>
  </w:style>
  <w:style w:type="paragraph" w:customStyle="1" w:styleId="Body">
    <w:name w:val="Body"/>
    <w:basedOn w:val="BodyText"/>
    <w:link w:val="BodyChar"/>
    <w:qFormat/>
    <w:rsid w:val="003D7EA9"/>
  </w:style>
  <w:style w:type="character" w:customStyle="1" w:styleId="ListBody3Char">
    <w:name w:val="List Body 3 Char"/>
    <w:basedOn w:val="ListBody2Char"/>
    <w:link w:val="ListBody3"/>
    <w:rsid w:val="00F83DE4"/>
    <w:rPr>
      <w:rFonts w:ascii="Arial" w:hAnsi="Arial"/>
      <w:bCs/>
      <w:sz w:val="22"/>
      <w:szCs w:val="21"/>
    </w:rPr>
  </w:style>
  <w:style w:type="character" w:customStyle="1" w:styleId="BodyChar">
    <w:name w:val="Body Char"/>
    <w:basedOn w:val="BodyTextChar"/>
    <w:link w:val="Body"/>
    <w:rsid w:val="003D7EA9"/>
    <w:rPr>
      <w:rFonts w:ascii="Arial" w:hAnsi="Arial"/>
      <w:sz w:val="22"/>
      <w:szCs w:val="24"/>
    </w:rPr>
  </w:style>
  <w:style w:type="table" w:styleId="MediumGrid2-Accent4">
    <w:name w:val="Medium Grid 2 Accent 4"/>
    <w:basedOn w:val="TableNormal"/>
    <w:uiPriority w:val="68"/>
    <w:rsid w:val="00FB3888"/>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19"/>
    <w:pPr>
      <w:spacing w:after="120"/>
    </w:pPr>
    <w:rPr>
      <w:rFonts w:ascii="Arial" w:hAnsi="Arial"/>
      <w:sz w:val="22"/>
      <w:szCs w:val="24"/>
    </w:rPr>
  </w:style>
  <w:style w:type="paragraph" w:styleId="Heading1">
    <w:name w:val="heading 1"/>
    <w:basedOn w:val="Normal"/>
    <w:next w:val="BodyText"/>
    <w:link w:val="Heading1Char"/>
    <w:qFormat/>
    <w:rsid w:val="007D2CB8"/>
    <w:pPr>
      <w:keepNext/>
      <w:pageBreakBefore/>
      <w:numPr>
        <w:numId w:val="1"/>
      </w:numPr>
      <w:spacing w:before="240"/>
      <w:outlineLvl w:val="0"/>
    </w:pPr>
    <w:rPr>
      <w:b/>
      <w:kern w:val="28"/>
      <w:szCs w:val="20"/>
    </w:rPr>
  </w:style>
  <w:style w:type="paragraph" w:styleId="Heading2">
    <w:name w:val="heading 2"/>
    <w:basedOn w:val="Normal"/>
    <w:next w:val="BodyText"/>
    <w:qFormat/>
    <w:rsid w:val="007D2CB8"/>
    <w:pPr>
      <w:keepNext/>
      <w:numPr>
        <w:ilvl w:val="1"/>
        <w:numId w:val="1"/>
      </w:numPr>
      <w:spacing w:before="360"/>
      <w:outlineLvl w:val="1"/>
    </w:pPr>
    <w:rPr>
      <w:b/>
      <w:szCs w:val="20"/>
    </w:rPr>
  </w:style>
  <w:style w:type="paragraph" w:styleId="Heading3">
    <w:name w:val="heading 3"/>
    <w:basedOn w:val="Normal"/>
    <w:next w:val="BodyText"/>
    <w:qFormat/>
    <w:rsid w:val="007D2CB8"/>
    <w:pPr>
      <w:keepNext/>
      <w:numPr>
        <w:ilvl w:val="2"/>
        <w:numId w:val="1"/>
      </w:numPr>
      <w:spacing w:before="240"/>
      <w:outlineLvl w:val="2"/>
    </w:pPr>
    <w:rPr>
      <w:b/>
      <w:szCs w:val="20"/>
    </w:rPr>
  </w:style>
  <w:style w:type="paragraph" w:styleId="Heading4">
    <w:name w:val="heading 4"/>
    <w:aliases w:val="Requirement 4"/>
    <w:basedOn w:val="Normal"/>
    <w:next w:val="Normal"/>
    <w:qFormat/>
    <w:rsid w:val="007D2CB8"/>
    <w:pPr>
      <w:keepNext/>
      <w:numPr>
        <w:ilvl w:val="3"/>
        <w:numId w:val="1"/>
      </w:numPr>
      <w:spacing w:before="240"/>
      <w:outlineLvl w:val="3"/>
    </w:pPr>
    <w:rPr>
      <w:b/>
      <w:szCs w:val="20"/>
    </w:rPr>
  </w:style>
  <w:style w:type="paragraph" w:styleId="Heading5">
    <w:name w:val="heading 5"/>
    <w:basedOn w:val="Normal"/>
    <w:next w:val="Normal"/>
    <w:qFormat/>
    <w:rsid w:val="007D2CB8"/>
    <w:pPr>
      <w:numPr>
        <w:ilvl w:val="4"/>
        <w:numId w:val="1"/>
      </w:numPr>
      <w:spacing w:before="240" w:after="60"/>
      <w:outlineLvl w:val="4"/>
    </w:pPr>
    <w:rPr>
      <w:b/>
      <w:szCs w:val="20"/>
    </w:rPr>
  </w:style>
  <w:style w:type="paragraph" w:styleId="Heading6">
    <w:name w:val="heading 6"/>
    <w:basedOn w:val="Normal"/>
    <w:next w:val="Normal"/>
    <w:qFormat/>
    <w:rsid w:val="007D2CB8"/>
    <w:pPr>
      <w:numPr>
        <w:ilvl w:val="5"/>
        <w:numId w:val="1"/>
      </w:numPr>
      <w:spacing w:before="240" w:after="60"/>
      <w:outlineLvl w:val="5"/>
    </w:pPr>
    <w:rPr>
      <w:i/>
      <w:szCs w:val="20"/>
    </w:rPr>
  </w:style>
  <w:style w:type="paragraph" w:styleId="Heading7">
    <w:name w:val="heading 7"/>
    <w:basedOn w:val="Normal"/>
    <w:next w:val="Normal"/>
    <w:qFormat/>
    <w:rsid w:val="007D2CB8"/>
    <w:pPr>
      <w:keepNext/>
      <w:spacing w:before="240" w:after="60"/>
      <w:outlineLvl w:val="6"/>
    </w:pPr>
    <w:rPr>
      <w:b/>
      <w:szCs w:val="20"/>
    </w:rPr>
  </w:style>
  <w:style w:type="paragraph" w:styleId="Heading8">
    <w:name w:val="heading 8"/>
    <w:basedOn w:val="Normal"/>
    <w:next w:val="Normal"/>
    <w:qFormat/>
    <w:rsid w:val="007D2CB8"/>
    <w:pPr>
      <w:numPr>
        <w:ilvl w:val="7"/>
        <w:numId w:val="1"/>
      </w:numPr>
      <w:spacing w:before="240" w:after="60"/>
      <w:outlineLvl w:val="7"/>
    </w:pPr>
    <w:rPr>
      <w:i/>
      <w:szCs w:val="20"/>
    </w:rPr>
  </w:style>
  <w:style w:type="paragraph" w:styleId="Heading9">
    <w:name w:val="heading 9"/>
    <w:basedOn w:val="Normal"/>
    <w:next w:val="Normal"/>
    <w:qFormat/>
    <w:rsid w:val="007D2CB8"/>
    <w:pPr>
      <w:numPr>
        <w:ilvl w:val="8"/>
        <w:numId w:val="1"/>
      </w:numPr>
      <w:spacing w:before="240" w:after="6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1F6E"/>
    <w:pPr>
      <w:keepLines/>
    </w:pPr>
  </w:style>
  <w:style w:type="character" w:customStyle="1" w:styleId="Heading1Char">
    <w:name w:val="Heading 1 Char"/>
    <w:basedOn w:val="DefaultParagraphFont"/>
    <w:link w:val="Heading1"/>
    <w:rsid w:val="007C06C3"/>
    <w:rPr>
      <w:rFonts w:ascii="Arial" w:hAnsi="Arial"/>
      <w:b/>
      <w:kern w:val="28"/>
      <w:sz w:val="22"/>
    </w:rPr>
  </w:style>
  <w:style w:type="paragraph" w:customStyle="1" w:styleId="HeaderTitle">
    <w:name w:val="HeaderTitle"/>
    <w:basedOn w:val="HeaderPage"/>
    <w:rsid w:val="004B392B"/>
    <w:rPr>
      <w:b/>
      <w:sz w:val="48"/>
    </w:rPr>
  </w:style>
  <w:style w:type="paragraph" w:customStyle="1" w:styleId="HeaderPage">
    <w:name w:val="HeaderPage"/>
    <w:basedOn w:val="Normal"/>
    <w:rsid w:val="007D2CB8"/>
    <w:pPr>
      <w:jc w:val="center"/>
    </w:pPr>
    <w:rPr>
      <w:sz w:val="28"/>
      <w:szCs w:val="20"/>
    </w:rPr>
  </w:style>
  <w:style w:type="paragraph" w:styleId="Footer">
    <w:name w:val="footer"/>
    <w:basedOn w:val="Normal"/>
    <w:rsid w:val="007D2CB8"/>
    <w:pPr>
      <w:tabs>
        <w:tab w:val="center" w:pos="4320"/>
        <w:tab w:val="right" w:pos="8640"/>
      </w:tabs>
    </w:pPr>
  </w:style>
  <w:style w:type="character" w:styleId="PageNumber">
    <w:name w:val="page number"/>
    <w:basedOn w:val="DefaultParagraphFont"/>
    <w:rsid w:val="007D2CB8"/>
  </w:style>
  <w:style w:type="paragraph" w:styleId="FootnoteText">
    <w:name w:val="footnote text"/>
    <w:basedOn w:val="Normal"/>
    <w:semiHidden/>
    <w:rsid w:val="007D2CB8"/>
    <w:rPr>
      <w:sz w:val="20"/>
      <w:szCs w:val="20"/>
    </w:rPr>
  </w:style>
  <w:style w:type="character" w:styleId="FootnoteReference">
    <w:name w:val="footnote reference"/>
    <w:basedOn w:val="DefaultParagraphFont"/>
    <w:semiHidden/>
    <w:rsid w:val="007D2CB8"/>
    <w:rPr>
      <w:vertAlign w:val="superscript"/>
    </w:rPr>
  </w:style>
  <w:style w:type="paragraph" w:styleId="TOC1">
    <w:name w:val="toc 1"/>
    <w:aliases w:val="TOC 1 Char"/>
    <w:basedOn w:val="Normal"/>
    <w:next w:val="Normal"/>
    <w:autoRedefine/>
    <w:uiPriority w:val="39"/>
    <w:rsid w:val="007D2CB8"/>
    <w:pPr>
      <w:spacing w:before="120"/>
    </w:pPr>
  </w:style>
  <w:style w:type="paragraph" w:styleId="TOC2">
    <w:name w:val="toc 2"/>
    <w:basedOn w:val="Normal"/>
    <w:next w:val="Normal"/>
    <w:autoRedefine/>
    <w:uiPriority w:val="39"/>
    <w:rsid w:val="007D2CB8"/>
    <w:pPr>
      <w:ind w:left="240"/>
    </w:pPr>
  </w:style>
  <w:style w:type="paragraph" w:styleId="TOC3">
    <w:name w:val="toc 3"/>
    <w:basedOn w:val="Normal"/>
    <w:next w:val="Normal"/>
    <w:autoRedefine/>
    <w:uiPriority w:val="39"/>
    <w:rsid w:val="007D2CB8"/>
    <w:pPr>
      <w:ind w:left="480"/>
    </w:pPr>
  </w:style>
  <w:style w:type="paragraph" w:styleId="TOC4">
    <w:name w:val="toc 4"/>
    <w:basedOn w:val="Normal"/>
    <w:next w:val="Normal"/>
    <w:autoRedefine/>
    <w:semiHidden/>
    <w:pPr>
      <w:ind w:left="600"/>
    </w:pPr>
    <w:rPr>
      <w:rFonts w:ascii="Times New Roman" w:hAnsi="Times New Roman"/>
      <w:szCs w:val="21"/>
    </w:rPr>
  </w:style>
  <w:style w:type="paragraph" w:styleId="TOC5">
    <w:name w:val="toc 5"/>
    <w:basedOn w:val="Normal"/>
    <w:next w:val="Normal"/>
    <w:autoRedefine/>
    <w:semiHidden/>
    <w:pPr>
      <w:ind w:left="800"/>
    </w:pPr>
    <w:rPr>
      <w:rFonts w:ascii="Times New Roman" w:hAnsi="Times New Roman"/>
      <w:szCs w:val="21"/>
    </w:rPr>
  </w:style>
  <w:style w:type="paragraph" w:styleId="TOC6">
    <w:name w:val="toc 6"/>
    <w:basedOn w:val="Normal"/>
    <w:next w:val="Normal"/>
    <w:autoRedefine/>
    <w:semiHidden/>
    <w:pPr>
      <w:ind w:left="1000"/>
    </w:pPr>
    <w:rPr>
      <w:rFonts w:ascii="Times New Roman" w:hAnsi="Times New Roman"/>
      <w:szCs w:val="21"/>
    </w:rPr>
  </w:style>
  <w:style w:type="paragraph" w:styleId="TOC7">
    <w:name w:val="toc 7"/>
    <w:basedOn w:val="Normal"/>
    <w:next w:val="Normal"/>
    <w:autoRedefine/>
    <w:semiHidden/>
    <w:pPr>
      <w:ind w:left="1200"/>
    </w:pPr>
    <w:rPr>
      <w:rFonts w:ascii="Times New Roman" w:hAnsi="Times New Roman"/>
      <w:szCs w:val="21"/>
    </w:rPr>
  </w:style>
  <w:style w:type="paragraph" w:styleId="TOC8">
    <w:name w:val="toc 8"/>
    <w:basedOn w:val="Normal"/>
    <w:next w:val="Normal"/>
    <w:autoRedefine/>
    <w:semiHidden/>
    <w:pPr>
      <w:ind w:left="1400"/>
    </w:pPr>
    <w:rPr>
      <w:rFonts w:ascii="Times New Roman" w:hAnsi="Times New Roman"/>
      <w:szCs w:val="21"/>
    </w:rPr>
  </w:style>
  <w:style w:type="paragraph" w:styleId="TOC9">
    <w:name w:val="toc 9"/>
    <w:basedOn w:val="Normal"/>
    <w:next w:val="Normal"/>
    <w:autoRedefine/>
    <w:semiHidden/>
    <w:pPr>
      <w:ind w:left="1600"/>
    </w:pPr>
    <w:rPr>
      <w:rFonts w:ascii="Times New Roman" w:hAnsi="Times New Roman"/>
      <w:szCs w:val="21"/>
    </w:rPr>
  </w:style>
  <w:style w:type="character" w:styleId="Hyperlink">
    <w:name w:val="Hyperlink"/>
    <w:basedOn w:val="DefaultParagraphFont"/>
    <w:uiPriority w:val="99"/>
    <w:rsid w:val="007D2CB8"/>
    <w:rPr>
      <w:color w:val="0000FF"/>
      <w:u w:val="single"/>
    </w:rPr>
  </w:style>
  <w:style w:type="paragraph" w:styleId="BodyText3">
    <w:name w:val="Body Text 3"/>
    <w:basedOn w:val="Normal"/>
    <w:rsid w:val="00715E13"/>
    <w:pPr>
      <w:jc w:val="both"/>
    </w:pPr>
    <w:rPr>
      <w:rFonts w:cs="Arial"/>
      <w:sz w:val="20"/>
    </w:rPr>
  </w:style>
  <w:style w:type="character" w:styleId="FollowedHyperlink">
    <w:name w:val="FollowedHyperlink"/>
    <w:basedOn w:val="DefaultParagraphFont"/>
    <w:rsid w:val="00715E13"/>
    <w:rPr>
      <w:rFonts w:ascii="Arial" w:hAnsi="Arial"/>
      <w:color w:val="800080"/>
      <w:sz w:val="20"/>
      <w:u w:val="single"/>
    </w:rPr>
  </w:style>
  <w:style w:type="character" w:styleId="CommentReference">
    <w:name w:val="annotation reference"/>
    <w:basedOn w:val="DefaultParagraphFont"/>
    <w:semiHidden/>
    <w:rsid w:val="007D2CB8"/>
    <w:rPr>
      <w:sz w:val="16"/>
      <w:szCs w:val="16"/>
    </w:rPr>
  </w:style>
  <w:style w:type="paragraph" w:styleId="CommentText">
    <w:name w:val="annotation text"/>
    <w:basedOn w:val="Normal"/>
    <w:semiHidden/>
    <w:rsid w:val="007D2CB8"/>
    <w:rPr>
      <w:sz w:val="20"/>
      <w:szCs w:val="20"/>
    </w:rPr>
  </w:style>
  <w:style w:type="paragraph" w:customStyle="1" w:styleId="TableHeader">
    <w:name w:val="Table Header"/>
    <w:basedOn w:val="Normal"/>
    <w:pPr>
      <w:keepNext/>
      <w:spacing w:before="60" w:after="60"/>
      <w:jc w:val="center"/>
    </w:pPr>
    <w:rPr>
      <w:b/>
      <w:bCs/>
      <w:szCs w:val="20"/>
    </w:rPr>
  </w:style>
  <w:style w:type="paragraph" w:customStyle="1" w:styleId="tabletext">
    <w:name w:val="table text"/>
    <w:basedOn w:val="Normal"/>
    <w:pPr>
      <w:spacing w:before="20" w:after="20"/>
    </w:pPr>
    <w:rPr>
      <w:color w:val="000000"/>
      <w:szCs w:val="20"/>
    </w:rPr>
  </w:style>
  <w:style w:type="paragraph" w:customStyle="1" w:styleId="tabletextcentered">
    <w:name w:val="table text centered"/>
    <w:basedOn w:val="Normal"/>
    <w:pPr>
      <w:spacing w:before="20" w:after="20"/>
      <w:jc w:val="center"/>
    </w:pPr>
    <w:rPr>
      <w:noProof/>
      <w:szCs w:val="20"/>
    </w:rPr>
  </w:style>
  <w:style w:type="paragraph" w:styleId="BalloonText">
    <w:name w:val="Balloon Text"/>
    <w:basedOn w:val="Normal"/>
    <w:semiHidden/>
    <w:rsid w:val="007D2CB8"/>
    <w:rPr>
      <w:rFonts w:ascii="Tahoma" w:hAnsi="Tahoma" w:cs="Tahoma"/>
      <w:sz w:val="16"/>
      <w:szCs w:val="16"/>
    </w:rPr>
  </w:style>
  <w:style w:type="character" w:customStyle="1" w:styleId="EmailStyle41">
    <w:name w:val="EmailStyle41"/>
    <w:basedOn w:val="DefaultParagraphFont"/>
    <w:semiHidden/>
    <w:rPr>
      <w:rFonts w:ascii="Arial" w:hAnsi="Arial" w:cs="Arial"/>
      <w:color w:val="auto"/>
      <w:sz w:val="20"/>
      <w:szCs w:val="20"/>
    </w:rPr>
  </w:style>
  <w:style w:type="paragraph" w:styleId="CommentSubject">
    <w:name w:val="annotation subject"/>
    <w:basedOn w:val="CommentText"/>
    <w:next w:val="CommentText"/>
    <w:semiHidden/>
    <w:rsid w:val="007D2CB8"/>
    <w:rPr>
      <w:b/>
      <w:bCs/>
    </w:rPr>
  </w:style>
  <w:style w:type="character" w:customStyle="1" w:styleId="TOC1CharCharChar">
    <w:name w:val="TOC 1 Char Char Char"/>
    <w:basedOn w:val="DefaultParagraphFont"/>
    <w:rsid w:val="004B392B"/>
    <w:rPr>
      <w:rFonts w:ascii="Arial" w:hAnsi="Arial"/>
      <w:sz w:val="20"/>
      <w:szCs w:val="24"/>
      <w:lang w:val="en-US" w:eastAsia="en-US" w:bidi="ar-SA"/>
    </w:rPr>
  </w:style>
  <w:style w:type="paragraph" w:styleId="ListBullet">
    <w:name w:val="List Bullet"/>
    <w:aliases w:val="List Bullet 1"/>
    <w:basedOn w:val="Normal"/>
    <w:link w:val="ListBulletChar"/>
    <w:autoRedefine/>
    <w:rsid w:val="00715E13"/>
    <w:pPr>
      <w:numPr>
        <w:numId w:val="2"/>
      </w:numPr>
      <w:tabs>
        <w:tab w:val="clear" w:pos="720"/>
      </w:tabs>
      <w:ind w:left="360"/>
    </w:pPr>
    <w:rPr>
      <w:bCs/>
    </w:rPr>
  </w:style>
  <w:style w:type="character" w:customStyle="1" w:styleId="ListBulletChar">
    <w:name w:val="List Bullet Char"/>
    <w:aliases w:val="List Bullet 1 Char"/>
    <w:basedOn w:val="DefaultParagraphFont"/>
    <w:link w:val="ListBullet"/>
    <w:rsid w:val="00715E13"/>
    <w:rPr>
      <w:rFonts w:ascii="Arial" w:hAnsi="Arial"/>
      <w:bCs/>
      <w:sz w:val="22"/>
      <w:szCs w:val="24"/>
    </w:rPr>
  </w:style>
  <w:style w:type="paragraph" w:styleId="ListBullet2">
    <w:name w:val="List Bullet 2"/>
    <w:basedOn w:val="Normal"/>
    <w:autoRedefine/>
    <w:rsid w:val="00715E13"/>
    <w:pPr>
      <w:tabs>
        <w:tab w:val="num" w:pos="720"/>
      </w:tabs>
      <w:ind w:left="720" w:hanging="360"/>
    </w:pPr>
    <w:rPr>
      <w:szCs w:val="20"/>
    </w:rPr>
  </w:style>
  <w:style w:type="paragraph" w:styleId="ListBullet3">
    <w:name w:val="List Bullet 3"/>
    <w:basedOn w:val="Normal"/>
    <w:autoRedefine/>
    <w:rsid w:val="00715E13"/>
    <w:pPr>
      <w:tabs>
        <w:tab w:val="num" w:pos="1080"/>
      </w:tabs>
      <w:ind w:left="1080" w:hanging="360"/>
    </w:pPr>
    <w:rPr>
      <w:szCs w:val="20"/>
    </w:rPr>
  </w:style>
  <w:style w:type="paragraph" w:styleId="ListBullet4">
    <w:name w:val="List Bullet 4"/>
    <w:basedOn w:val="Normal"/>
    <w:autoRedefine/>
    <w:rsid w:val="00715E13"/>
    <w:pPr>
      <w:tabs>
        <w:tab w:val="num" w:pos="1440"/>
      </w:tabs>
      <w:ind w:left="1440" w:hanging="360"/>
    </w:pPr>
    <w:rPr>
      <w:szCs w:val="20"/>
    </w:rPr>
  </w:style>
  <w:style w:type="paragraph" w:styleId="ListBullet5">
    <w:name w:val="List Bullet 5"/>
    <w:basedOn w:val="Normal"/>
    <w:autoRedefine/>
    <w:rsid w:val="004B392B"/>
    <w:pPr>
      <w:tabs>
        <w:tab w:val="num" w:pos="1800"/>
      </w:tabs>
      <w:ind w:left="1800" w:hanging="360"/>
    </w:pPr>
    <w:rPr>
      <w:sz w:val="20"/>
      <w:szCs w:val="20"/>
    </w:rPr>
  </w:style>
  <w:style w:type="paragraph" w:styleId="ListNumber">
    <w:name w:val="List Number"/>
    <w:basedOn w:val="Normal"/>
    <w:link w:val="ListNumberChar"/>
    <w:rsid w:val="004B392B"/>
    <w:pPr>
      <w:tabs>
        <w:tab w:val="num" w:pos="360"/>
      </w:tabs>
      <w:ind w:left="360" w:hanging="360"/>
    </w:pPr>
    <w:rPr>
      <w:szCs w:val="20"/>
    </w:rPr>
  </w:style>
  <w:style w:type="character" w:customStyle="1" w:styleId="ListNumberChar">
    <w:name w:val="List Number Char"/>
    <w:basedOn w:val="DefaultParagraphFont"/>
    <w:link w:val="ListNumber"/>
    <w:rsid w:val="004B392B"/>
    <w:rPr>
      <w:rFonts w:ascii="Arial" w:hAnsi="Arial"/>
      <w:sz w:val="22"/>
    </w:rPr>
  </w:style>
  <w:style w:type="paragraph" w:styleId="ListNumber2">
    <w:name w:val="List Number 2"/>
    <w:basedOn w:val="Normal"/>
    <w:rsid w:val="004B392B"/>
    <w:pPr>
      <w:tabs>
        <w:tab w:val="num" w:pos="720"/>
      </w:tabs>
      <w:ind w:left="720" w:hanging="360"/>
    </w:pPr>
    <w:rPr>
      <w:szCs w:val="20"/>
    </w:rPr>
  </w:style>
  <w:style w:type="paragraph" w:styleId="ListNumber3">
    <w:name w:val="List Number 3"/>
    <w:basedOn w:val="Normal"/>
    <w:rsid w:val="004B392B"/>
    <w:pPr>
      <w:tabs>
        <w:tab w:val="num" w:pos="1080"/>
      </w:tabs>
      <w:ind w:left="1080" w:hanging="360"/>
    </w:pPr>
    <w:rPr>
      <w:szCs w:val="20"/>
    </w:rPr>
  </w:style>
  <w:style w:type="paragraph" w:styleId="ListNumber4">
    <w:name w:val="List Number 4"/>
    <w:basedOn w:val="Normal"/>
    <w:rsid w:val="004B392B"/>
    <w:pPr>
      <w:tabs>
        <w:tab w:val="num" w:pos="1440"/>
      </w:tabs>
      <w:ind w:left="1440" w:hanging="360"/>
    </w:pPr>
    <w:rPr>
      <w:szCs w:val="20"/>
    </w:rPr>
  </w:style>
  <w:style w:type="paragraph" w:styleId="ListNumber5">
    <w:name w:val="List Number 5"/>
    <w:basedOn w:val="Normal"/>
    <w:rsid w:val="004B392B"/>
    <w:pPr>
      <w:tabs>
        <w:tab w:val="num" w:pos="1800"/>
      </w:tabs>
      <w:ind w:left="1800" w:hanging="360"/>
    </w:pPr>
    <w:rPr>
      <w:sz w:val="20"/>
      <w:szCs w:val="20"/>
    </w:rPr>
  </w:style>
  <w:style w:type="paragraph" w:customStyle="1" w:styleId="TableHdr">
    <w:name w:val="Table Hdr"/>
    <w:basedOn w:val="Normal"/>
    <w:rsid w:val="007D2CB8"/>
    <w:pPr>
      <w:jc w:val="center"/>
    </w:pPr>
    <w:rPr>
      <w:rFonts w:ascii="Helvetica" w:hAnsi="Helvetica"/>
      <w:b/>
      <w:spacing w:val="40"/>
      <w:szCs w:val="20"/>
    </w:rPr>
  </w:style>
  <w:style w:type="paragraph" w:styleId="TableofFigures">
    <w:name w:val="table of figures"/>
    <w:basedOn w:val="Normal"/>
    <w:next w:val="Normal"/>
    <w:semiHidden/>
    <w:rsid w:val="007D2CB8"/>
    <w:pPr>
      <w:ind w:left="480" w:hanging="480"/>
    </w:pPr>
  </w:style>
  <w:style w:type="paragraph" w:customStyle="1" w:styleId="tabletext12">
    <w:name w:val="table text 12"/>
    <w:basedOn w:val="Normal"/>
    <w:rsid w:val="007D2CB8"/>
    <w:pPr>
      <w:keepNext/>
      <w:widowControl w:val="0"/>
      <w:spacing w:before="40" w:after="40"/>
    </w:pPr>
  </w:style>
  <w:style w:type="paragraph" w:customStyle="1" w:styleId="TableHeaderWhiteFont">
    <w:name w:val="Table Header White Font"/>
    <w:basedOn w:val="Normal"/>
    <w:rsid w:val="007D2CB8"/>
    <w:pPr>
      <w:spacing w:before="40" w:after="40"/>
      <w:jc w:val="center"/>
    </w:pPr>
    <w:rPr>
      <w:b/>
      <w:color w:val="FFFFFF"/>
      <w:spacing w:val="40"/>
    </w:rPr>
  </w:style>
  <w:style w:type="paragraph" w:customStyle="1" w:styleId="TableColumnHeading10">
    <w:name w:val="Table Column Heading 10"/>
    <w:basedOn w:val="Normal"/>
    <w:rsid w:val="007D2CB8"/>
    <w:pPr>
      <w:keepNext/>
      <w:widowControl w:val="0"/>
      <w:spacing w:before="40" w:after="40"/>
    </w:pPr>
    <w:rPr>
      <w:b/>
      <w:spacing w:val="-4"/>
      <w:sz w:val="20"/>
    </w:rPr>
  </w:style>
  <w:style w:type="paragraph" w:styleId="DocumentMap">
    <w:name w:val="Document Map"/>
    <w:basedOn w:val="Normal"/>
    <w:semiHidden/>
    <w:rsid w:val="007D2CB8"/>
    <w:pPr>
      <w:shd w:val="clear" w:color="auto" w:fill="000080"/>
    </w:pPr>
    <w:rPr>
      <w:rFonts w:ascii="Tahoma" w:hAnsi="Tahoma" w:cs="Tahoma"/>
    </w:rPr>
  </w:style>
  <w:style w:type="paragraph" w:customStyle="1" w:styleId="Appendix">
    <w:name w:val="Appendix"/>
    <w:basedOn w:val="Heading1"/>
    <w:rsid w:val="007D2CB8"/>
    <w:pPr>
      <w:numPr>
        <w:numId w:val="0"/>
      </w:numPr>
    </w:pPr>
  </w:style>
  <w:style w:type="paragraph" w:customStyle="1" w:styleId="pseudocode">
    <w:name w:val="pseudocode"/>
    <w:basedOn w:val="Normal"/>
    <w:rsid w:val="007D2CB8"/>
    <w:pPr>
      <w:spacing w:before="40" w:after="40"/>
    </w:pPr>
    <w:rPr>
      <w:rFonts w:ascii="Courier New" w:hAnsi="Courier New"/>
      <w:snapToGrid w:val="0"/>
      <w:sz w:val="20"/>
    </w:rPr>
  </w:style>
  <w:style w:type="paragraph" w:styleId="Caption">
    <w:name w:val="caption"/>
    <w:basedOn w:val="Normal"/>
    <w:next w:val="BodyText"/>
    <w:qFormat/>
    <w:rsid w:val="00A47079"/>
    <w:pPr>
      <w:spacing w:before="120" w:after="240"/>
      <w:jc w:val="center"/>
    </w:pPr>
    <w:rPr>
      <w:b/>
      <w:sz w:val="20"/>
    </w:rPr>
  </w:style>
  <w:style w:type="paragraph" w:customStyle="1" w:styleId="tabletext10">
    <w:name w:val="table text 10"/>
    <w:basedOn w:val="Normal"/>
    <w:pPr>
      <w:keepNext/>
      <w:widowControl w:val="0"/>
      <w:spacing w:before="20" w:after="20"/>
      <w:jc w:val="center"/>
    </w:pPr>
    <w:rPr>
      <w:sz w:val="20"/>
    </w:rPr>
  </w:style>
  <w:style w:type="table" w:styleId="TableGrid">
    <w:name w:val="Table Grid"/>
    <w:basedOn w:val="TableNormal"/>
    <w:rsid w:val="002820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A26E2"/>
    <w:pPr>
      <w:tabs>
        <w:tab w:val="center" w:pos="4320"/>
        <w:tab w:val="right" w:pos="8640"/>
      </w:tabs>
    </w:pPr>
  </w:style>
  <w:style w:type="paragraph" w:customStyle="1" w:styleId="figure">
    <w:name w:val="figure"/>
    <w:basedOn w:val="Normal"/>
    <w:rsid w:val="00715E13"/>
    <w:pPr>
      <w:spacing w:before="20" w:after="20" w:line="240" w:lineRule="atLeast"/>
      <w:jc w:val="center"/>
    </w:pPr>
    <w:rPr>
      <w:sz w:val="20"/>
    </w:rPr>
  </w:style>
  <w:style w:type="paragraph" w:customStyle="1" w:styleId="TableContents">
    <w:name w:val="Table_Contents"/>
    <w:basedOn w:val="Normal"/>
    <w:link w:val="TableContentsChar"/>
    <w:rsid w:val="00995065"/>
    <w:pPr>
      <w:spacing w:before="60" w:after="60"/>
    </w:pPr>
    <w:rPr>
      <w:sz w:val="20"/>
      <w:szCs w:val="20"/>
    </w:rPr>
  </w:style>
  <w:style w:type="paragraph" w:customStyle="1" w:styleId="ListBody">
    <w:name w:val="List Body"/>
    <w:basedOn w:val="TableContents"/>
    <w:link w:val="ListBodyChar"/>
    <w:qFormat/>
    <w:rsid w:val="004E3096"/>
    <w:pPr>
      <w:numPr>
        <w:numId w:val="3"/>
      </w:numPr>
      <w:tabs>
        <w:tab w:val="clear" w:pos="720"/>
      </w:tabs>
      <w:ind w:left="360"/>
    </w:pPr>
    <w:rPr>
      <w:bCs/>
      <w:sz w:val="22"/>
      <w:szCs w:val="21"/>
    </w:rPr>
  </w:style>
  <w:style w:type="paragraph" w:customStyle="1" w:styleId="Default">
    <w:name w:val="Default"/>
    <w:rsid w:val="00597C58"/>
    <w:pPr>
      <w:autoSpaceDE w:val="0"/>
      <w:autoSpaceDN w:val="0"/>
      <w:adjustRightInd w:val="0"/>
    </w:pPr>
    <w:rPr>
      <w:rFonts w:ascii="Calibri" w:hAnsi="Calibri" w:cs="Calibri"/>
      <w:color w:val="000000"/>
      <w:sz w:val="24"/>
      <w:szCs w:val="24"/>
    </w:rPr>
  </w:style>
  <w:style w:type="character" w:customStyle="1" w:styleId="TableContentsChar">
    <w:name w:val="Table_Contents Char"/>
    <w:basedOn w:val="DefaultParagraphFont"/>
    <w:link w:val="TableContents"/>
    <w:rsid w:val="00995065"/>
    <w:rPr>
      <w:rFonts w:ascii="Arial" w:hAnsi="Arial"/>
    </w:rPr>
  </w:style>
  <w:style w:type="character" w:customStyle="1" w:styleId="ListBodyChar">
    <w:name w:val="List Body Char"/>
    <w:basedOn w:val="TableContentsChar"/>
    <w:link w:val="ListBody"/>
    <w:rsid w:val="004E3096"/>
    <w:rPr>
      <w:rFonts w:ascii="Arial" w:hAnsi="Arial"/>
      <w:bCs/>
      <w:sz w:val="22"/>
      <w:szCs w:val="21"/>
    </w:rPr>
  </w:style>
  <w:style w:type="paragraph" w:customStyle="1" w:styleId="ListinTable">
    <w:name w:val="List in Table"/>
    <w:basedOn w:val="BodyText"/>
    <w:link w:val="ListinTableChar"/>
    <w:qFormat/>
    <w:rsid w:val="00820AD6"/>
    <w:pPr>
      <w:numPr>
        <w:numId w:val="4"/>
      </w:numPr>
      <w:spacing w:after="0"/>
    </w:pPr>
    <w:rPr>
      <w:sz w:val="20"/>
      <w:szCs w:val="20"/>
    </w:rPr>
  </w:style>
  <w:style w:type="character" w:styleId="Strong">
    <w:name w:val="Strong"/>
    <w:basedOn w:val="DefaultParagraphFont"/>
    <w:uiPriority w:val="22"/>
    <w:qFormat/>
    <w:rsid w:val="000F6B38"/>
    <w:rPr>
      <w:b/>
      <w:bCs/>
    </w:rPr>
  </w:style>
  <w:style w:type="character" w:customStyle="1" w:styleId="BodyTextChar">
    <w:name w:val="Body Text Char"/>
    <w:basedOn w:val="DefaultParagraphFont"/>
    <w:link w:val="BodyText"/>
    <w:rsid w:val="00820AD6"/>
    <w:rPr>
      <w:rFonts w:ascii="Arial" w:hAnsi="Arial"/>
      <w:sz w:val="22"/>
      <w:szCs w:val="24"/>
    </w:rPr>
  </w:style>
  <w:style w:type="character" w:customStyle="1" w:styleId="ListinTableChar">
    <w:name w:val="List in Table Char"/>
    <w:basedOn w:val="BodyTextChar"/>
    <w:link w:val="ListinTable"/>
    <w:rsid w:val="00820AD6"/>
    <w:rPr>
      <w:rFonts w:ascii="Arial" w:hAnsi="Arial"/>
      <w:sz w:val="22"/>
      <w:szCs w:val="24"/>
    </w:rPr>
  </w:style>
  <w:style w:type="paragraph" w:customStyle="1" w:styleId="not-registered1">
    <w:name w:val="not-registered1"/>
    <w:basedOn w:val="Normal"/>
    <w:rsid w:val="000F6B38"/>
    <w:pPr>
      <w:spacing w:before="100" w:beforeAutospacing="1" w:after="100" w:afterAutospacing="1"/>
      <w:jc w:val="center"/>
    </w:pPr>
    <w:rPr>
      <w:rFonts w:ascii="Times New Roman" w:hAnsi="Times New Roman"/>
      <w:sz w:val="31"/>
      <w:szCs w:val="31"/>
    </w:rPr>
  </w:style>
  <w:style w:type="character" w:styleId="SubtleEmphasis">
    <w:name w:val="Subtle Emphasis"/>
    <w:basedOn w:val="DefaultParagraphFont"/>
    <w:uiPriority w:val="19"/>
    <w:qFormat/>
    <w:rsid w:val="00A47079"/>
    <w:rPr>
      <w:rFonts w:ascii="Arial" w:hAnsi="Arial"/>
      <w:i/>
      <w:iCs/>
      <w:color w:val="808080"/>
      <w:sz w:val="20"/>
    </w:rPr>
  </w:style>
  <w:style w:type="paragraph" w:customStyle="1" w:styleId="BodyTable">
    <w:name w:val="Body Table"/>
    <w:basedOn w:val="ListinTable"/>
    <w:link w:val="BodyTableChar"/>
    <w:qFormat/>
    <w:rsid w:val="00A77B6C"/>
    <w:pPr>
      <w:numPr>
        <w:numId w:val="0"/>
      </w:numPr>
    </w:pPr>
  </w:style>
  <w:style w:type="paragraph" w:styleId="ListParagraph">
    <w:name w:val="List Paragraph"/>
    <w:basedOn w:val="Normal"/>
    <w:uiPriority w:val="34"/>
    <w:qFormat/>
    <w:rsid w:val="00C6514F"/>
    <w:pPr>
      <w:spacing w:after="0"/>
      <w:ind w:left="720"/>
    </w:pPr>
    <w:rPr>
      <w:rFonts w:ascii="Times New Roman" w:eastAsia="Calibri" w:hAnsi="Times New Roman"/>
      <w:color w:val="000000"/>
      <w:sz w:val="24"/>
    </w:rPr>
  </w:style>
  <w:style w:type="character" w:customStyle="1" w:styleId="BodyTableChar">
    <w:name w:val="Body Table Char"/>
    <w:basedOn w:val="ListinTableChar"/>
    <w:link w:val="BodyTable"/>
    <w:rsid w:val="00A77B6C"/>
    <w:rPr>
      <w:rFonts w:ascii="Arial" w:hAnsi="Arial"/>
      <w:sz w:val="22"/>
      <w:szCs w:val="24"/>
    </w:rPr>
  </w:style>
  <w:style w:type="paragraph" w:customStyle="1" w:styleId="List2inTable">
    <w:name w:val="List2 in Table"/>
    <w:basedOn w:val="ListinTable"/>
    <w:link w:val="List2inTableChar"/>
    <w:qFormat/>
    <w:rsid w:val="00A00401"/>
    <w:pPr>
      <w:numPr>
        <w:numId w:val="11"/>
      </w:numPr>
    </w:pPr>
  </w:style>
  <w:style w:type="paragraph" w:customStyle="1" w:styleId="BodyTesttable">
    <w:name w:val="Body Test (table)"/>
    <w:basedOn w:val="Normal"/>
    <w:rsid w:val="006E7446"/>
    <w:pPr>
      <w:keepLines/>
      <w:spacing w:after="0"/>
      <w:jc w:val="both"/>
    </w:pPr>
    <w:rPr>
      <w:sz w:val="20"/>
    </w:rPr>
  </w:style>
  <w:style w:type="character" w:customStyle="1" w:styleId="List2inTableChar">
    <w:name w:val="List2 in Table Char"/>
    <w:basedOn w:val="ListinTableChar"/>
    <w:link w:val="List2inTable"/>
    <w:rsid w:val="00A00401"/>
    <w:rPr>
      <w:rFonts w:ascii="Arial" w:hAnsi="Arial"/>
      <w:sz w:val="22"/>
      <w:szCs w:val="24"/>
    </w:rPr>
  </w:style>
  <w:style w:type="paragraph" w:customStyle="1" w:styleId="ListBody2">
    <w:name w:val="List Body 2"/>
    <w:basedOn w:val="ListBody"/>
    <w:link w:val="ListBody2Char"/>
    <w:qFormat/>
    <w:rsid w:val="00F83DE4"/>
    <w:pPr>
      <w:numPr>
        <w:numId w:val="15"/>
      </w:numPr>
      <w:tabs>
        <w:tab w:val="left" w:pos="360"/>
      </w:tabs>
      <w:ind w:left="720"/>
    </w:pPr>
  </w:style>
  <w:style w:type="paragraph" w:customStyle="1" w:styleId="ListBody3">
    <w:name w:val="List Body 3"/>
    <w:basedOn w:val="ListBody2"/>
    <w:link w:val="ListBody3Char"/>
    <w:qFormat/>
    <w:rsid w:val="00F83DE4"/>
    <w:pPr>
      <w:ind w:left="1080"/>
    </w:pPr>
  </w:style>
  <w:style w:type="character" w:customStyle="1" w:styleId="ListBody2Char">
    <w:name w:val="List Body 2 Char"/>
    <w:basedOn w:val="ListBodyChar"/>
    <w:link w:val="ListBody2"/>
    <w:rsid w:val="00F83DE4"/>
    <w:rPr>
      <w:rFonts w:ascii="Arial" w:hAnsi="Arial"/>
      <w:bCs/>
      <w:sz w:val="22"/>
      <w:szCs w:val="21"/>
    </w:rPr>
  </w:style>
  <w:style w:type="paragraph" w:customStyle="1" w:styleId="Body">
    <w:name w:val="Body"/>
    <w:basedOn w:val="BodyText"/>
    <w:link w:val="BodyChar"/>
    <w:qFormat/>
    <w:rsid w:val="003D7EA9"/>
  </w:style>
  <w:style w:type="character" w:customStyle="1" w:styleId="ListBody3Char">
    <w:name w:val="List Body 3 Char"/>
    <w:basedOn w:val="ListBody2Char"/>
    <w:link w:val="ListBody3"/>
    <w:rsid w:val="00F83DE4"/>
    <w:rPr>
      <w:rFonts w:ascii="Arial" w:hAnsi="Arial"/>
      <w:bCs/>
      <w:sz w:val="22"/>
      <w:szCs w:val="21"/>
    </w:rPr>
  </w:style>
  <w:style w:type="character" w:customStyle="1" w:styleId="BodyChar">
    <w:name w:val="Body Char"/>
    <w:basedOn w:val="BodyTextChar"/>
    <w:link w:val="Body"/>
    <w:rsid w:val="003D7EA9"/>
    <w:rPr>
      <w:rFonts w:ascii="Arial" w:hAnsi="Arial"/>
      <w:sz w:val="22"/>
      <w:szCs w:val="24"/>
    </w:rPr>
  </w:style>
  <w:style w:type="table" w:styleId="MediumGrid2-Accent4">
    <w:name w:val="Medium Grid 2 Accent 4"/>
    <w:basedOn w:val="TableNormal"/>
    <w:uiPriority w:val="68"/>
    <w:rsid w:val="00FB3888"/>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O:\Templates\Word\HMC%20Install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HMC Installation.dot</Template>
  <TotalTime>1105</TotalTime>
  <Pages>1</Pages>
  <Words>8717</Words>
  <Characters>49689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FPS &amp; Checkmate Analysis</vt:lpstr>
    </vt:vector>
  </TitlesOfParts>
  <Company>Microsoft</Company>
  <LinksUpToDate>false</LinksUpToDate>
  <CharactersWithSpaces>58290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 &amp; Checkmate Analysis</dc:title>
  <dc:creator>Clay Shinn</dc:creator>
  <cp:lastModifiedBy>rspeakman</cp:lastModifiedBy>
  <cp:revision>10</cp:revision>
  <cp:lastPrinted>2009-10-06T22:57:00Z</cp:lastPrinted>
  <dcterms:created xsi:type="dcterms:W3CDTF">2012-03-22T03:05:00Z</dcterms:created>
  <dcterms:modified xsi:type="dcterms:W3CDTF">2012-04-04T00:30:00Z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